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DC2333" w14:textId="145B18F1" w:rsidR="00D077E9" w:rsidRDefault="000E7518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02893825" wp14:editId="43BD7AFD">
            <wp:simplePos x="0" y="0"/>
            <wp:positionH relativeFrom="page">
              <wp:posOffset>-1181100</wp:posOffset>
            </wp:positionH>
            <wp:positionV relativeFrom="page">
              <wp:posOffset>-44450</wp:posOffset>
            </wp:positionV>
            <wp:extent cx="10153650" cy="67691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5365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BCCB1C1" wp14:editId="05D898EA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75984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3BE3A67D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F3F3212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8C9362D" wp14:editId="1A303C2F">
                      <wp:extent cx="3528695" cy="173355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B0B137" w14:textId="0F843303" w:rsidR="003818B7" w:rsidRPr="00D86945" w:rsidRDefault="003818B7" w:rsidP="00D077E9">
                                  <w:pPr>
                                    <w:pStyle w:val="Ttulo"/>
                                    <w:spacing w:after="0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MANUAL DE USUARIO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8C9362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" filled="f" stroked="f" strokeweight=".5pt">
                      <v:textbox>
                        <w:txbxContent>
                          <w:p w14:paraId="2FB0B137" w14:textId="0F843303" w:rsidR="003818B7" w:rsidRPr="00D86945" w:rsidRDefault="003818B7" w:rsidP="00D077E9">
                            <w:pPr>
                              <w:pStyle w:val="Ttulo"/>
                              <w:spacing w:after="0"/>
                            </w:pPr>
                            <w:r>
                              <w:rPr>
                                <w:lang w:bidi="es-ES"/>
                              </w:rPr>
                              <w:t>MANUAL DE USUARIO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670AE82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78196C3" wp14:editId="51819FD0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5772E50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1882AE35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776ED84" w14:textId="1AA14C52" w:rsidR="00D077E9" w:rsidRDefault="00D077E9" w:rsidP="00AB02A7">
            <w:pPr>
              <w:rPr>
                <w:noProof/>
              </w:rPr>
            </w:pPr>
          </w:p>
        </w:tc>
      </w:tr>
      <w:tr w:rsidR="00D077E9" w14:paraId="2E79B80F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6F8E05901B9444FF832665774D56A9B9"/>
              </w:placeholder>
              <w15:appearance w15:val="hidden"/>
            </w:sdtPr>
            <w:sdtContent>
              <w:p w14:paraId="6861E524" w14:textId="6602B555" w:rsidR="00D077E9" w:rsidRDefault="000747A0" w:rsidP="00AB02A7">
                <w:pPr>
                  <w:rPr>
                    <w:noProof/>
                  </w:rPr>
                </w:pPr>
                <w:r>
                  <w:rPr>
                    <w:rStyle w:val="SubttuloCar"/>
                    <w:b w:val="0"/>
                    <w:noProof/>
                    <w:lang w:bidi="es-ES"/>
                  </w:rPr>
                  <w:fldChar w:fldCharType="begin"/>
                </w:r>
                <w:r>
                  <w:rPr>
                    <w:rStyle w:val="SubttuloCar"/>
                    <w:b w:val="0"/>
                    <w:noProof/>
                    <w:lang w:bidi="es-ES"/>
                  </w:rPr>
                  <w:instrText xml:space="preserve"> DATE  \@ "d MMMM"  \* MERGEFORMAT </w:instrText>
                </w:r>
                <w:r>
                  <w:rPr>
                    <w:rStyle w:val="SubttuloCar"/>
                    <w:b w:val="0"/>
                    <w:noProof/>
                    <w:lang w:bidi="es-ES"/>
                  </w:rPr>
                  <w:fldChar w:fldCharType="separate"/>
                </w:r>
                <w:r w:rsidR="00582445">
                  <w:rPr>
                    <w:rStyle w:val="SubttuloCar"/>
                    <w:b w:val="0"/>
                    <w:noProof/>
                    <w:lang w:bidi="es-ES"/>
                  </w:rPr>
                  <w:t>23 junio</w:t>
                </w:r>
                <w:r>
                  <w:rPr>
                    <w:rStyle w:val="SubttuloCar"/>
                    <w:b w:val="0"/>
                    <w:noProof/>
                    <w:lang w:bidi="es-ES"/>
                  </w:rPr>
                  <w:fldChar w:fldCharType="end"/>
                </w:r>
                <w:r w:rsidR="000E7518">
                  <w:rPr>
                    <w:rStyle w:val="SubttuloCar"/>
                    <w:b w:val="0"/>
                    <w:noProof/>
                    <w:lang w:bidi="es-ES"/>
                  </w:rPr>
                  <w:t xml:space="preserve"> 2020</w:t>
                </w:r>
              </w:p>
            </w:sdtContent>
          </w:sdt>
          <w:p w14:paraId="0EA097A2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74DCDAC2" wp14:editId="57C12967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D760353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41E5D780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9892570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0D6E0EA9" w14:textId="59CAC8A7" w:rsidR="00D077E9" w:rsidRDefault="00582445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7B811FE14E8C498DBFEAF638D4F2DC7E"/>
                </w:placeholder>
                <w15:appearance w15:val="hidden"/>
              </w:sdtPr>
              <w:sdtContent>
                <w:r w:rsidR="000E7518">
                  <w:rPr>
                    <w:noProof/>
                  </w:rPr>
                  <w:t>SCHOOLTIME</w:t>
                </w:r>
              </w:sdtContent>
            </w:sdt>
          </w:p>
          <w:p w14:paraId="52351C1F" w14:textId="1D951403" w:rsidR="00D077E9" w:rsidRDefault="00D077E9" w:rsidP="00AB02A7">
            <w:pPr>
              <w:rPr>
                <w:noProof/>
              </w:rPr>
            </w:pPr>
            <w:r w:rsidRPr="00B231E5">
              <w:rPr>
                <w:noProof/>
                <w:lang w:bidi="es-ES"/>
              </w:rPr>
              <w:t xml:space="preserve">Creado por: </w:t>
            </w:r>
            <w:sdt>
              <w:sdtPr>
                <w:rPr>
                  <w:noProof/>
                </w:rPr>
                <w:alias w:val="Su nombre"/>
                <w:tag w:val="Su nombre"/>
                <w:id w:val="-180584491"/>
                <w:placeholder>
                  <w:docPart w:val="23C9C3288DC14726A84F3FAC7A9F0365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0E7518">
                  <w:rPr>
                    <w:noProof/>
                  </w:rPr>
                  <w:t>Deyl Johana Marín Corrales</w:t>
                </w:r>
                <w:r w:rsidR="000E7518">
                  <w:rPr>
                    <w:noProof/>
                  </w:rPr>
                  <w:br/>
                </w:r>
                <w:r w:rsidR="0099791A">
                  <w:rPr>
                    <w:noProof/>
                  </w:rPr>
                  <w:t>Cristian Restrepo Yepes</w:t>
                </w:r>
                <w:r w:rsidR="0099791A">
                  <w:rPr>
                    <w:noProof/>
                  </w:rPr>
                  <w:br/>
                  <w:t>Janus Alvaréz López</w:t>
                </w:r>
              </w:sdtContent>
            </w:sdt>
          </w:p>
          <w:p w14:paraId="5A84A9FA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4D663011" w14:textId="5ABFF9EA" w:rsidR="00D077E9" w:rsidRDefault="00AB02A7" w:rsidP="00C971E4">
      <w:pPr>
        <w:spacing w:after="200"/>
        <w:rPr>
          <w:noProof/>
        </w:rPr>
      </w:pPr>
      <w:r w:rsidRPr="00D967AC">
        <w:rPr>
          <w:noProof/>
          <w:lang w:bidi="es-ES"/>
        </w:rPr>
        <w:drawing>
          <wp:anchor distT="0" distB="0" distL="114300" distR="114300" simplePos="0" relativeHeight="251661312" behindDoc="0" locked="0" layoutInCell="1" allowOverlap="1" wp14:anchorId="285E4809" wp14:editId="592AA346">
            <wp:simplePos x="0" y="0"/>
            <wp:positionH relativeFrom="column">
              <wp:posOffset>5567275</wp:posOffset>
            </wp:positionH>
            <wp:positionV relativeFrom="paragraph">
              <wp:posOffset>7833360</wp:posOffset>
            </wp:positionV>
            <wp:extent cx="567132" cy="567132"/>
            <wp:effectExtent l="0" t="0" r="4445" b="4445"/>
            <wp:wrapNone/>
            <wp:docPr id="12" name="Gráfico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áfico 201" descr="marcador-de-posición-de-logotip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32" cy="567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BC9E316" wp14:editId="7CE365EC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44DB6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" fillcolor="#00b0f0" stroked="f" strokeweight="2pt">
                <w10:wrap anchory="page"/>
              </v:rect>
            </w:pict>
          </mc:Fallback>
        </mc:AlternateContent>
      </w:r>
    </w:p>
    <w:p w14:paraId="538CACCE" w14:textId="77777777" w:rsidR="00B32867" w:rsidRDefault="00B32867">
      <w:r>
        <w:rPr>
          <w:b w:val="0"/>
        </w:rPr>
        <w:br w:type="page"/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00"/>
      </w:tblGrid>
      <w:tr w:rsidR="00DF027C" w14:paraId="7E9093D8" w14:textId="77777777" w:rsidTr="00DF027C">
        <w:trPr>
          <w:trHeight w:val="5931"/>
        </w:trPr>
        <w:tc>
          <w:tcPr>
            <w:tcW w:w="9999" w:type="dxa"/>
          </w:tcPr>
          <w:p w14:paraId="53BF92A1" w14:textId="535F05EE" w:rsidR="00C971E4" w:rsidRDefault="00821B99" w:rsidP="005122BB">
            <w:pPr>
              <w:pStyle w:val="Contenido"/>
              <w:outlineLvl w:val="1"/>
              <w:rPr>
                <w:noProof/>
              </w:rPr>
            </w:pPr>
            <w:r>
              <w:rPr>
                <w:b/>
              </w:rPr>
              <w:lastRenderedPageBreak/>
              <w:br w:type="page"/>
            </w:r>
          </w:p>
          <w:p w14:paraId="098EF942" w14:textId="3186741F" w:rsidR="00C971E4" w:rsidRDefault="005A1735" w:rsidP="008D02AE">
            <w:pPr>
              <w:pStyle w:val="Ttulo3"/>
              <w:jc w:val="center"/>
              <w:rPr>
                <w:noProof/>
              </w:rPr>
            </w:pPr>
            <w:bookmarkStart w:id="0" w:name="_Toc43132608"/>
            <w:bookmarkStart w:id="1" w:name="_Toc43134322"/>
            <w:bookmarkStart w:id="2" w:name="_Toc43138924"/>
            <w:bookmarkStart w:id="3" w:name="_Toc43283067"/>
            <w:r>
              <w:rPr>
                <w:noProof/>
              </w:rPr>
              <w:t>MANUAL DE USUARIO SCHOOLTIME</w:t>
            </w:r>
            <w:bookmarkEnd w:id="0"/>
            <w:bookmarkEnd w:id="1"/>
            <w:bookmarkEnd w:id="2"/>
            <w:bookmarkEnd w:id="3"/>
          </w:p>
          <w:p w14:paraId="4ADB6606" w14:textId="5DE5DBCE" w:rsidR="00C971E4" w:rsidRDefault="00C971E4" w:rsidP="008D02AE">
            <w:pPr>
              <w:pStyle w:val="Ttulo3"/>
              <w:jc w:val="center"/>
              <w:rPr>
                <w:noProof/>
              </w:rPr>
            </w:pPr>
          </w:p>
          <w:p w14:paraId="24768D74" w14:textId="1BFF5DAA" w:rsidR="00C971E4" w:rsidRDefault="00C971E4" w:rsidP="005A1735">
            <w:pPr>
              <w:pStyle w:val="Ttulo3"/>
              <w:ind w:left="0"/>
              <w:rPr>
                <w:noProof/>
              </w:rPr>
            </w:pPr>
          </w:p>
          <w:p w14:paraId="2EB8FC4E" w14:textId="09B402FF" w:rsidR="005A1735" w:rsidRDefault="005A1735" w:rsidP="005A1735"/>
          <w:p w14:paraId="59E3AF20" w14:textId="0EC24B33" w:rsidR="005A1735" w:rsidRDefault="005A1735" w:rsidP="005A1735"/>
          <w:p w14:paraId="4ECB9E92" w14:textId="77777777" w:rsidR="005A1735" w:rsidRPr="005A1735" w:rsidRDefault="005A1735" w:rsidP="005A1735"/>
          <w:p w14:paraId="7C978CB8" w14:textId="02D266A2" w:rsidR="00D32C85" w:rsidRDefault="00D32C85" w:rsidP="008D02AE">
            <w:pPr>
              <w:pStyle w:val="Ttulo3"/>
              <w:jc w:val="center"/>
              <w:rPr>
                <w:noProof/>
              </w:rPr>
            </w:pPr>
          </w:p>
          <w:p w14:paraId="4BA4D849" w14:textId="0E0A558B" w:rsidR="00C971E4" w:rsidRDefault="00C971E4" w:rsidP="005A1735">
            <w:pPr>
              <w:pStyle w:val="Ttulo3"/>
              <w:ind w:left="0"/>
              <w:rPr>
                <w:noProof/>
              </w:rPr>
            </w:pPr>
          </w:p>
          <w:p w14:paraId="4161F295" w14:textId="7BF0150F" w:rsidR="00C971E4" w:rsidRDefault="005A1735" w:rsidP="008D02AE">
            <w:pPr>
              <w:pStyle w:val="Ttulo3"/>
              <w:jc w:val="center"/>
              <w:rPr>
                <w:noProof/>
              </w:rPr>
            </w:pPr>
            <w:bookmarkStart w:id="4" w:name="_Toc43132611"/>
            <w:bookmarkStart w:id="5" w:name="_Toc43134325"/>
            <w:bookmarkStart w:id="6" w:name="_Toc43138927"/>
            <w:bookmarkStart w:id="7" w:name="_Toc43283070"/>
            <w:r>
              <w:rPr>
                <w:noProof/>
              </w:rPr>
              <w:t>Deyli Johana Marín Corrales</w:t>
            </w:r>
            <w:bookmarkEnd w:id="4"/>
            <w:bookmarkEnd w:id="5"/>
            <w:bookmarkEnd w:id="6"/>
            <w:bookmarkEnd w:id="7"/>
          </w:p>
          <w:p w14:paraId="0093FDA8" w14:textId="01B0C721" w:rsidR="00C971E4" w:rsidRDefault="005A1735" w:rsidP="008D02AE">
            <w:pPr>
              <w:pStyle w:val="Ttulo3"/>
              <w:jc w:val="center"/>
              <w:rPr>
                <w:noProof/>
              </w:rPr>
            </w:pPr>
            <w:bookmarkStart w:id="8" w:name="_Toc43132612"/>
            <w:bookmarkStart w:id="9" w:name="_Toc43134326"/>
            <w:bookmarkStart w:id="10" w:name="_Toc43138928"/>
            <w:bookmarkStart w:id="11" w:name="_Toc43283071"/>
            <w:r>
              <w:rPr>
                <w:noProof/>
              </w:rPr>
              <w:t>Cristian Alejando Restrepo</w:t>
            </w:r>
            <w:bookmarkEnd w:id="8"/>
            <w:bookmarkEnd w:id="9"/>
            <w:bookmarkEnd w:id="10"/>
            <w:bookmarkEnd w:id="11"/>
          </w:p>
          <w:p w14:paraId="6A8756BC" w14:textId="74654108" w:rsidR="00C971E4" w:rsidRDefault="005A1735" w:rsidP="008D02AE">
            <w:pPr>
              <w:pStyle w:val="Ttulo3"/>
              <w:jc w:val="center"/>
              <w:rPr>
                <w:noProof/>
              </w:rPr>
            </w:pPr>
            <w:bookmarkStart w:id="12" w:name="_Toc43132613"/>
            <w:bookmarkStart w:id="13" w:name="_Toc43134327"/>
            <w:bookmarkStart w:id="14" w:name="_Toc43138929"/>
            <w:bookmarkStart w:id="15" w:name="_Toc43283072"/>
            <w:r>
              <w:rPr>
                <w:noProof/>
              </w:rPr>
              <w:t>Janus Alvaréz López</w:t>
            </w:r>
            <w:bookmarkEnd w:id="12"/>
            <w:bookmarkEnd w:id="13"/>
            <w:bookmarkEnd w:id="14"/>
            <w:bookmarkEnd w:id="15"/>
          </w:p>
          <w:p w14:paraId="06C4E727" w14:textId="50F9A8C0" w:rsidR="00C971E4" w:rsidRDefault="00C971E4" w:rsidP="008D02AE">
            <w:pPr>
              <w:pStyle w:val="Ttulo3"/>
              <w:jc w:val="center"/>
              <w:rPr>
                <w:noProof/>
              </w:rPr>
            </w:pPr>
          </w:p>
          <w:p w14:paraId="14CBA92A" w14:textId="64257ACF" w:rsidR="00D32C85" w:rsidRDefault="00D32C85" w:rsidP="008D02AE">
            <w:pPr>
              <w:pStyle w:val="Ttulo3"/>
              <w:jc w:val="center"/>
              <w:rPr>
                <w:noProof/>
              </w:rPr>
            </w:pPr>
          </w:p>
          <w:p w14:paraId="1980FA82" w14:textId="3F3E1E73" w:rsidR="005A1735" w:rsidRDefault="005A1735" w:rsidP="005A1735"/>
          <w:p w14:paraId="4F93DEFB" w14:textId="70D570EC" w:rsidR="00291013" w:rsidRDefault="00291013" w:rsidP="005A1735"/>
          <w:p w14:paraId="475A125B" w14:textId="77777777" w:rsidR="00291013" w:rsidRDefault="00291013" w:rsidP="005A1735"/>
          <w:p w14:paraId="05683E31" w14:textId="51ADC756" w:rsidR="005A1735" w:rsidRDefault="005A1735" w:rsidP="005A1735"/>
          <w:p w14:paraId="12C51CD7" w14:textId="77777777" w:rsidR="005A1735" w:rsidRPr="005A1735" w:rsidRDefault="005A1735" w:rsidP="005A1735"/>
          <w:p w14:paraId="3C434B9C" w14:textId="7CB87C0E" w:rsidR="00C971E4" w:rsidRDefault="00C971E4" w:rsidP="008D02AE">
            <w:pPr>
              <w:pStyle w:val="Ttulo3"/>
              <w:jc w:val="center"/>
              <w:rPr>
                <w:noProof/>
              </w:rPr>
            </w:pPr>
          </w:p>
          <w:p w14:paraId="4C7C23DD" w14:textId="1D29C281" w:rsidR="00C971E4" w:rsidRDefault="005A1735" w:rsidP="008D02AE">
            <w:pPr>
              <w:pStyle w:val="Ttulo3"/>
              <w:jc w:val="center"/>
              <w:rPr>
                <w:noProof/>
              </w:rPr>
            </w:pPr>
            <w:bookmarkStart w:id="16" w:name="_Toc43132614"/>
            <w:bookmarkStart w:id="17" w:name="_Toc43134328"/>
            <w:bookmarkStart w:id="18" w:name="_Toc43138930"/>
            <w:bookmarkStart w:id="19" w:name="_Toc43283073"/>
            <w:r>
              <w:rPr>
                <w:noProof/>
              </w:rPr>
              <w:t>Instructores</w:t>
            </w:r>
            <w:bookmarkEnd w:id="16"/>
            <w:bookmarkEnd w:id="17"/>
            <w:bookmarkEnd w:id="18"/>
            <w:bookmarkEnd w:id="19"/>
          </w:p>
          <w:p w14:paraId="49ED2C49" w14:textId="02D2B15B" w:rsidR="00C971E4" w:rsidRDefault="005A1735" w:rsidP="008D02AE">
            <w:pPr>
              <w:pStyle w:val="Ttulo3"/>
              <w:jc w:val="center"/>
              <w:rPr>
                <w:noProof/>
              </w:rPr>
            </w:pPr>
            <w:bookmarkStart w:id="20" w:name="_Toc43132615"/>
            <w:bookmarkStart w:id="21" w:name="_Toc43134329"/>
            <w:bookmarkStart w:id="22" w:name="_Toc43138931"/>
            <w:bookmarkStart w:id="23" w:name="_Toc43283074"/>
            <w:r>
              <w:rPr>
                <w:noProof/>
              </w:rPr>
              <w:t>Edilfredo Pineda Flórez</w:t>
            </w:r>
            <w:bookmarkEnd w:id="20"/>
            <w:bookmarkEnd w:id="21"/>
            <w:bookmarkEnd w:id="22"/>
            <w:bookmarkEnd w:id="23"/>
          </w:p>
          <w:p w14:paraId="1C906492" w14:textId="58C3ADF4" w:rsidR="00C971E4" w:rsidRDefault="005A1735" w:rsidP="008D02AE">
            <w:pPr>
              <w:pStyle w:val="Ttulo3"/>
              <w:jc w:val="center"/>
              <w:rPr>
                <w:noProof/>
              </w:rPr>
            </w:pPr>
            <w:bookmarkStart w:id="24" w:name="_Toc43132616"/>
            <w:bookmarkStart w:id="25" w:name="_Toc43134330"/>
            <w:bookmarkStart w:id="26" w:name="_Toc43138932"/>
            <w:bookmarkStart w:id="27" w:name="_Toc43283075"/>
            <w:r>
              <w:rPr>
                <w:noProof/>
              </w:rPr>
              <w:t>Aharon Alexander Aguas Navarro</w:t>
            </w:r>
            <w:bookmarkEnd w:id="24"/>
            <w:bookmarkEnd w:id="25"/>
            <w:bookmarkEnd w:id="26"/>
            <w:bookmarkEnd w:id="27"/>
          </w:p>
          <w:p w14:paraId="7CFE5ABE" w14:textId="7E3FB2B3" w:rsidR="00C971E4" w:rsidRPr="003363C1" w:rsidRDefault="005A1735" w:rsidP="008D02AE">
            <w:pPr>
              <w:pStyle w:val="Ttulo3"/>
              <w:jc w:val="center"/>
              <w:rPr>
                <w:noProof/>
                <w:lang w:val="en-US"/>
              </w:rPr>
            </w:pPr>
            <w:bookmarkStart w:id="28" w:name="_Toc43132617"/>
            <w:bookmarkStart w:id="29" w:name="_Toc43134331"/>
            <w:bookmarkStart w:id="30" w:name="_Toc43138933"/>
            <w:bookmarkStart w:id="31" w:name="_Toc43283076"/>
            <w:r w:rsidRPr="003363C1">
              <w:rPr>
                <w:noProof/>
                <w:lang w:val="en-US"/>
              </w:rPr>
              <w:t>Edwin Alexander Patiño</w:t>
            </w:r>
            <w:bookmarkEnd w:id="28"/>
            <w:bookmarkEnd w:id="29"/>
            <w:bookmarkEnd w:id="30"/>
            <w:bookmarkEnd w:id="31"/>
          </w:p>
          <w:p w14:paraId="09B5A8D2" w14:textId="0D0AFC14" w:rsidR="00D32C85" w:rsidRPr="00D32C85" w:rsidRDefault="005A1735" w:rsidP="008D02AE">
            <w:pPr>
              <w:pStyle w:val="Ttulo3"/>
              <w:jc w:val="center"/>
              <w:rPr>
                <w:noProof/>
                <w:lang w:val="en-US"/>
              </w:rPr>
            </w:pPr>
            <w:bookmarkStart w:id="32" w:name="_Toc43132618"/>
            <w:bookmarkStart w:id="33" w:name="_Toc43134332"/>
            <w:bookmarkStart w:id="34" w:name="_Toc43138934"/>
            <w:bookmarkStart w:id="35" w:name="_Toc43283077"/>
            <w:r w:rsidRPr="00D32C85">
              <w:rPr>
                <w:noProof/>
                <w:lang w:val="en-US"/>
              </w:rPr>
              <w:t>Eldrin William Berrio Leon</w:t>
            </w:r>
            <w:bookmarkEnd w:id="32"/>
            <w:bookmarkEnd w:id="33"/>
            <w:bookmarkEnd w:id="34"/>
            <w:bookmarkEnd w:id="35"/>
          </w:p>
          <w:p w14:paraId="2F0363A2" w14:textId="7F73563C" w:rsidR="00D32C85" w:rsidRDefault="00D32C85" w:rsidP="008D02AE">
            <w:pPr>
              <w:pStyle w:val="Ttulo3"/>
              <w:jc w:val="center"/>
              <w:rPr>
                <w:noProof/>
                <w:lang w:val="en-US"/>
              </w:rPr>
            </w:pPr>
          </w:p>
          <w:p w14:paraId="5FF99579" w14:textId="1D8C214D" w:rsidR="005A1735" w:rsidRDefault="005A1735" w:rsidP="00821B99">
            <w:pPr>
              <w:rPr>
                <w:lang w:val="en-US"/>
              </w:rPr>
            </w:pPr>
          </w:p>
          <w:p w14:paraId="23E635E1" w14:textId="77777777" w:rsidR="005A1735" w:rsidRDefault="005A1735" w:rsidP="00821B99">
            <w:pPr>
              <w:rPr>
                <w:lang w:val="en-US"/>
              </w:rPr>
            </w:pPr>
          </w:p>
          <w:p w14:paraId="5C207C2E" w14:textId="6548CF6B" w:rsidR="005A1735" w:rsidRDefault="005A1735" w:rsidP="00821B99">
            <w:pPr>
              <w:rPr>
                <w:lang w:val="en-US"/>
              </w:rPr>
            </w:pPr>
          </w:p>
          <w:p w14:paraId="354A2C7D" w14:textId="79999179" w:rsidR="005A1735" w:rsidRDefault="005A1735" w:rsidP="00821B99">
            <w:pPr>
              <w:rPr>
                <w:lang w:val="en-US"/>
              </w:rPr>
            </w:pPr>
          </w:p>
          <w:p w14:paraId="0A9FC3B2" w14:textId="568B594A" w:rsidR="00821B99" w:rsidRDefault="00821B99" w:rsidP="00821B99">
            <w:pPr>
              <w:rPr>
                <w:lang w:val="en-US"/>
              </w:rPr>
            </w:pPr>
          </w:p>
          <w:p w14:paraId="60E632C3" w14:textId="77777777" w:rsidR="00291013" w:rsidRPr="00821B99" w:rsidRDefault="00291013" w:rsidP="00821B99">
            <w:pPr>
              <w:rPr>
                <w:lang w:val="en-US"/>
              </w:rPr>
            </w:pPr>
          </w:p>
          <w:p w14:paraId="49A53334" w14:textId="3AF10DB2" w:rsidR="005A1735" w:rsidRDefault="005A1735" w:rsidP="005A1735">
            <w:pPr>
              <w:pStyle w:val="Ttulo3"/>
              <w:jc w:val="left"/>
              <w:rPr>
                <w:noProof/>
              </w:rPr>
            </w:pPr>
            <w:bookmarkStart w:id="36" w:name="_Toc43132619"/>
            <w:bookmarkStart w:id="37" w:name="_Toc43134333"/>
            <w:bookmarkStart w:id="38" w:name="_Toc43138935"/>
            <w:bookmarkStart w:id="39" w:name="_Toc43283078"/>
            <w:r>
              <w:rPr>
                <w:noProof/>
              </w:rPr>
              <w:t>SERVICIO NACIONAL DE APRENDIZAJE</w:t>
            </w:r>
          </w:p>
          <w:p w14:paraId="4CA7311E" w14:textId="14ED1370" w:rsidR="005A1735" w:rsidRPr="005A1735" w:rsidRDefault="005A1735" w:rsidP="005A1735">
            <w:pPr>
              <w:ind w:left="720"/>
              <w:rPr>
                <w:rFonts w:asciiTheme="majorHAnsi" w:hAnsiTheme="majorHAnsi" w:cstheme="majorHAnsi"/>
                <w:b w:val="0"/>
                <w:bCs/>
                <w:color w:val="0F0D29" w:themeColor="text1"/>
                <w:sz w:val="24"/>
                <w:szCs w:val="24"/>
              </w:rPr>
            </w:pPr>
            <w:r w:rsidRPr="005A1735">
              <w:rPr>
                <w:rFonts w:asciiTheme="majorHAnsi" w:hAnsiTheme="majorHAnsi" w:cstheme="majorHAnsi"/>
                <w:b w:val="0"/>
                <w:bCs/>
                <w:color w:val="0F0D29" w:themeColor="text1"/>
                <w:sz w:val="24"/>
                <w:szCs w:val="24"/>
              </w:rPr>
              <w:t>CENTRO TEXTIL Y DE GESTIÓN INDUSTRIAL</w:t>
            </w:r>
          </w:p>
          <w:p w14:paraId="660F709C" w14:textId="3B13E567" w:rsidR="005A1735" w:rsidRPr="005A1735" w:rsidRDefault="005A1735" w:rsidP="005A1735">
            <w:pPr>
              <w:ind w:left="720"/>
              <w:rPr>
                <w:rFonts w:asciiTheme="majorHAnsi" w:hAnsiTheme="majorHAnsi" w:cstheme="majorHAnsi"/>
                <w:b w:val="0"/>
                <w:bCs/>
                <w:color w:val="0F0D29" w:themeColor="text1"/>
                <w:sz w:val="24"/>
                <w:szCs w:val="24"/>
              </w:rPr>
            </w:pPr>
            <w:r w:rsidRPr="005A1735">
              <w:rPr>
                <w:rFonts w:asciiTheme="majorHAnsi" w:hAnsiTheme="majorHAnsi" w:cstheme="majorHAnsi"/>
                <w:b w:val="0"/>
                <w:bCs/>
                <w:color w:val="0F0D29" w:themeColor="text1"/>
                <w:sz w:val="24"/>
                <w:szCs w:val="24"/>
              </w:rPr>
              <w:t>ANÁLISIS Y DESARROLLO DE SISTEMAS DE INFORMACIÓN</w:t>
            </w:r>
          </w:p>
          <w:p w14:paraId="0D318641" w14:textId="18E5F999" w:rsidR="005A1735" w:rsidRDefault="00D32C85" w:rsidP="005A1735">
            <w:pPr>
              <w:pStyle w:val="Ttulo3"/>
              <w:jc w:val="left"/>
              <w:rPr>
                <w:noProof/>
              </w:rPr>
            </w:pPr>
            <w:r>
              <w:rPr>
                <w:noProof/>
              </w:rPr>
              <w:t>MEDELLÍN</w:t>
            </w:r>
          </w:p>
          <w:p w14:paraId="3D07A24E" w14:textId="446CB198" w:rsidR="00D32C85" w:rsidRDefault="00D32C85" w:rsidP="005A1735">
            <w:pPr>
              <w:pStyle w:val="Ttulo3"/>
              <w:jc w:val="left"/>
              <w:rPr>
                <w:noProof/>
              </w:rPr>
            </w:pPr>
            <w:r>
              <w:rPr>
                <w:noProof/>
              </w:rPr>
              <w:t>2020</w:t>
            </w:r>
            <w:bookmarkEnd w:id="36"/>
            <w:bookmarkEnd w:id="37"/>
            <w:bookmarkEnd w:id="38"/>
            <w:bookmarkEnd w:id="39"/>
          </w:p>
          <w:p w14:paraId="3B8FF06E" w14:textId="1C0781E8" w:rsidR="00821B99" w:rsidRDefault="00821B99" w:rsidP="00821B99"/>
          <w:p w14:paraId="670F61DE" w14:textId="542A7184" w:rsidR="00821B99" w:rsidRDefault="00821B99" w:rsidP="00821B99"/>
          <w:p w14:paraId="3937B0EF" w14:textId="66A10CAC" w:rsidR="00A143F0" w:rsidRDefault="00A143F0" w:rsidP="00821B99"/>
          <w:p w14:paraId="4B7006BD" w14:textId="6CC597FD" w:rsidR="00821B99" w:rsidRDefault="000C6EA1" w:rsidP="00821B99">
            <w:pPr>
              <w:rPr>
                <w:sz w:val="36"/>
                <w:szCs w:val="28"/>
              </w:rPr>
            </w:pPr>
            <w:r w:rsidRPr="000C6EA1">
              <w:rPr>
                <w:sz w:val="36"/>
                <w:szCs w:val="28"/>
              </w:rPr>
              <w:t>Tabla de Contenido</w:t>
            </w:r>
          </w:p>
          <w:p w14:paraId="7364B1B4" w14:textId="77777777" w:rsidR="000C6EA1" w:rsidRPr="000C6EA1" w:rsidRDefault="000C6EA1" w:rsidP="00821B99">
            <w:pPr>
              <w:rPr>
                <w:sz w:val="36"/>
                <w:szCs w:val="28"/>
              </w:rPr>
            </w:pPr>
          </w:p>
          <w:p w14:paraId="3B323BD4" w14:textId="4FC2BE14" w:rsidR="003818B7" w:rsidRDefault="008D02AE">
            <w:pPr>
              <w:pStyle w:val="TDC1"/>
              <w:tabs>
                <w:tab w:val="left" w:pos="4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r>
              <w:fldChar w:fldCharType="begin"/>
            </w:r>
            <w:r>
              <w:instrText xml:space="preserve"> TOC \o "1-2" \h \z \u </w:instrText>
            </w:r>
            <w:r>
              <w:fldChar w:fldCharType="separate"/>
            </w:r>
            <w:hyperlink w:anchor="_Toc43778943" w:history="1">
              <w:r w:rsidR="003818B7" w:rsidRPr="00A435DE">
                <w:rPr>
                  <w:rStyle w:val="Hipervnculo"/>
                  <w:noProof/>
                </w:rPr>
                <w:t>1.</w:t>
              </w:r>
              <w:r w:rsidR="003818B7"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="003818B7" w:rsidRPr="00A435DE">
                <w:rPr>
                  <w:rStyle w:val="Hipervnculo"/>
                  <w:noProof/>
                </w:rPr>
                <w:t>INTRODUCCIÓN</w:t>
              </w:r>
              <w:r w:rsidR="003818B7">
                <w:rPr>
                  <w:noProof/>
                  <w:webHidden/>
                </w:rPr>
                <w:tab/>
              </w:r>
              <w:r w:rsidR="003818B7">
                <w:rPr>
                  <w:noProof/>
                  <w:webHidden/>
                </w:rPr>
                <w:fldChar w:fldCharType="begin"/>
              </w:r>
              <w:r w:rsidR="003818B7">
                <w:rPr>
                  <w:noProof/>
                  <w:webHidden/>
                </w:rPr>
                <w:instrText xml:space="preserve"> PAGEREF _Toc43778943 \h </w:instrText>
              </w:r>
              <w:r w:rsidR="003818B7">
                <w:rPr>
                  <w:noProof/>
                  <w:webHidden/>
                </w:rPr>
              </w:r>
              <w:r w:rsidR="003818B7">
                <w:rPr>
                  <w:noProof/>
                  <w:webHidden/>
                </w:rPr>
                <w:fldChar w:fldCharType="separate"/>
              </w:r>
              <w:r w:rsidR="003818B7">
                <w:rPr>
                  <w:noProof/>
                  <w:webHidden/>
                </w:rPr>
                <w:t>5</w:t>
              </w:r>
              <w:r w:rsidR="003818B7">
                <w:rPr>
                  <w:noProof/>
                  <w:webHidden/>
                </w:rPr>
                <w:fldChar w:fldCharType="end"/>
              </w:r>
            </w:hyperlink>
          </w:p>
          <w:p w14:paraId="112E1A85" w14:textId="359BE8D6" w:rsidR="003818B7" w:rsidRDefault="003818B7">
            <w:pPr>
              <w:pStyle w:val="TDC2"/>
              <w:tabs>
                <w:tab w:val="left" w:pos="110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44" w:history="1">
              <w:r w:rsidRPr="00A435DE">
                <w:rPr>
                  <w:rStyle w:val="Hipervnculo"/>
                  <w:noProof/>
                </w:rPr>
                <w:t>1.1.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OBJETIVOS DEL SISTEMA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_Toc43778944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0BC2660" w14:textId="16E6D8BB" w:rsidR="003818B7" w:rsidRDefault="003818B7">
            <w:pPr>
              <w:pStyle w:val="TDC1"/>
              <w:tabs>
                <w:tab w:val="left" w:pos="4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45" w:history="1">
              <w:r w:rsidRPr="00A435DE">
                <w:rPr>
                  <w:rStyle w:val="Hipervnculo"/>
                  <w:noProof/>
                </w:rPr>
                <w:t>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GUÍA DE USUARIO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_Toc43778945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D190458" w14:textId="0FDA3AE9" w:rsidR="003818B7" w:rsidRDefault="003818B7">
            <w:pPr>
              <w:pStyle w:val="TDC2"/>
              <w:tabs>
                <w:tab w:val="left" w:pos="110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46" w:history="1">
              <w:r w:rsidRPr="00A435DE">
                <w:rPr>
                  <w:rStyle w:val="Hipervnculo"/>
                  <w:noProof/>
                </w:rPr>
                <w:t>2.1.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Aplicación web.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_Toc43778946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3C88B26" w14:textId="787DA0B7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47" w:history="1">
              <w:r w:rsidRPr="00A435DE">
                <w:rPr>
                  <w:rStyle w:val="Hipervnculo"/>
                  <w:noProof/>
                </w:rPr>
                <w:t>2.1.1.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Ingreso al sistema (Log in)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_Toc43778947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F8EE8DA" w14:textId="245A05EF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48" w:history="1">
              <w:r w:rsidRPr="00A435DE">
                <w:rPr>
                  <w:rStyle w:val="Hipervnculo"/>
                  <w:noProof/>
                </w:rPr>
                <w:t>2.1.2.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Ver eventos programados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_Toc43778948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11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887C7F0" w14:textId="6CD728A5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49" w:history="1">
              <w:r w:rsidRPr="00A435DE">
                <w:rPr>
                  <w:rStyle w:val="Hipervnculo"/>
                  <w:noProof/>
                </w:rPr>
                <w:t>2.1.3.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Ver eventos realizados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_Toc43778949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C0E2CBC" w14:textId="21DA6039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0" w:history="1">
              <w:r w:rsidRPr="00A435DE">
                <w:rPr>
                  <w:rStyle w:val="Hipervnculo"/>
                  <w:noProof/>
                </w:rPr>
                <w:t>2.1.4.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Ver eventos cancelados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_Toc43778950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6D70D61" w14:textId="17C25733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1" w:history="1">
              <w:r w:rsidRPr="00A435DE">
                <w:rPr>
                  <w:rStyle w:val="Hipervnculo"/>
                  <w:noProof/>
                </w:rPr>
                <w:t>2.1.5.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Registrar un nuevo evento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19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328F6FE" w14:textId="30E21C54" w:rsidR="003818B7" w:rsidRDefault="003818B7">
            <w:pPr>
              <w:pStyle w:val="TDC2"/>
              <w:tabs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2" w:history="1"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20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5981CF4" w14:textId="2A7F5FA8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3" w:history="1">
              <w:r w:rsidRPr="00A435DE">
                <w:rPr>
                  <w:rStyle w:val="Hipervnculo"/>
                  <w:noProof/>
                </w:rPr>
                <w:t>2.1.6.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Modificar un evento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22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479B9CB3" w14:textId="4BDA07E2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4" w:history="1">
              <w:r w:rsidRPr="00A435DE">
                <w:rPr>
                  <w:rStyle w:val="Hipervnculo"/>
                  <w:noProof/>
                </w:rPr>
                <w:t>2.1.7.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Cancelar un evento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7D76AA0" w14:textId="5A2D6B91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5" w:history="1">
              <w:r w:rsidRPr="00A435DE">
                <w:rPr>
                  <w:rStyle w:val="Hipervnculo"/>
                  <w:noProof/>
                </w:rPr>
                <w:t>2.1.8.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Ver moderadores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E224FAB" w14:textId="79E323A5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6" w:history="1">
              <w:r w:rsidRPr="00A435DE">
                <w:rPr>
                  <w:rStyle w:val="Hipervnculo"/>
                  <w:noProof/>
                </w:rPr>
                <w:t>2.1.9.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Crear un Moderador.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29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5574144" w14:textId="460DE3B7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7" w:history="1">
              <w:r w:rsidRPr="00A435DE">
                <w:rPr>
                  <w:rStyle w:val="Hipervnculo"/>
                  <w:noProof/>
                  <w:lang w:val="es-MX"/>
                </w:rPr>
                <w:t>2.1.10.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Editar moderador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_Toc43778957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F6FA7FD" w14:textId="0E03F591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8" w:history="1">
              <w:r w:rsidRPr="00A435DE">
                <w:rPr>
                  <w:rStyle w:val="Hipervnculo"/>
                  <w:noProof/>
                  <w:lang w:val="es-MX"/>
                </w:rPr>
                <w:t>2.1.11.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Cambiar contraseña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_Toc43778958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98C9064" w14:textId="6636AF65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59" w:history="1">
              <w:r w:rsidRPr="00A435DE">
                <w:rPr>
                  <w:rStyle w:val="Hipervnculo"/>
                  <w:noProof/>
                  <w:lang w:val="es-MX"/>
                </w:rPr>
                <w:t>2.1.12.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Ver jornadas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_Toc43778959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40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08C335C" w14:textId="4DFE8721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0" w:history="1">
              <w:r w:rsidRPr="00A435DE">
                <w:rPr>
                  <w:rStyle w:val="Hipervnculo"/>
                  <w:noProof/>
                  <w:lang w:val="es-MX"/>
                </w:rPr>
                <w:t>2.1.13.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Ver grupo y modificar estudiante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_Toc43778960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41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D9AFA89" w14:textId="628E5EBF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1" w:history="1">
              <w:r w:rsidRPr="00A435DE">
                <w:rPr>
                  <w:rStyle w:val="Hipervnculo"/>
                  <w:noProof/>
                </w:rPr>
                <w:t>2.1.14.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Modificar grupo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D8A1064" w14:textId="4B6B7B28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2" w:history="1">
              <w:r w:rsidRPr="00A435DE">
                <w:rPr>
                  <w:rStyle w:val="Hipervnculo"/>
                  <w:noProof/>
                  <w:lang w:val="es-MX"/>
                </w:rPr>
                <w:t>2.1.15.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Crear grupo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48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4A3C1A2" w14:textId="075DB038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3" w:history="1">
              <w:r w:rsidRPr="00A435DE">
                <w:rPr>
                  <w:rStyle w:val="Hipervnculo"/>
                  <w:noProof/>
                  <w:lang w:val="es-MX"/>
                </w:rPr>
                <w:t>2.1.16.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Ver docentes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51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94811DB" w14:textId="4915C574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4" w:history="1">
              <w:r w:rsidRPr="00A435DE">
                <w:rPr>
                  <w:rStyle w:val="Hipervnculo"/>
                  <w:noProof/>
                  <w:lang w:val="es-MX"/>
                </w:rPr>
                <w:t>2.1.17.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Crear docente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53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CE1ECA2" w14:textId="1FFCD977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5" w:history="1">
              <w:r w:rsidRPr="00A435DE">
                <w:rPr>
                  <w:rStyle w:val="Hipervnculo"/>
                  <w:noProof/>
                  <w:lang w:val="es-MX"/>
                </w:rPr>
                <w:t>2.1.18.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Ver y modificar acudiente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23FAFCF" w14:textId="21BF719D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6" w:history="1">
              <w:r w:rsidRPr="00A435DE">
                <w:rPr>
                  <w:rStyle w:val="Hipervnculo"/>
                  <w:noProof/>
                  <w:lang w:val="es-MX"/>
                </w:rPr>
                <w:t>2.1.19.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Crear acudiente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58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0487170" w14:textId="5DCE62A5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7" w:history="1">
              <w:r w:rsidRPr="00A435DE">
                <w:rPr>
                  <w:rStyle w:val="Hipervnculo"/>
                  <w:noProof/>
                </w:rPr>
                <w:t>2.1.20.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Ver y modificar estudiante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_Toc43778967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61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634BC57" w14:textId="1FE37CA1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8" w:history="1">
              <w:r w:rsidRPr="00A435DE">
                <w:rPr>
                  <w:rStyle w:val="Hipervnculo"/>
                  <w:noProof/>
                  <w:lang w:val="es-MX"/>
                </w:rPr>
                <w:t>2.1.21.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Crear estudiante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_Toc43778968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62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02A29C0" w14:textId="689FCADF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69" w:history="1">
              <w:r w:rsidRPr="00A435DE">
                <w:rPr>
                  <w:rStyle w:val="Hipervnculo"/>
                  <w:noProof/>
                  <w:lang w:val="es-MX"/>
                </w:rPr>
                <w:t>2.1.22.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  <w:lang w:val="es-MX"/>
                </w:rPr>
                <w:t>Cerrar sesión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_Toc43778969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C9083E9" w14:textId="15DE1548" w:rsidR="003818B7" w:rsidRDefault="003818B7">
            <w:pPr>
              <w:pStyle w:val="TDC2"/>
              <w:tabs>
                <w:tab w:val="left" w:pos="110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0" w:history="1">
              <w:r w:rsidRPr="00A435DE">
                <w:rPr>
                  <w:rStyle w:val="Hipervnculo"/>
                  <w:noProof/>
                </w:rPr>
                <w:t>2.2.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Aplicación móvil.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_Toc43778970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4F2187B1" w14:textId="4D91D19A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1" w:history="1">
              <w:r w:rsidRPr="00A435DE">
                <w:rPr>
                  <w:rStyle w:val="Hipervnculo"/>
                  <w:noProof/>
                </w:rPr>
                <w:t>2.2.1.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Registrar un nuevo usuario.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45F697E" w14:textId="22B5865C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2" w:history="1">
              <w:r w:rsidRPr="00A435DE">
                <w:rPr>
                  <w:rStyle w:val="Hipervnculo"/>
                  <w:noProof/>
                </w:rPr>
                <w:t>2.2.2.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Cómo obtener un código.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71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B5ED898" w14:textId="3A8E3BE1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3" w:history="1">
              <w:r w:rsidRPr="00A435DE">
                <w:rPr>
                  <w:rStyle w:val="Hipervnculo"/>
                  <w:noProof/>
                </w:rPr>
                <w:t>2.2.3.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Iniciar sesión.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73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0A8268C" w14:textId="7B65165C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4" w:history="1">
              <w:r w:rsidRPr="00A435DE">
                <w:rPr>
                  <w:rStyle w:val="Hipervnculo"/>
                  <w:noProof/>
                </w:rPr>
                <w:t>2.2.4.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Ver eventos.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77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DDB8EEB" w14:textId="6A47AD01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5" w:history="1">
              <w:r w:rsidRPr="00A435DE">
                <w:rPr>
                  <w:rStyle w:val="Hipervnculo"/>
                  <w:noProof/>
                </w:rPr>
                <w:t>2.2.5.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Cambiar contraseña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80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B06A0D8" w14:textId="5579F4D6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6" w:history="1">
              <w:r w:rsidRPr="00A435DE">
                <w:rPr>
                  <w:rStyle w:val="Hipervnculo"/>
                  <w:noProof/>
                </w:rPr>
                <w:t>2.2.6.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Cerrar sesión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84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8553F48" w14:textId="0DB2B4A9" w:rsidR="003818B7" w:rsidRDefault="003818B7">
            <w:pPr>
              <w:pStyle w:val="TDC1"/>
              <w:tabs>
                <w:tab w:val="left" w:pos="4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7" w:history="1">
              <w:r w:rsidRPr="00A435DE">
                <w:rPr>
                  <w:rStyle w:val="Hipervnculo"/>
                  <w:noProof/>
                </w:rPr>
                <w:t>3.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SOLUCIÓN DE PROBLEMAS.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_Toc43778977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87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9698B91" w14:textId="493CA57B" w:rsidR="003818B7" w:rsidRDefault="003818B7">
            <w:pPr>
              <w:pStyle w:val="TDC2"/>
              <w:tabs>
                <w:tab w:val="left" w:pos="110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8" w:history="1">
              <w:r w:rsidRPr="00A435DE">
                <w:rPr>
                  <w:rStyle w:val="Hipervnculo"/>
                  <w:noProof/>
                </w:rPr>
                <w:t>3.2.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¿Mensajes de alerta?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_Toc43778978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87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11C0E6C" w14:textId="1F4A4F4A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79" w:history="1">
              <w:r w:rsidRPr="00A435DE">
                <w:rPr>
                  <w:rStyle w:val="Hipervnculo"/>
                  <w:noProof/>
                </w:rPr>
                <w:t>3.2.1.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Aplicación Web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_Toc43778979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87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4C62096B" w14:textId="782D5AD9" w:rsidR="003818B7" w:rsidRDefault="003818B7">
            <w:pPr>
              <w:pStyle w:val="TDC2"/>
              <w:tabs>
                <w:tab w:val="left" w:pos="15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80" w:history="1">
              <w:r w:rsidRPr="00A435DE">
                <w:rPr>
                  <w:rStyle w:val="Hipervnculo"/>
                  <w:noProof/>
                </w:rPr>
                <w:t>3.2.1.1.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En el formulario de inicio de sesión (Log in)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_Toc43778980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87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81032F2" w14:textId="1161A59B" w:rsidR="003818B7" w:rsidRDefault="003818B7">
            <w:pPr>
              <w:pStyle w:val="TDC2"/>
              <w:tabs>
                <w:tab w:val="left" w:pos="15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81" w:history="1">
              <w:r w:rsidRPr="00A435DE">
                <w:rPr>
                  <w:rStyle w:val="Hipervnculo"/>
                  <w:noProof/>
                </w:rPr>
                <w:t>3.2.1.2.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Eventos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_Toc43778981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88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07F6F64" w14:textId="5F1E9E20" w:rsidR="003818B7" w:rsidRDefault="003818B7">
            <w:pPr>
              <w:pStyle w:val="TDC2"/>
              <w:tabs>
                <w:tab w:val="left" w:pos="15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82" w:history="1">
              <w:r w:rsidRPr="00A435DE">
                <w:rPr>
                  <w:rStyle w:val="Hipervnculo"/>
                  <w:noProof/>
                </w:rPr>
                <w:t>3.2.1.3.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Moderadores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_Toc43778982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92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43E1245F" w14:textId="47F1D222" w:rsidR="003818B7" w:rsidRDefault="003818B7">
            <w:pPr>
              <w:pStyle w:val="TDC2"/>
              <w:tabs>
                <w:tab w:val="left" w:pos="15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83" w:history="1">
              <w:r w:rsidRPr="00A435DE">
                <w:rPr>
                  <w:rStyle w:val="Hipervnculo"/>
                  <w:noProof/>
                </w:rPr>
                <w:t>3.2.1.4.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En el formulario de Cambiar contraseña.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_Toc43778983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95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F3D3092" w14:textId="7876CBBB" w:rsidR="003818B7" w:rsidRDefault="003818B7">
            <w:pPr>
              <w:pStyle w:val="TDC2"/>
              <w:tabs>
                <w:tab w:val="left" w:pos="132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84" w:history="1">
              <w:r w:rsidRPr="00A435DE">
                <w:rPr>
                  <w:rStyle w:val="Hipervnculo"/>
                  <w:noProof/>
                </w:rPr>
                <w:t>3.2.2.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Aplicación Móvil.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_Toc43778984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96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97D25A2" w14:textId="0C28C704" w:rsidR="003818B7" w:rsidRDefault="003818B7">
            <w:pPr>
              <w:pStyle w:val="TDC2"/>
              <w:tabs>
                <w:tab w:val="left" w:pos="15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85" w:history="1">
              <w:r w:rsidRPr="00A435DE">
                <w:rPr>
                  <w:rStyle w:val="Hipervnculo"/>
                  <w:noProof/>
                </w:rPr>
                <w:t>3.2.2.1.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En el formulario de Registro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_Toc43778985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96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1199477" w14:textId="33408FA9" w:rsidR="003818B7" w:rsidRDefault="003818B7">
            <w:pPr>
              <w:pStyle w:val="TDC2"/>
              <w:tabs>
                <w:tab w:val="left" w:pos="15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86" w:history="1">
              <w:r w:rsidRPr="00A435DE">
                <w:rPr>
                  <w:rStyle w:val="Hipervnculo"/>
                  <w:noProof/>
                </w:rPr>
                <w:t>3.2.2.2.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En el formulario de Inicio de Sesión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_Toc43778986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100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D616030" w14:textId="0C48498C" w:rsidR="003818B7" w:rsidRDefault="003818B7">
            <w:pPr>
              <w:pStyle w:val="TDC2"/>
              <w:tabs>
                <w:tab w:val="left" w:pos="1540"/>
                <w:tab w:val="right" w:leader="underscore" w:pos="10024"/>
              </w:tabs>
              <w:rPr>
                <w:b w:val="0"/>
                <w:noProof/>
                <w:color w:val="auto"/>
                <w:sz w:val="22"/>
                <w:lang w:val="es-CO" w:eastAsia="es-CO"/>
              </w:rPr>
            </w:pPr>
            <w:hyperlink w:anchor="_Toc43778987" w:history="1">
              <w:r w:rsidRPr="00A435DE">
                <w:rPr>
                  <w:rStyle w:val="Hipervnculo"/>
                  <w:noProof/>
                </w:rPr>
                <w:t>3.2.2.3.</w:t>
              </w:r>
              <w:r>
                <w:rPr>
                  <w:b w:val="0"/>
                  <w:noProof/>
                  <w:color w:val="auto"/>
                  <w:sz w:val="22"/>
                  <w:lang w:val="es-CO" w:eastAsia="es-CO"/>
                </w:rPr>
                <w:tab/>
              </w:r>
              <w:r w:rsidRPr="00A435DE">
                <w:rPr>
                  <w:rStyle w:val="Hipervnculo"/>
                  <w:noProof/>
                </w:rPr>
                <w:t>En el formulario de Cambiar Contraseña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_Toc43778987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102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0A3ABA0" w14:textId="5BB3EBCD" w:rsidR="008D02AE" w:rsidRDefault="008D02AE">
            <w:r>
              <w:fldChar w:fldCharType="end"/>
            </w:r>
          </w:p>
          <w:p w14:paraId="24B4A010" w14:textId="77777777" w:rsidR="008D02AE" w:rsidRPr="008D02AE" w:rsidRDefault="008D02AE" w:rsidP="008D02AE"/>
          <w:p w14:paraId="2DD3069D" w14:textId="361A9B19" w:rsidR="007C0A74" w:rsidRDefault="007C0A74" w:rsidP="007C0A74"/>
          <w:p w14:paraId="35BCD245" w14:textId="27DB5FC8" w:rsidR="007C0A74" w:rsidRDefault="007C0A74" w:rsidP="007C0A74"/>
          <w:p w14:paraId="25F656C5" w14:textId="766B989B" w:rsidR="007C0A74" w:rsidRDefault="007C0A74" w:rsidP="008D02AE">
            <w:pPr>
              <w:pStyle w:val="Ttulo2"/>
            </w:pPr>
          </w:p>
          <w:p w14:paraId="18CA78BC" w14:textId="2A8672AE" w:rsidR="007C0A74" w:rsidRDefault="007C0A74" w:rsidP="007C0A74"/>
          <w:p w14:paraId="02EA4166" w14:textId="51DC004C" w:rsidR="007C0A74" w:rsidRDefault="007C0A74" w:rsidP="007C0A74"/>
          <w:p w14:paraId="00043A75" w14:textId="3D433B9F" w:rsidR="00BB7FCC" w:rsidRDefault="00BB7FCC" w:rsidP="007C0A74"/>
          <w:p w14:paraId="5753278A" w14:textId="2C20CC99" w:rsidR="00BB7FCC" w:rsidRDefault="00BB7FCC" w:rsidP="007C0A74"/>
          <w:p w14:paraId="4A38346E" w14:textId="484A2531" w:rsidR="00E828F5" w:rsidRDefault="00E828F5" w:rsidP="007C0A74"/>
          <w:p w14:paraId="3E170019" w14:textId="531D4FA0" w:rsidR="0068635B" w:rsidRDefault="005122BB" w:rsidP="000D340B">
            <w:pPr>
              <w:pStyle w:val="Ttulo1"/>
              <w:numPr>
                <w:ilvl w:val="0"/>
                <w:numId w:val="1"/>
              </w:numPr>
            </w:pPr>
            <w:bookmarkStart w:id="40" w:name="_Toc43778943"/>
            <w:r>
              <w:lastRenderedPageBreak/>
              <w:t>INTRODUCCI</w:t>
            </w:r>
            <w:r w:rsidR="00271E8F">
              <w:t>ÓN</w:t>
            </w:r>
            <w:bookmarkEnd w:id="40"/>
          </w:p>
          <w:p w14:paraId="437C636B" w14:textId="29F3AB29" w:rsidR="00A143F0" w:rsidRPr="008D02AE" w:rsidRDefault="008D02AE" w:rsidP="00821B99">
            <w:pPr>
              <w:pStyle w:val="Ttulo3"/>
            </w:pPr>
            <w:r w:rsidRPr="008D02AE">
              <w:t xml:space="preserve">Este </w:t>
            </w:r>
            <w:r w:rsidR="00821B99">
              <w:t>manual de usuario</w:t>
            </w:r>
            <w:r w:rsidR="00291013">
              <w:t xml:space="preserve"> </w:t>
            </w:r>
            <w:r w:rsidR="005F5F53">
              <w:t>contiene</w:t>
            </w:r>
            <w:r w:rsidR="00291013">
              <w:t xml:space="preserve"> </w:t>
            </w:r>
            <w:r w:rsidR="001C6C5D">
              <w:t>una</w:t>
            </w:r>
            <w:r w:rsidR="00291013">
              <w:t xml:space="preserve"> guía</w:t>
            </w:r>
            <w:r w:rsidR="001C6C5D">
              <w:t xml:space="preserve"> minuciosa</w:t>
            </w:r>
            <w:r w:rsidR="00291013">
              <w:t xml:space="preserve"> donde</w:t>
            </w:r>
            <w:r w:rsidR="005F5F53">
              <w:t xml:space="preserve"> aprenderá paso </w:t>
            </w:r>
            <w:r w:rsidR="001C6C5D">
              <w:t>por</w:t>
            </w:r>
            <w:r w:rsidR="005F5F53">
              <w:t xml:space="preserve"> paso a utilizar Schooltime de una manera correcta y eficiente, la solución a posibles problemas y </w:t>
            </w:r>
            <w:r w:rsidR="001C6C5D">
              <w:t>el contacto a soporte técnico.</w:t>
            </w:r>
          </w:p>
          <w:p w14:paraId="6C5B62A8" w14:textId="77777777" w:rsidR="00A143F0" w:rsidRDefault="00A143F0" w:rsidP="00A143F0"/>
          <w:p w14:paraId="7350E77B" w14:textId="77777777" w:rsidR="008D02AE" w:rsidRDefault="008D02AE" w:rsidP="008D02AE">
            <w:pPr>
              <w:pStyle w:val="Ttulo2"/>
            </w:pPr>
          </w:p>
          <w:p w14:paraId="3331406B" w14:textId="33506E59" w:rsidR="0068635B" w:rsidRDefault="0068635B" w:rsidP="000D340B">
            <w:pPr>
              <w:pStyle w:val="Ttulo2"/>
              <w:numPr>
                <w:ilvl w:val="1"/>
                <w:numId w:val="1"/>
              </w:numPr>
            </w:pPr>
            <w:bookmarkStart w:id="41" w:name="_Toc43778944"/>
            <w:r>
              <w:t>OBJETIVOS DEL SISTEMA</w:t>
            </w:r>
            <w:bookmarkEnd w:id="41"/>
          </w:p>
          <w:p w14:paraId="2FA62499" w14:textId="33DCD43B" w:rsidR="001C6C5D" w:rsidRPr="001C6C5D" w:rsidRDefault="001C6C5D" w:rsidP="001C6C5D">
            <w:pPr>
              <w:pStyle w:val="Ttulo3"/>
            </w:pPr>
            <w:r>
              <w:t xml:space="preserve">Schooltime es una aplicación diseñada para mantener </w:t>
            </w:r>
            <w:r w:rsidR="001A2510">
              <w:t>informada</w:t>
            </w:r>
            <w:r>
              <w:t xml:space="preserve"> a la comunidad educativa acerca de </w:t>
            </w:r>
            <w:r w:rsidR="001A2510">
              <w:t xml:space="preserve">los </w:t>
            </w:r>
            <w:r>
              <w:t>cambio</w:t>
            </w:r>
            <w:r w:rsidR="001A2510">
              <w:t>s</w:t>
            </w:r>
            <w:r>
              <w:t xml:space="preserve"> en el horario por medio de eventos</w:t>
            </w:r>
            <w:r w:rsidR="001A2510">
              <w:t xml:space="preserve"> indicando qué hacer respecto al cabio y una notificación que alertará al usuario</w:t>
            </w:r>
            <w:r>
              <w:t>.</w:t>
            </w:r>
            <w:r w:rsidR="001A2510">
              <w:t xml:space="preserve"> </w:t>
            </w:r>
            <w:r w:rsidR="000C6EA1">
              <w:t>Con esto pretendemos</w:t>
            </w:r>
            <w:r w:rsidR="000C6EA1" w:rsidRPr="000C6EA1">
              <w:t xml:space="preserve"> la pérdida de tiempo y dinero que se genera por parte de los docentes, accidentes y/o estudiantes que allí pertenecen.</w:t>
            </w:r>
          </w:p>
          <w:p w14:paraId="2E678E76" w14:textId="77777777" w:rsidR="00CC1CBE" w:rsidRDefault="00CC1CBE" w:rsidP="00CC1CBE"/>
          <w:p w14:paraId="7832A7F1" w14:textId="41A76E85" w:rsidR="00CC1CBE" w:rsidRDefault="00CC1CBE" w:rsidP="00CC1CBE"/>
          <w:p w14:paraId="4F47B769" w14:textId="77777777" w:rsidR="00B91755" w:rsidRDefault="00B91755" w:rsidP="00CC1CBE"/>
          <w:p w14:paraId="72F86B39" w14:textId="3F366677" w:rsidR="00FF7EC9" w:rsidRDefault="00FF7EC9" w:rsidP="00CC1CBE"/>
          <w:p w14:paraId="2505A758" w14:textId="64F192B7" w:rsidR="00FF7EC9" w:rsidRDefault="00FF7EC9" w:rsidP="00CC1CBE"/>
          <w:p w14:paraId="229655B7" w14:textId="7C632225" w:rsidR="00FF7EC9" w:rsidRDefault="00FF7EC9" w:rsidP="00CC1CBE"/>
          <w:p w14:paraId="0221EF63" w14:textId="6AE96BE0" w:rsidR="00FF7EC9" w:rsidRDefault="00FF7EC9" w:rsidP="00CC1CBE"/>
          <w:p w14:paraId="17DC5216" w14:textId="7A45DB26" w:rsidR="00FF7EC9" w:rsidRDefault="00FF7EC9" w:rsidP="00CC1CBE"/>
          <w:p w14:paraId="64F533BE" w14:textId="2DCEF271" w:rsidR="00FF7EC9" w:rsidRDefault="00FF7EC9" w:rsidP="00CC1CBE"/>
          <w:p w14:paraId="77379A89" w14:textId="2B307088" w:rsidR="00FF7EC9" w:rsidRDefault="00FF7EC9" w:rsidP="00CC1CBE"/>
          <w:p w14:paraId="7C59E77F" w14:textId="2012E807" w:rsidR="00FF7EC9" w:rsidRDefault="00FF7EC9" w:rsidP="00CC1CBE"/>
          <w:p w14:paraId="105C15CF" w14:textId="37BD61B1" w:rsidR="00FF7EC9" w:rsidRDefault="00FF7EC9" w:rsidP="00CC1CBE"/>
          <w:p w14:paraId="7759A5AE" w14:textId="4535F102" w:rsidR="00FF7EC9" w:rsidRDefault="00FF7EC9" w:rsidP="00CC1CBE"/>
          <w:p w14:paraId="416BA9AD" w14:textId="5A59246B" w:rsidR="00FF7EC9" w:rsidRDefault="00FF7EC9" w:rsidP="00CC1CBE"/>
          <w:p w14:paraId="28D6FD28" w14:textId="5ABAAAAA" w:rsidR="00FF7EC9" w:rsidRDefault="00FF7EC9" w:rsidP="00CC1CBE"/>
          <w:p w14:paraId="4632325F" w14:textId="0EC32E99" w:rsidR="00FF7EC9" w:rsidRDefault="00FF7EC9" w:rsidP="00CC1CBE"/>
          <w:p w14:paraId="70DF4D04" w14:textId="419A7D73" w:rsidR="00FF7EC9" w:rsidRDefault="00FF7EC9" w:rsidP="00CC1CBE"/>
          <w:p w14:paraId="5ECB8D4D" w14:textId="41F8ABB9" w:rsidR="00FF7EC9" w:rsidRDefault="00FF7EC9" w:rsidP="00CC1CBE"/>
          <w:p w14:paraId="7BE0AF7F" w14:textId="75B98C6D" w:rsidR="00FF7EC9" w:rsidRDefault="00FF7EC9" w:rsidP="00CC1CBE"/>
          <w:p w14:paraId="6A4D2403" w14:textId="2C6B6F04" w:rsidR="00FF7EC9" w:rsidRDefault="00FF7EC9" w:rsidP="00CC1CBE"/>
          <w:p w14:paraId="308EC3D2" w14:textId="6FFB212F" w:rsidR="00FF7EC9" w:rsidRDefault="00FF7EC9" w:rsidP="00CC1CBE"/>
          <w:p w14:paraId="1034F65F" w14:textId="5ADC5C5F" w:rsidR="00FF7EC9" w:rsidRDefault="00FF7EC9" w:rsidP="00CC1CBE"/>
          <w:p w14:paraId="52D09BC0" w14:textId="27F3FC87" w:rsidR="00FF7EC9" w:rsidRDefault="00FF7EC9" w:rsidP="00CC1CBE"/>
          <w:p w14:paraId="0B976E1D" w14:textId="77777777" w:rsidR="00A143F0" w:rsidRDefault="00A143F0" w:rsidP="00A143F0"/>
          <w:p w14:paraId="72D1D34B" w14:textId="31BBACA7" w:rsidR="00821B99" w:rsidRDefault="0068635B" w:rsidP="000D340B">
            <w:pPr>
              <w:pStyle w:val="Ttulo1"/>
              <w:numPr>
                <w:ilvl w:val="0"/>
                <w:numId w:val="1"/>
              </w:numPr>
            </w:pPr>
            <w:bookmarkStart w:id="42" w:name="_Toc43778945"/>
            <w:r>
              <w:lastRenderedPageBreak/>
              <w:t>GUÍA DE USUARIO</w:t>
            </w:r>
            <w:bookmarkEnd w:id="42"/>
          </w:p>
          <w:p w14:paraId="03597158" w14:textId="77777777" w:rsidR="00821B99" w:rsidRPr="00821B99" w:rsidRDefault="00821B99" w:rsidP="00821B99">
            <w:pPr>
              <w:pStyle w:val="Ttulo3"/>
            </w:pPr>
            <w:r w:rsidRPr="00821B99">
              <w:t>En esta sección, se explicará de forma detallada los pasos a seguir dentro en cada uno de los módulos que posee el sistema, y a los que puede acceder cada usuario según su rol.</w:t>
            </w:r>
          </w:p>
          <w:p w14:paraId="74873AF5" w14:textId="332CF5F9" w:rsidR="00CC1CBE" w:rsidRDefault="00CC1CBE" w:rsidP="00CC1CBE"/>
          <w:p w14:paraId="1DFC93DD" w14:textId="47A0F651" w:rsidR="00CC1CBE" w:rsidRDefault="00545117" w:rsidP="000D340B">
            <w:pPr>
              <w:pStyle w:val="Ttulo2"/>
              <w:numPr>
                <w:ilvl w:val="1"/>
                <w:numId w:val="1"/>
              </w:numPr>
            </w:pPr>
            <w:bookmarkStart w:id="43" w:name="_Toc43778946"/>
            <w:r>
              <w:t>Aplicación web.</w:t>
            </w:r>
            <w:bookmarkEnd w:id="43"/>
          </w:p>
          <w:p w14:paraId="05164A2F" w14:textId="77321011" w:rsidR="00545117" w:rsidRDefault="00545117" w:rsidP="00545117">
            <w:pPr>
              <w:pStyle w:val="Ttulo3"/>
            </w:pPr>
            <w:r>
              <w:t>En esta sección se presentarán los módulos para utilizar el sistema desde la aplicación web.</w:t>
            </w:r>
            <w:r w:rsidR="00D5650A">
              <w:t xml:space="preserve"> </w:t>
            </w:r>
          </w:p>
          <w:p w14:paraId="61A2F265" w14:textId="77777777" w:rsidR="00545117" w:rsidRPr="00545117" w:rsidRDefault="00545117" w:rsidP="00545117"/>
          <w:p w14:paraId="0EDF7A75" w14:textId="2E4B0DF9" w:rsidR="0068635B" w:rsidRPr="00821B99" w:rsidRDefault="0068635B" w:rsidP="000D340B">
            <w:pPr>
              <w:pStyle w:val="Ttulo2"/>
              <w:numPr>
                <w:ilvl w:val="2"/>
                <w:numId w:val="1"/>
              </w:numPr>
            </w:pPr>
            <w:bookmarkStart w:id="44" w:name="_Toc43778947"/>
            <w:r w:rsidRPr="00821B99">
              <w:t>Ingreso al sistema (Log in)</w:t>
            </w:r>
            <w:bookmarkEnd w:id="44"/>
          </w:p>
          <w:p w14:paraId="36B75FCB" w14:textId="37BB8AEB" w:rsidR="00D13159" w:rsidRPr="00821B99" w:rsidRDefault="00CC1CBE" w:rsidP="00821B99">
            <w:pPr>
              <w:pStyle w:val="Ttulo3"/>
            </w:pPr>
            <w:r w:rsidRPr="00821B99">
              <w:t>En el módulo de ingreso al sistema, el usuario que tenga una cuenta registrada podrá acceder a todas las funciones del sistema. Este ingreso se realiza completando el formulario.</w:t>
            </w:r>
          </w:p>
          <w:p w14:paraId="703ABBF8" w14:textId="61470021" w:rsidR="00A2255D" w:rsidRDefault="00A2255D" w:rsidP="00A2255D"/>
          <w:p w14:paraId="7BDCEE4A" w14:textId="77777777" w:rsidR="00B91755" w:rsidRPr="00A2255D" w:rsidRDefault="00B91755" w:rsidP="00A2255D"/>
          <w:p w14:paraId="44764BE2" w14:textId="2206485D" w:rsidR="00FF7EC9" w:rsidRDefault="00FF7EC9" w:rsidP="000D340B">
            <w:pPr>
              <w:pStyle w:val="Ttulo3"/>
              <w:numPr>
                <w:ilvl w:val="0"/>
                <w:numId w:val="3"/>
              </w:numPr>
            </w:pPr>
            <w:r>
              <w:t>Abrir</w:t>
            </w:r>
            <w:r w:rsidR="00CC1CBE">
              <w:t xml:space="preserve"> un navegador web. En este caso</w:t>
            </w:r>
            <w:r>
              <w:t xml:space="preserve"> se ingresará a Mozilla Firefox:</w:t>
            </w:r>
          </w:p>
          <w:p w14:paraId="6612D2AD" w14:textId="77777777" w:rsidR="00491397" w:rsidRPr="00491397" w:rsidRDefault="00491397" w:rsidP="00491397"/>
          <w:p w14:paraId="02B8C858" w14:textId="7BDB541B" w:rsidR="00A143F0" w:rsidRDefault="00D13159" w:rsidP="00350146">
            <w:pPr>
              <w:jc w:val="center"/>
            </w:pPr>
            <w:r w:rsidRPr="00D13159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19A1BFC" wp14:editId="0F4CC13B">
                      <wp:simplePos x="0" y="0"/>
                      <wp:positionH relativeFrom="column">
                        <wp:posOffset>818515</wp:posOffset>
                      </wp:positionH>
                      <wp:positionV relativeFrom="paragraph">
                        <wp:posOffset>620395</wp:posOffset>
                      </wp:positionV>
                      <wp:extent cx="2171700" cy="381000"/>
                      <wp:effectExtent l="0" t="0" r="19050" b="19050"/>
                      <wp:wrapNone/>
                      <wp:docPr id="9" name="Rectángul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7170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D8AFE3E" id="Rectángulo 9" o:spid="_x0000_s1026" style="position:absolute;margin-left:64.45pt;margin-top:48.85pt;width:171pt;height:30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" filled="f" strokecolor="red" strokeweight="2pt"/>
                  </w:pict>
                </mc:Fallback>
              </mc:AlternateContent>
            </w:r>
            <w:r w:rsidR="00A143F0">
              <w:rPr>
                <w:noProof/>
              </w:rPr>
              <w:drawing>
                <wp:inline distT="0" distB="0" distL="0" distR="0" wp14:anchorId="633AF884" wp14:editId="770D7961">
                  <wp:extent cx="5238750" cy="4283551"/>
                  <wp:effectExtent l="95250" t="95250" r="38100" b="4127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13030" r="40203"/>
                          <a:stretch/>
                        </pic:blipFill>
                        <pic:spPr bwMode="auto">
                          <a:xfrm>
                            <a:off x="0" y="0"/>
                            <a:ext cx="5250391" cy="4293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367723" w14:textId="53E9A644" w:rsidR="00FF7EC9" w:rsidRDefault="00FF7EC9" w:rsidP="00FF7EC9">
            <w:pPr>
              <w:pStyle w:val="Prrafodelista"/>
              <w:ind w:left="1440"/>
            </w:pPr>
          </w:p>
          <w:p w14:paraId="459C6475" w14:textId="1BC6A99C" w:rsidR="00350146" w:rsidRDefault="00350146" w:rsidP="00FF7EC9">
            <w:pPr>
              <w:pStyle w:val="Prrafodelista"/>
              <w:ind w:left="1440"/>
            </w:pPr>
          </w:p>
          <w:p w14:paraId="3622F661" w14:textId="77777777" w:rsidR="00350146" w:rsidRDefault="00350146" w:rsidP="00491397"/>
          <w:p w14:paraId="2EEC6267" w14:textId="55185874" w:rsidR="00FF7EC9" w:rsidRPr="00350146" w:rsidRDefault="00FF7EC9" w:rsidP="000D340B">
            <w:pPr>
              <w:pStyle w:val="Ttulo3"/>
              <w:numPr>
                <w:ilvl w:val="0"/>
                <w:numId w:val="3"/>
              </w:numPr>
            </w:pPr>
            <w:r>
              <w:t xml:space="preserve">Digitar en la barra de búsqueda: </w:t>
            </w:r>
            <w:r w:rsidRPr="00491397">
              <w:rPr>
                <w:b/>
                <w:bCs/>
              </w:rPr>
              <w:t>localhost/</w:t>
            </w:r>
            <w:proofErr w:type="spellStart"/>
            <w:r w:rsidRPr="00491397">
              <w:rPr>
                <w:b/>
                <w:bCs/>
              </w:rPr>
              <w:t>schooltime</w:t>
            </w:r>
            <w:proofErr w:type="spellEnd"/>
            <w:r w:rsidRPr="00FF7EC9">
              <w:t xml:space="preserve"> </w:t>
            </w:r>
            <w:r>
              <w:t xml:space="preserve">y </w:t>
            </w:r>
            <w:r w:rsidR="00350146">
              <w:t>dar clic en</w:t>
            </w:r>
            <w:r>
              <w:t xml:space="preserve"> la</w:t>
            </w:r>
            <w:r w:rsidR="00350146">
              <w:t xml:space="preserve"> flecha al final de la barra o presionar la</w:t>
            </w:r>
            <w:r>
              <w:t xml:space="preserve"> tecla </w:t>
            </w:r>
            <w:r w:rsidRPr="00491397">
              <w:rPr>
                <w:b/>
                <w:bCs/>
              </w:rPr>
              <w:t>ENTER</w:t>
            </w:r>
            <w:r w:rsidR="00ED7C28">
              <w:t>:</w:t>
            </w:r>
          </w:p>
          <w:p w14:paraId="5F1975B2" w14:textId="1A375371" w:rsidR="00350146" w:rsidRPr="00350146" w:rsidRDefault="00350146" w:rsidP="00350146">
            <w:pPr>
              <w:pStyle w:val="Prrafodelista"/>
              <w:ind w:left="1440"/>
            </w:pPr>
          </w:p>
          <w:p w14:paraId="371182A3" w14:textId="73FF4610" w:rsidR="00350146" w:rsidRDefault="00B32867" w:rsidP="00350146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5B7B390" wp14:editId="3D629506">
                      <wp:simplePos x="0" y="0"/>
                      <wp:positionH relativeFrom="column">
                        <wp:posOffset>5828665</wp:posOffset>
                      </wp:positionH>
                      <wp:positionV relativeFrom="paragraph">
                        <wp:posOffset>895350</wp:posOffset>
                      </wp:positionV>
                      <wp:extent cx="1057275" cy="657225"/>
                      <wp:effectExtent l="0" t="0" r="9525" b="9525"/>
                      <wp:wrapNone/>
                      <wp:docPr id="19" name="Cuadro de texto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57275" cy="657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562ACA" w14:textId="5EB3760A" w:rsidR="003818B7" w:rsidRPr="00491397" w:rsidRDefault="003818B7">
                                  <w:pPr>
                                    <w:rPr>
                                      <w:rFonts w:asciiTheme="majorHAnsi" w:hAnsiTheme="majorHAnsi" w:cstheme="majorHAnsi"/>
                                      <w:b w:val="0"/>
                                      <w:bCs/>
                                      <w:color w:val="auto"/>
                                      <w:sz w:val="24"/>
                                      <w:szCs w:val="20"/>
                                    </w:rPr>
                                  </w:pPr>
                                  <w:r w:rsidRPr="00491397">
                                    <w:rPr>
                                      <w:rFonts w:asciiTheme="majorHAnsi" w:hAnsiTheme="majorHAnsi" w:cstheme="majorHAnsi"/>
                                      <w:b w:val="0"/>
                                      <w:bCs/>
                                      <w:color w:val="auto"/>
                                      <w:sz w:val="24"/>
                                      <w:szCs w:val="20"/>
                                    </w:rPr>
                                    <w:t>Presionar la flecha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B7B390" id="Cuadro de texto 19" o:spid="_x0000_s1027" type="#_x0000_t202" style="position:absolute;left:0;text-align:left;margin-left:458.95pt;margin-top:70.5pt;width:83.25pt;height:51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" fillcolor="white [3201]" stroked="f" strokeweight=".5pt">
                      <v:textbox>
                        <w:txbxContent>
                          <w:p w14:paraId="1D562ACA" w14:textId="5EB3760A" w:rsidR="003818B7" w:rsidRPr="00491397" w:rsidRDefault="003818B7">
                            <w:pPr>
                              <w:rPr>
                                <w:rFonts w:asciiTheme="majorHAnsi" w:hAnsiTheme="majorHAnsi" w:cstheme="majorHAnsi"/>
                                <w:b w:val="0"/>
                                <w:bCs/>
                                <w:color w:val="auto"/>
                                <w:sz w:val="24"/>
                                <w:szCs w:val="20"/>
                              </w:rPr>
                            </w:pPr>
                            <w:r w:rsidRPr="00491397">
                              <w:rPr>
                                <w:rFonts w:asciiTheme="majorHAnsi" w:hAnsiTheme="majorHAnsi" w:cstheme="majorHAnsi"/>
                                <w:b w:val="0"/>
                                <w:bCs/>
                                <w:color w:val="auto"/>
                                <w:sz w:val="24"/>
                                <w:szCs w:val="20"/>
                              </w:rPr>
                              <w:t>Presionar la flecha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C95F752" wp14:editId="572CD132">
                      <wp:simplePos x="0" y="0"/>
                      <wp:positionH relativeFrom="column">
                        <wp:posOffset>5676265</wp:posOffset>
                      </wp:positionH>
                      <wp:positionV relativeFrom="paragraph">
                        <wp:posOffset>314325</wp:posOffset>
                      </wp:positionV>
                      <wp:extent cx="466725" cy="581025"/>
                      <wp:effectExtent l="57150" t="76200" r="85725" b="47625"/>
                      <wp:wrapNone/>
                      <wp:docPr id="18" name="Conector recto de flecha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66725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E6AF2A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18" o:spid="_x0000_s1026" type="#_x0000_t32" style="position:absolute;margin-left:446.95pt;margin-top:24.75pt;width:36.75pt;height:45.7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 w:rsidR="0035014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1AC219" wp14:editId="5967E42F">
                      <wp:simplePos x="0" y="0"/>
                      <wp:positionH relativeFrom="column">
                        <wp:posOffset>5266690</wp:posOffset>
                      </wp:positionH>
                      <wp:positionV relativeFrom="paragraph">
                        <wp:posOffset>180975</wp:posOffset>
                      </wp:positionV>
                      <wp:extent cx="361950" cy="247650"/>
                      <wp:effectExtent l="0" t="0" r="19050" b="19050"/>
                      <wp:wrapNone/>
                      <wp:docPr id="14" name="Rectángul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7A43304" id="Rectángulo 14" o:spid="_x0000_s1026" style="position:absolute;margin-left:414.7pt;margin-top:14.25pt;width:28.5pt;height:1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" filled="f" strokecolor="red" strokeweight="2pt"/>
                  </w:pict>
                </mc:Fallback>
              </mc:AlternateContent>
            </w:r>
            <w:r w:rsidR="0035014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916CDED" wp14:editId="37CF26C9">
                      <wp:simplePos x="0" y="0"/>
                      <wp:positionH relativeFrom="column">
                        <wp:posOffset>-476885</wp:posOffset>
                      </wp:positionH>
                      <wp:positionV relativeFrom="paragraph">
                        <wp:posOffset>219075</wp:posOffset>
                      </wp:positionV>
                      <wp:extent cx="1581150" cy="495300"/>
                      <wp:effectExtent l="0" t="0" r="0" b="0"/>
                      <wp:wrapNone/>
                      <wp:docPr id="17" name="Cuadro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81150" cy="4953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B0E848" w14:textId="1B861748" w:rsidR="003818B7" w:rsidRPr="00491397" w:rsidRDefault="003818B7">
                                  <w:pPr>
                                    <w:rPr>
                                      <w:rFonts w:asciiTheme="majorHAnsi" w:hAnsiTheme="majorHAnsi" w:cstheme="majorHAnsi"/>
                                      <w:b w:val="0"/>
                                      <w:bCs/>
                                      <w:color w:val="auto"/>
                                      <w:sz w:val="24"/>
                                      <w:szCs w:val="20"/>
                                    </w:rPr>
                                  </w:pPr>
                                  <w:r w:rsidRPr="00491397">
                                    <w:rPr>
                                      <w:rFonts w:asciiTheme="majorHAnsi" w:hAnsiTheme="majorHAnsi" w:cstheme="majorHAnsi"/>
                                      <w:b w:val="0"/>
                                      <w:bCs/>
                                      <w:color w:val="auto"/>
                                      <w:sz w:val="24"/>
                                      <w:szCs w:val="20"/>
                                    </w:rPr>
                                    <w:t>Digitar localhost/</w:t>
                                  </w:r>
                                  <w:proofErr w:type="spellStart"/>
                                  <w:r w:rsidRPr="00491397">
                                    <w:rPr>
                                      <w:rFonts w:asciiTheme="majorHAnsi" w:hAnsiTheme="majorHAnsi" w:cstheme="majorHAnsi"/>
                                      <w:b w:val="0"/>
                                      <w:bCs/>
                                      <w:color w:val="auto"/>
                                      <w:sz w:val="24"/>
                                      <w:szCs w:val="20"/>
                                    </w:rPr>
                                    <w:t>schooltime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16CDED" id="Cuadro de texto 17" o:spid="_x0000_s1028" type="#_x0000_t202" style="position:absolute;left:0;text-align:left;margin-left:-37.55pt;margin-top:17.25pt;width:124.5pt;height:3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" filled="f" stroked="f" strokeweight=".5pt">
                      <v:textbox>
                        <w:txbxContent>
                          <w:p w14:paraId="64B0E848" w14:textId="1B861748" w:rsidR="003818B7" w:rsidRPr="00491397" w:rsidRDefault="003818B7">
                            <w:pPr>
                              <w:rPr>
                                <w:rFonts w:asciiTheme="majorHAnsi" w:hAnsiTheme="majorHAnsi" w:cstheme="majorHAnsi"/>
                                <w:b w:val="0"/>
                                <w:bCs/>
                                <w:color w:val="auto"/>
                                <w:sz w:val="24"/>
                                <w:szCs w:val="20"/>
                              </w:rPr>
                            </w:pPr>
                            <w:r w:rsidRPr="00491397">
                              <w:rPr>
                                <w:rFonts w:asciiTheme="majorHAnsi" w:hAnsiTheme="majorHAnsi" w:cstheme="majorHAnsi"/>
                                <w:b w:val="0"/>
                                <w:bCs/>
                                <w:color w:val="auto"/>
                                <w:sz w:val="24"/>
                                <w:szCs w:val="20"/>
                              </w:rPr>
                              <w:t>Digitar localhost/</w:t>
                            </w:r>
                            <w:proofErr w:type="spellStart"/>
                            <w:r w:rsidRPr="00491397">
                              <w:rPr>
                                <w:rFonts w:asciiTheme="majorHAnsi" w:hAnsiTheme="majorHAnsi" w:cstheme="majorHAnsi"/>
                                <w:b w:val="0"/>
                                <w:bCs/>
                                <w:color w:val="auto"/>
                                <w:sz w:val="24"/>
                                <w:szCs w:val="20"/>
                              </w:rPr>
                              <w:t>schooltime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5014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7BFCD4E" wp14:editId="10CB0552">
                      <wp:simplePos x="0" y="0"/>
                      <wp:positionH relativeFrom="column">
                        <wp:posOffset>1771014</wp:posOffset>
                      </wp:positionH>
                      <wp:positionV relativeFrom="paragraph">
                        <wp:posOffset>209550</wp:posOffset>
                      </wp:positionV>
                      <wp:extent cx="1762125" cy="219075"/>
                      <wp:effectExtent l="0" t="0" r="28575" b="28575"/>
                      <wp:wrapNone/>
                      <wp:docPr id="13" name="Rectángul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19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38A010" id="Rectángulo 13" o:spid="_x0000_s1026" style="position:absolute;margin-left:139.45pt;margin-top:16.5pt;width:138.75pt;height:1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" filled="f" strokecolor="red" strokeweight="2pt"/>
                  </w:pict>
                </mc:Fallback>
              </mc:AlternateContent>
            </w:r>
            <w:r w:rsidR="0035014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E9E336E" wp14:editId="66EC12B4">
                      <wp:simplePos x="0" y="0"/>
                      <wp:positionH relativeFrom="column">
                        <wp:posOffset>199389</wp:posOffset>
                      </wp:positionH>
                      <wp:positionV relativeFrom="paragraph">
                        <wp:posOffset>304800</wp:posOffset>
                      </wp:positionV>
                      <wp:extent cx="1343025" cy="19050"/>
                      <wp:effectExtent l="57150" t="57150" r="47625" b="133350"/>
                      <wp:wrapNone/>
                      <wp:docPr id="16" name="Conector recto de flecha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43025" cy="190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53FF18D" id="Conector recto de flecha 16" o:spid="_x0000_s1026" type="#_x0000_t32" style="position:absolute;margin-left:15.7pt;margin-top:24pt;width:105.75pt;height: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 w:rsidR="00350146">
              <w:rPr>
                <w:noProof/>
              </w:rPr>
              <w:drawing>
                <wp:inline distT="0" distB="0" distL="0" distR="0" wp14:anchorId="681D7F4A" wp14:editId="4F839C0E">
                  <wp:extent cx="4969556" cy="3695700"/>
                  <wp:effectExtent l="95250" t="57150" r="21590" b="5715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24403"/>
                          <a:stretch/>
                        </pic:blipFill>
                        <pic:spPr bwMode="auto">
                          <a:xfrm>
                            <a:off x="0" y="0"/>
                            <a:ext cx="4994202" cy="3714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FC8DA" w14:textId="7B39228B" w:rsidR="000C6EA1" w:rsidRDefault="000C6EA1" w:rsidP="00350146">
            <w:pPr>
              <w:jc w:val="center"/>
            </w:pPr>
          </w:p>
          <w:p w14:paraId="59EF160C" w14:textId="442DA566" w:rsidR="000C6EA1" w:rsidRDefault="000C6EA1" w:rsidP="00350146">
            <w:pPr>
              <w:jc w:val="center"/>
            </w:pPr>
          </w:p>
          <w:p w14:paraId="262F0822" w14:textId="7557BE2A" w:rsidR="000C6EA1" w:rsidRDefault="000C6EA1" w:rsidP="00350146">
            <w:pPr>
              <w:jc w:val="center"/>
            </w:pPr>
          </w:p>
          <w:p w14:paraId="42274BD7" w14:textId="7895573C" w:rsidR="000C6EA1" w:rsidRDefault="000C6EA1" w:rsidP="00350146">
            <w:pPr>
              <w:jc w:val="center"/>
            </w:pPr>
          </w:p>
          <w:p w14:paraId="14409ABA" w14:textId="0D7C83DA" w:rsidR="000C6EA1" w:rsidRDefault="000C6EA1" w:rsidP="00350146">
            <w:pPr>
              <w:jc w:val="center"/>
            </w:pPr>
          </w:p>
          <w:p w14:paraId="7CDAF119" w14:textId="7660410B" w:rsidR="000C6EA1" w:rsidRDefault="000C6EA1" w:rsidP="00350146">
            <w:pPr>
              <w:jc w:val="center"/>
            </w:pPr>
          </w:p>
          <w:p w14:paraId="65AC31AA" w14:textId="19FA2B8A" w:rsidR="000C6EA1" w:rsidRDefault="000C6EA1" w:rsidP="00350146">
            <w:pPr>
              <w:jc w:val="center"/>
            </w:pPr>
          </w:p>
          <w:p w14:paraId="2D650C60" w14:textId="18987E0B" w:rsidR="000C6EA1" w:rsidRDefault="000C6EA1" w:rsidP="00350146">
            <w:pPr>
              <w:jc w:val="center"/>
            </w:pPr>
          </w:p>
          <w:p w14:paraId="2D282432" w14:textId="78014E7A" w:rsidR="000C6EA1" w:rsidRDefault="000C6EA1" w:rsidP="00350146">
            <w:pPr>
              <w:jc w:val="center"/>
            </w:pPr>
          </w:p>
          <w:p w14:paraId="652CA6FD" w14:textId="7D0F1DBC" w:rsidR="000C6EA1" w:rsidRDefault="000C6EA1" w:rsidP="00350146">
            <w:pPr>
              <w:jc w:val="center"/>
            </w:pPr>
          </w:p>
          <w:p w14:paraId="47F4AFBB" w14:textId="11066B48" w:rsidR="000C6EA1" w:rsidRDefault="000C6EA1" w:rsidP="00350146">
            <w:pPr>
              <w:jc w:val="center"/>
            </w:pPr>
          </w:p>
          <w:p w14:paraId="3E4E7489" w14:textId="62D97B44" w:rsidR="000C6EA1" w:rsidRDefault="000C6EA1" w:rsidP="00350146">
            <w:pPr>
              <w:jc w:val="center"/>
            </w:pPr>
          </w:p>
          <w:p w14:paraId="4C5AD531" w14:textId="53B18B72" w:rsidR="000C6EA1" w:rsidRDefault="000C6EA1" w:rsidP="00350146">
            <w:pPr>
              <w:jc w:val="center"/>
            </w:pPr>
          </w:p>
          <w:p w14:paraId="5D3F7BAA" w14:textId="67780E22" w:rsidR="000C6EA1" w:rsidRDefault="000C6EA1" w:rsidP="00350146">
            <w:pPr>
              <w:jc w:val="center"/>
            </w:pPr>
          </w:p>
          <w:p w14:paraId="03C32557" w14:textId="77777777" w:rsidR="000C6EA1" w:rsidRDefault="000C6EA1" w:rsidP="00350146">
            <w:pPr>
              <w:jc w:val="center"/>
            </w:pPr>
          </w:p>
          <w:p w14:paraId="2086F624" w14:textId="1E80EC0A" w:rsidR="00B32867" w:rsidRDefault="00B32867" w:rsidP="00350146">
            <w:pPr>
              <w:jc w:val="center"/>
            </w:pPr>
          </w:p>
          <w:p w14:paraId="52EBF481" w14:textId="410FCD88" w:rsidR="00491397" w:rsidRDefault="00491397" w:rsidP="00350146">
            <w:pPr>
              <w:jc w:val="center"/>
            </w:pPr>
          </w:p>
          <w:p w14:paraId="164CBDFD" w14:textId="77777777" w:rsidR="00491397" w:rsidRDefault="00491397" w:rsidP="00350146">
            <w:pPr>
              <w:jc w:val="center"/>
            </w:pPr>
          </w:p>
          <w:p w14:paraId="071E3AB1" w14:textId="1263ECD2" w:rsidR="00B32867" w:rsidRPr="00B32867" w:rsidRDefault="00B32867" w:rsidP="000D340B">
            <w:pPr>
              <w:pStyle w:val="Ttulo3"/>
              <w:numPr>
                <w:ilvl w:val="0"/>
                <w:numId w:val="3"/>
              </w:numPr>
              <w:rPr>
                <w:b/>
              </w:rPr>
            </w:pPr>
            <w:r w:rsidRPr="00B32867">
              <w:t xml:space="preserve">Al ingresar a la aplicación web, dar clic en </w:t>
            </w:r>
            <w:r w:rsidRPr="00491397">
              <w:rPr>
                <w:b/>
                <w:bCs/>
              </w:rPr>
              <w:t>Inicia Sesión</w:t>
            </w:r>
            <w:r w:rsidR="00ED7C28" w:rsidRPr="00ED7C28">
              <w:t>:</w:t>
            </w:r>
          </w:p>
          <w:p w14:paraId="76402A41" w14:textId="77777777" w:rsidR="00B32867" w:rsidRPr="00B32867" w:rsidRDefault="00B32867" w:rsidP="00B32867">
            <w:pPr>
              <w:pStyle w:val="Prrafodelista"/>
              <w:ind w:left="1440"/>
              <w:rPr>
                <w:b w:val="0"/>
                <w:bCs/>
                <w:color w:val="auto"/>
              </w:rPr>
            </w:pPr>
          </w:p>
          <w:p w14:paraId="1E68FAA5" w14:textId="7D90F385" w:rsidR="00B32867" w:rsidRDefault="00B32867" w:rsidP="00B32867">
            <w:pPr>
              <w:jc w:val="center"/>
              <w:rPr>
                <w:b w:val="0"/>
                <w:bCs/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F8F0EC0" wp14:editId="5FD2B05A">
                      <wp:simplePos x="0" y="0"/>
                      <wp:positionH relativeFrom="column">
                        <wp:posOffset>2209164</wp:posOffset>
                      </wp:positionH>
                      <wp:positionV relativeFrom="paragraph">
                        <wp:posOffset>2218690</wp:posOffset>
                      </wp:positionV>
                      <wp:extent cx="1743075" cy="209550"/>
                      <wp:effectExtent l="0" t="0" r="28575" b="19050"/>
                      <wp:wrapNone/>
                      <wp:docPr id="21" name="Rectángulo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3075" cy="209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708D1F" id="Rectángulo 21" o:spid="_x0000_s1026" style="position:absolute;margin-left:173.95pt;margin-top:174.7pt;width:137.25pt;height:1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" filled="f" strokecolor="red" strokeweight="2pt"/>
                  </w:pict>
                </mc:Fallback>
              </mc:AlternateContent>
            </w:r>
            <w:r w:rsidRPr="00B32867">
              <w:rPr>
                <w:noProof/>
              </w:rPr>
              <w:drawing>
                <wp:inline distT="0" distB="0" distL="0" distR="0" wp14:anchorId="389EBF1F" wp14:editId="72CDE817">
                  <wp:extent cx="4676140" cy="3465423"/>
                  <wp:effectExtent l="95250" t="57150" r="10160" b="5905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9287" r="6744"/>
                          <a:stretch/>
                        </pic:blipFill>
                        <pic:spPr bwMode="auto">
                          <a:xfrm>
                            <a:off x="0" y="0"/>
                            <a:ext cx="4695672" cy="3479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DB2A0E" w14:textId="707C3F2A" w:rsidR="00ED7C28" w:rsidRDefault="00ED7C28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69900FD0" w14:textId="56BB8B95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73E6B7FB" w14:textId="752D04C0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5B1C4198" w14:textId="660D4A32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26E4422C" w14:textId="1DCB5BF1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1D92EABE" w14:textId="28444BB9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5F19C3BC" w14:textId="7A76E0BB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3D98532E" w14:textId="17BBDF42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1D70AEC3" w14:textId="06ED22C5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525B8E52" w14:textId="1D6FC6D1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642B1066" w14:textId="6320F60A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028BC770" w14:textId="476EB315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7CD90A97" w14:textId="2D782B28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761C715F" w14:textId="3C365388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0B2F525D" w14:textId="317777FA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4F428284" w14:textId="4595F3D8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24B882E8" w14:textId="5582C52A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14D2AFA8" w14:textId="1C7D112B" w:rsidR="000C6EA1" w:rsidRDefault="000C6EA1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0508667B" w14:textId="77777777" w:rsidR="00491397" w:rsidRDefault="00491397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13A039C6" w14:textId="77777777" w:rsidR="00ED7C28" w:rsidRDefault="00ED7C28" w:rsidP="00B32867">
            <w:pPr>
              <w:jc w:val="center"/>
              <w:rPr>
                <w:b w:val="0"/>
                <w:bCs/>
                <w:color w:val="auto"/>
              </w:rPr>
            </w:pPr>
          </w:p>
          <w:p w14:paraId="6802ED35" w14:textId="1E862D1A" w:rsidR="00ED7C28" w:rsidRDefault="00ED7C28" w:rsidP="000D340B">
            <w:pPr>
              <w:pStyle w:val="Ttulo3"/>
              <w:numPr>
                <w:ilvl w:val="0"/>
                <w:numId w:val="3"/>
              </w:numPr>
              <w:rPr>
                <w:b/>
              </w:rPr>
            </w:pPr>
            <w:r>
              <w:t>Ingresar los campos requeridos en el formulario:</w:t>
            </w:r>
          </w:p>
          <w:p w14:paraId="536F94E5" w14:textId="77777777" w:rsidR="00ED7C28" w:rsidRDefault="00ED7C28" w:rsidP="00ED7C28">
            <w:pPr>
              <w:pStyle w:val="Prrafodelista"/>
              <w:ind w:left="1440"/>
              <w:rPr>
                <w:b w:val="0"/>
                <w:bCs/>
                <w:color w:val="auto"/>
              </w:rPr>
            </w:pPr>
          </w:p>
          <w:p w14:paraId="470719FB" w14:textId="23ECDCA7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  <w:r>
              <w:rPr>
                <w:b w:val="0"/>
                <w:bCs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30887A6" wp14:editId="139CE0FB">
                      <wp:simplePos x="0" y="0"/>
                      <wp:positionH relativeFrom="column">
                        <wp:posOffset>6057265</wp:posOffset>
                      </wp:positionH>
                      <wp:positionV relativeFrom="paragraph">
                        <wp:posOffset>2569845</wp:posOffset>
                      </wp:positionV>
                      <wp:extent cx="942975" cy="1152525"/>
                      <wp:effectExtent l="0" t="0" r="9525" b="9525"/>
                      <wp:wrapNone/>
                      <wp:docPr id="29" name="Cuadro de tex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42975" cy="1152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0708888" w14:textId="292ABF12" w:rsidR="003818B7" w:rsidRPr="00491397" w:rsidRDefault="003818B7">
                                  <w:pPr>
                                    <w:rPr>
                                      <w:rFonts w:asciiTheme="majorHAnsi" w:hAnsiTheme="majorHAnsi" w:cstheme="majorHAnsi"/>
                                      <w:b w:val="0"/>
                                      <w:bCs/>
                                      <w:color w:val="auto"/>
                                      <w:sz w:val="24"/>
                                      <w:szCs w:val="20"/>
                                    </w:rPr>
                                  </w:pPr>
                                  <w:r w:rsidRPr="00491397">
                                    <w:rPr>
                                      <w:rFonts w:asciiTheme="majorHAnsi" w:hAnsiTheme="majorHAnsi" w:cstheme="majorHAnsi"/>
                                      <w:b w:val="0"/>
                                      <w:bCs/>
                                      <w:color w:val="auto"/>
                                      <w:sz w:val="24"/>
                                      <w:szCs w:val="20"/>
                                    </w:rPr>
                                    <w:t>Digitar la contraseña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0887A6" id="Cuadro de texto 29" o:spid="_x0000_s1029" type="#_x0000_t202" style="position:absolute;left:0;text-align:left;margin-left:476.95pt;margin-top:202.35pt;width:74.25pt;height:9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" fillcolor="white [3201]" stroked="f" strokeweight=".5pt">
                      <v:textbox>
                        <w:txbxContent>
                          <w:p w14:paraId="40708888" w14:textId="292ABF12" w:rsidR="003818B7" w:rsidRPr="00491397" w:rsidRDefault="003818B7">
                            <w:pPr>
                              <w:rPr>
                                <w:rFonts w:asciiTheme="majorHAnsi" w:hAnsiTheme="majorHAnsi" w:cstheme="majorHAnsi"/>
                                <w:b w:val="0"/>
                                <w:bCs/>
                                <w:color w:val="auto"/>
                                <w:sz w:val="24"/>
                                <w:szCs w:val="20"/>
                              </w:rPr>
                            </w:pPr>
                            <w:r w:rsidRPr="00491397">
                              <w:rPr>
                                <w:rFonts w:asciiTheme="majorHAnsi" w:hAnsiTheme="majorHAnsi" w:cstheme="majorHAnsi"/>
                                <w:b w:val="0"/>
                                <w:bCs/>
                                <w:color w:val="auto"/>
                                <w:sz w:val="24"/>
                                <w:szCs w:val="20"/>
                              </w:rPr>
                              <w:t>Digitar la contraseña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 w:val="0"/>
                <w:bCs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8E563CE" wp14:editId="2486C617">
                      <wp:simplePos x="0" y="0"/>
                      <wp:positionH relativeFrom="column">
                        <wp:posOffset>-448310</wp:posOffset>
                      </wp:positionH>
                      <wp:positionV relativeFrom="paragraph">
                        <wp:posOffset>2188845</wp:posOffset>
                      </wp:positionV>
                      <wp:extent cx="923925" cy="714375"/>
                      <wp:effectExtent l="0" t="0" r="0" b="0"/>
                      <wp:wrapNone/>
                      <wp:docPr id="28" name="Cuadro de texto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3925" cy="714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24D7EA" w14:textId="20417D7D" w:rsidR="003818B7" w:rsidRPr="00491397" w:rsidRDefault="003818B7">
                                  <w:pPr>
                                    <w:rPr>
                                      <w:rFonts w:asciiTheme="majorHAnsi" w:hAnsiTheme="majorHAnsi" w:cstheme="majorHAnsi"/>
                                      <w:b w:val="0"/>
                                      <w:bCs/>
                                      <w:color w:val="auto"/>
                                      <w:sz w:val="24"/>
                                      <w:szCs w:val="20"/>
                                    </w:rPr>
                                  </w:pPr>
                                  <w:r w:rsidRPr="00491397">
                                    <w:rPr>
                                      <w:rFonts w:asciiTheme="majorHAnsi" w:hAnsiTheme="majorHAnsi" w:cstheme="majorHAnsi"/>
                                      <w:b w:val="0"/>
                                      <w:bCs/>
                                      <w:color w:val="auto"/>
                                      <w:sz w:val="24"/>
                                      <w:szCs w:val="20"/>
                                    </w:rPr>
                                    <w:t>Digitar el usuario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8E563CE" id="Cuadro de texto 28" o:spid="_x0000_s1030" type="#_x0000_t202" style="position:absolute;left:0;text-align:left;margin-left:-35.3pt;margin-top:172.35pt;width:72.75pt;height:56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" filled="f" stroked="f" strokeweight=".5pt">
                      <v:textbox>
                        <w:txbxContent>
                          <w:p w14:paraId="4C24D7EA" w14:textId="20417D7D" w:rsidR="003818B7" w:rsidRPr="00491397" w:rsidRDefault="003818B7">
                            <w:pPr>
                              <w:rPr>
                                <w:rFonts w:asciiTheme="majorHAnsi" w:hAnsiTheme="majorHAnsi" w:cstheme="majorHAnsi"/>
                                <w:b w:val="0"/>
                                <w:bCs/>
                                <w:color w:val="auto"/>
                                <w:sz w:val="24"/>
                                <w:szCs w:val="20"/>
                              </w:rPr>
                            </w:pPr>
                            <w:r w:rsidRPr="00491397">
                              <w:rPr>
                                <w:rFonts w:asciiTheme="majorHAnsi" w:hAnsiTheme="majorHAnsi" w:cstheme="majorHAnsi"/>
                                <w:b w:val="0"/>
                                <w:bCs/>
                                <w:color w:val="auto"/>
                                <w:sz w:val="24"/>
                                <w:szCs w:val="20"/>
                              </w:rPr>
                              <w:t>Digitar el usuario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 w:val="0"/>
                <w:bCs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64BDCFF" wp14:editId="611937A9">
                      <wp:simplePos x="0" y="0"/>
                      <wp:positionH relativeFrom="column">
                        <wp:posOffset>4266565</wp:posOffset>
                      </wp:positionH>
                      <wp:positionV relativeFrom="paragraph">
                        <wp:posOffset>2807970</wp:posOffset>
                      </wp:positionV>
                      <wp:extent cx="1752600" cy="9525"/>
                      <wp:effectExtent l="57150" t="57150" r="38100" b="142875"/>
                      <wp:wrapNone/>
                      <wp:docPr id="27" name="Conector recto de flecha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752600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ED2BB9" id="Conector recto de flecha 27" o:spid="_x0000_s1026" type="#_x0000_t32" style="position:absolute;margin-left:335.95pt;margin-top:221.1pt;width:138pt;height:.7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>
              <w:rPr>
                <w:b w:val="0"/>
                <w:bCs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D2E838B" wp14:editId="6D177C25">
                      <wp:simplePos x="0" y="0"/>
                      <wp:positionH relativeFrom="column">
                        <wp:posOffset>513714</wp:posOffset>
                      </wp:positionH>
                      <wp:positionV relativeFrom="paragraph">
                        <wp:posOffset>2446020</wp:posOffset>
                      </wp:positionV>
                      <wp:extent cx="1609725" cy="19050"/>
                      <wp:effectExtent l="57150" t="57150" r="47625" b="133350"/>
                      <wp:wrapNone/>
                      <wp:docPr id="25" name="Conector recto de flecha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09725" cy="190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E3E591" id="Conector recto de flecha 25" o:spid="_x0000_s1026" type="#_x0000_t32" style="position:absolute;margin-left:40.45pt;margin-top:192.6pt;width:126.75pt;height: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>
              <w:rPr>
                <w:b w:val="0"/>
                <w:bCs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C397E42" wp14:editId="439ECFF6">
                      <wp:simplePos x="0" y="0"/>
                      <wp:positionH relativeFrom="column">
                        <wp:posOffset>2247265</wp:posOffset>
                      </wp:positionH>
                      <wp:positionV relativeFrom="paragraph">
                        <wp:posOffset>2712720</wp:posOffset>
                      </wp:positionV>
                      <wp:extent cx="1924050" cy="238125"/>
                      <wp:effectExtent l="0" t="0" r="19050" b="28575"/>
                      <wp:wrapNone/>
                      <wp:docPr id="24" name="Rectángulo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24050" cy="238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6002389" id="Rectángulo 24" o:spid="_x0000_s1026" style="position:absolute;margin-left:176.95pt;margin-top:213.6pt;width:151.5pt;height:18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" filled="f" strokecolor="red" strokeweight="2pt"/>
                  </w:pict>
                </mc:Fallback>
              </mc:AlternateContent>
            </w:r>
            <w:r>
              <w:rPr>
                <w:b w:val="0"/>
                <w:bCs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8DA8D9C" wp14:editId="26532383">
                      <wp:simplePos x="0" y="0"/>
                      <wp:positionH relativeFrom="column">
                        <wp:posOffset>2247265</wp:posOffset>
                      </wp:positionH>
                      <wp:positionV relativeFrom="paragraph">
                        <wp:posOffset>2341245</wp:posOffset>
                      </wp:positionV>
                      <wp:extent cx="1895475" cy="295275"/>
                      <wp:effectExtent l="0" t="0" r="28575" b="28575"/>
                      <wp:wrapNone/>
                      <wp:docPr id="23" name="Rectángul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5475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90BF485" id="Rectángulo 23" o:spid="_x0000_s1026" style="position:absolute;margin-left:176.95pt;margin-top:184.35pt;width:149.25pt;height:23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" filled="f" strokecolor="red" strokeweight="2pt"/>
                  </w:pict>
                </mc:Fallback>
              </mc:AlternateContent>
            </w:r>
            <w:r w:rsidRPr="00ED7C28">
              <w:rPr>
                <w:b w:val="0"/>
                <w:bCs/>
                <w:noProof/>
                <w:color w:val="auto"/>
              </w:rPr>
              <w:drawing>
                <wp:inline distT="0" distB="0" distL="0" distR="0" wp14:anchorId="7E5EA380" wp14:editId="275FAC21">
                  <wp:extent cx="5038090" cy="3882252"/>
                  <wp:effectExtent l="95250" t="57150" r="10160" b="6159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6774" cy="3888944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0D9C563" w14:textId="4D96ED3F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32185FE8" w14:textId="6C240ED6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3E5A137D" w14:textId="20AA840B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48986779" w14:textId="19C65FC1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6A543DF0" w14:textId="3CD8FD53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6B7B2A86" w14:textId="6F1B3A8E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02A25EBD" w14:textId="2A192399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21775B22" w14:textId="7AEFFAD2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63763177" w14:textId="485480B7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6CDAC831" w14:textId="203EE63B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2813249A" w14:textId="016FE025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3BF6A7C2" w14:textId="008E9FCA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7A94ACF2" w14:textId="34BBB255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1FB533FB" w14:textId="0597FA81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3271E3EE" w14:textId="71A979E0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0DB568E9" w14:textId="038660BB" w:rsidR="000C6EA1" w:rsidRDefault="000C6EA1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19ABE39C" w14:textId="77777777" w:rsidR="000C6EA1" w:rsidRDefault="000C6EA1" w:rsidP="000C6EA1">
            <w:pPr>
              <w:rPr>
                <w:b w:val="0"/>
                <w:bCs/>
                <w:color w:val="auto"/>
              </w:rPr>
            </w:pPr>
          </w:p>
          <w:p w14:paraId="620B5026" w14:textId="77777777" w:rsid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</w:p>
          <w:p w14:paraId="1D2F3208" w14:textId="3C2BB26C" w:rsidR="00ED7C28" w:rsidRDefault="00ED7C28" w:rsidP="000D340B">
            <w:pPr>
              <w:pStyle w:val="Ttulo3"/>
              <w:numPr>
                <w:ilvl w:val="0"/>
                <w:numId w:val="3"/>
              </w:numPr>
              <w:rPr>
                <w:b/>
              </w:rPr>
            </w:pPr>
            <w:r>
              <w:t xml:space="preserve">Dar clic en </w:t>
            </w:r>
            <w:r w:rsidRPr="00491397">
              <w:rPr>
                <w:b/>
                <w:bCs/>
              </w:rPr>
              <w:t>Iniciar Sesión</w:t>
            </w:r>
            <w:r>
              <w:t>:</w:t>
            </w:r>
          </w:p>
          <w:p w14:paraId="3C892830" w14:textId="77777777" w:rsidR="00ED7C28" w:rsidRPr="00ED7C28" w:rsidRDefault="00ED7C28" w:rsidP="00ED7C28">
            <w:pPr>
              <w:pStyle w:val="Prrafodelista"/>
              <w:ind w:left="1440"/>
              <w:rPr>
                <w:b w:val="0"/>
                <w:bCs/>
                <w:color w:val="auto"/>
              </w:rPr>
            </w:pPr>
          </w:p>
          <w:p w14:paraId="1F88C7AF" w14:textId="71B8670F" w:rsidR="00ED7C28" w:rsidRPr="00ED7C28" w:rsidRDefault="00ED7C28" w:rsidP="00ED7C28">
            <w:pPr>
              <w:jc w:val="center"/>
              <w:rPr>
                <w:b w:val="0"/>
                <w:bCs/>
                <w:color w:val="auto"/>
              </w:rPr>
            </w:pPr>
            <w:r>
              <w:rPr>
                <w:b w:val="0"/>
                <w:bCs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4A56ADB9" wp14:editId="54CD48AB">
                      <wp:simplePos x="0" y="0"/>
                      <wp:positionH relativeFrom="column">
                        <wp:posOffset>2218690</wp:posOffset>
                      </wp:positionH>
                      <wp:positionV relativeFrom="paragraph">
                        <wp:posOffset>3154680</wp:posOffset>
                      </wp:positionV>
                      <wp:extent cx="1990725" cy="266700"/>
                      <wp:effectExtent l="0" t="0" r="28575" b="19050"/>
                      <wp:wrapNone/>
                      <wp:docPr id="32" name="Rectángulo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0725" cy="266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8EF5EA0" id="Rectángulo 32" o:spid="_x0000_s1026" style="position:absolute;margin-left:174.7pt;margin-top:248.4pt;width:156.75pt;height:2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" filled="f" strokecolor="red" strokeweight="2pt"/>
                  </w:pict>
                </mc:Fallback>
              </mc:AlternateContent>
            </w:r>
            <w:r w:rsidRPr="00ED7C28">
              <w:rPr>
                <w:b w:val="0"/>
                <w:bCs/>
                <w:noProof/>
                <w:color w:val="auto"/>
              </w:rPr>
              <w:drawing>
                <wp:inline distT="0" distB="0" distL="0" distR="0" wp14:anchorId="2082ABB1" wp14:editId="60EEAF36">
                  <wp:extent cx="5278070" cy="4067175"/>
                  <wp:effectExtent l="95250" t="57150" r="18415" b="4762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880" cy="4080128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BC7FA3D" w14:textId="1C1B687D" w:rsidR="00A143F0" w:rsidRDefault="00A143F0" w:rsidP="00A143F0"/>
          <w:p w14:paraId="62844618" w14:textId="47705BB4" w:rsidR="00FF7EC9" w:rsidRDefault="00ED7C28" w:rsidP="000D340B">
            <w:pPr>
              <w:pStyle w:val="Ttulo3"/>
              <w:numPr>
                <w:ilvl w:val="0"/>
                <w:numId w:val="3"/>
              </w:numPr>
            </w:pPr>
            <w:r w:rsidRPr="007C0A74">
              <w:t>Si la información ingresada</w:t>
            </w:r>
            <w:r w:rsidR="007C0A74" w:rsidRPr="007C0A74">
              <w:t xml:space="preserve"> es correcta, accederá a la página principal de la aplicación.</w:t>
            </w:r>
          </w:p>
          <w:p w14:paraId="3C7ADD96" w14:textId="77777777" w:rsidR="00491397" w:rsidRPr="00491397" w:rsidRDefault="00491397" w:rsidP="00491397"/>
          <w:p w14:paraId="13A03433" w14:textId="01FA1EF5" w:rsidR="007C0A74" w:rsidRPr="007C0A74" w:rsidRDefault="007C0A74" w:rsidP="007C0A74">
            <w:pPr>
              <w:jc w:val="center"/>
              <w:rPr>
                <w:b w:val="0"/>
                <w:bCs/>
                <w:color w:val="auto"/>
              </w:rPr>
            </w:pPr>
            <w:r w:rsidRPr="007C0A74">
              <w:rPr>
                <w:noProof/>
              </w:rPr>
              <w:drawing>
                <wp:inline distT="0" distB="0" distL="0" distR="0" wp14:anchorId="73823F3E" wp14:editId="0F5A1E4F">
                  <wp:extent cx="5359490" cy="2620457"/>
                  <wp:effectExtent l="95250" t="57150" r="12700" b="6604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222" cy="263010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7D0CFBE" w14:textId="77777777" w:rsidR="00A143F0" w:rsidRDefault="00A143F0" w:rsidP="00A143F0"/>
          <w:p w14:paraId="440121ED" w14:textId="6CCA99D7" w:rsidR="0068635B" w:rsidRDefault="0068635B" w:rsidP="000D340B">
            <w:pPr>
              <w:pStyle w:val="Ttulo2"/>
              <w:numPr>
                <w:ilvl w:val="2"/>
                <w:numId w:val="1"/>
              </w:numPr>
            </w:pPr>
            <w:bookmarkStart w:id="45" w:name="_Toc43778948"/>
            <w:r>
              <w:t>Ver eventos programados</w:t>
            </w:r>
            <w:bookmarkEnd w:id="45"/>
          </w:p>
          <w:p w14:paraId="66206EDE" w14:textId="0F7D1162" w:rsidR="000C6EA1" w:rsidRDefault="007A5BBC" w:rsidP="000C6EA1">
            <w:pPr>
              <w:pStyle w:val="Ttulo3"/>
            </w:pPr>
            <w:r>
              <w:t xml:space="preserve">En este módulo </w:t>
            </w:r>
            <w:r w:rsidR="00B636D9">
              <w:t xml:space="preserve">tanto </w:t>
            </w:r>
            <w:r>
              <w:t xml:space="preserve">el usuario con rol de administrador </w:t>
            </w:r>
            <w:r w:rsidR="00B636D9">
              <w:t xml:space="preserve">o moderador </w:t>
            </w:r>
            <w:r>
              <w:t>podrá</w:t>
            </w:r>
            <w:r w:rsidR="00B636D9">
              <w:t>n</w:t>
            </w:r>
            <w:r>
              <w:t xml:space="preserve"> v</w:t>
            </w:r>
            <w:r w:rsidR="00B636D9">
              <w:t>isualizar los eventos programados en el sistema. Esto hace referencia a los eventos creados y que no se han llevado a cabo aún.</w:t>
            </w:r>
          </w:p>
          <w:p w14:paraId="4C10897C" w14:textId="10F107C2" w:rsidR="000C6EA1" w:rsidRDefault="000C6EA1" w:rsidP="000C6EA1">
            <w:pPr>
              <w:pStyle w:val="Ttulo3"/>
            </w:pPr>
          </w:p>
          <w:p w14:paraId="09C34C9C" w14:textId="32DE4234" w:rsidR="000C6EA1" w:rsidRDefault="000C6EA1" w:rsidP="000C6EA1">
            <w:pPr>
              <w:pStyle w:val="Ttulo3"/>
            </w:pPr>
            <w:r>
              <w:t>A partir de este módulo, el usuario deberá realizar el primer paso para poder continuar.</w:t>
            </w:r>
          </w:p>
          <w:p w14:paraId="139EA267" w14:textId="77777777" w:rsidR="004E08C5" w:rsidRPr="004E08C5" w:rsidRDefault="004E08C5" w:rsidP="004E08C5"/>
          <w:p w14:paraId="0D06A7CC" w14:textId="47C91745" w:rsidR="00B636D9" w:rsidRDefault="004E08C5" w:rsidP="004E08C5">
            <w:pPr>
              <w:pStyle w:val="Ttulo3"/>
            </w:pPr>
            <w:r>
              <w:t>En el rol de administrador:</w:t>
            </w:r>
          </w:p>
          <w:p w14:paraId="088E8158" w14:textId="77777777" w:rsidR="004E08C5" w:rsidRPr="004E08C5" w:rsidRDefault="004E08C5" w:rsidP="004E08C5"/>
          <w:p w14:paraId="21898895" w14:textId="58B0888E" w:rsidR="00B636D9" w:rsidRDefault="000C6EA1" w:rsidP="000D340B">
            <w:pPr>
              <w:pStyle w:val="Ttulo3"/>
              <w:numPr>
                <w:ilvl w:val="0"/>
                <w:numId w:val="2"/>
              </w:numPr>
              <w:rPr>
                <w:b/>
                <w:bCs/>
              </w:rPr>
            </w:pPr>
            <w:r>
              <w:t xml:space="preserve">Dar clic en </w:t>
            </w:r>
            <w:r w:rsidRPr="000C6EA1">
              <w:rPr>
                <w:b/>
                <w:bCs/>
              </w:rPr>
              <w:t>Eventos</w:t>
            </w:r>
            <w:r>
              <w:rPr>
                <w:b/>
                <w:bCs/>
              </w:rPr>
              <w:t>:</w:t>
            </w:r>
          </w:p>
          <w:p w14:paraId="3ADD58AA" w14:textId="77777777" w:rsidR="000C6EA1" w:rsidRPr="000C6EA1" w:rsidRDefault="000C6EA1" w:rsidP="000C6EA1"/>
          <w:p w14:paraId="2D0AC9C9" w14:textId="39333218" w:rsidR="007A5BBC" w:rsidRDefault="00491397" w:rsidP="000C6EA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C15851A" wp14:editId="3CDAAF01">
                      <wp:simplePos x="0" y="0"/>
                      <wp:positionH relativeFrom="column">
                        <wp:posOffset>1994348</wp:posOffset>
                      </wp:positionH>
                      <wp:positionV relativeFrom="paragraph">
                        <wp:posOffset>54124</wp:posOffset>
                      </wp:positionV>
                      <wp:extent cx="817581" cy="330126"/>
                      <wp:effectExtent l="0" t="0" r="20955" b="13335"/>
                      <wp:wrapNone/>
                      <wp:docPr id="10" name="Rectángul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7581" cy="33012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D6D63D4" id="Rectángulo 10" o:spid="_x0000_s1026" style="position:absolute;margin-left:157.05pt;margin-top:4.25pt;width:64.4pt;height:2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" filled="f" strokecolor="red" strokeweight="2pt"/>
                  </w:pict>
                </mc:Fallback>
              </mc:AlternateContent>
            </w:r>
            <w:r w:rsidR="000C6EA1" w:rsidRPr="000C6EA1">
              <w:rPr>
                <w:noProof/>
              </w:rPr>
              <w:drawing>
                <wp:inline distT="0" distB="0" distL="0" distR="0" wp14:anchorId="12CF59BE" wp14:editId="5F1D4188">
                  <wp:extent cx="5670454" cy="3894269"/>
                  <wp:effectExtent l="95250" t="57150" r="26035" b="4953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418" cy="3899052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10465CF" w14:textId="5F813DC6" w:rsidR="007A5BBC" w:rsidRDefault="007A5BBC" w:rsidP="007A5BBC">
            <w:pPr>
              <w:pStyle w:val="Prrafodelista"/>
              <w:ind w:left="1080"/>
            </w:pPr>
          </w:p>
          <w:p w14:paraId="7C2BC086" w14:textId="3585CE97" w:rsidR="00491397" w:rsidRDefault="00491397" w:rsidP="007A5BBC">
            <w:pPr>
              <w:pStyle w:val="Prrafodelista"/>
              <w:ind w:left="1080"/>
            </w:pPr>
          </w:p>
          <w:p w14:paraId="69533EB6" w14:textId="3999AD60" w:rsidR="00491397" w:rsidRDefault="00491397" w:rsidP="007A5BBC">
            <w:pPr>
              <w:pStyle w:val="Prrafodelista"/>
              <w:ind w:left="1080"/>
            </w:pPr>
          </w:p>
          <w:p w14:paraId="579D0CDF" w14:textId="3F03AE6A" w:rsidR="00491397" w:rsidRDefault="00491397" w:rsidP="007A5BBC">
            <w:pPr>
              <w:pStyle w:val="Prrafodelista"/>
              <w:ind w:left="1080"/>
            </w:pPr>
          </w:p>
          <w:p w14:paraId="0B46E576" w14:textId="39DDA840" w:rsidR="00491397" w:rsidRDefault="00491397" w:rsidP="007A5BBC">
            <w:pPr>
              <w:pStyle w:val="Prrafodelista"/>
              <w:ind w:left="1080"/>
            </w:pPr>
          </w:p>
          <w:p w14:paraId="078C6490" w14:textId="2FFA9C77" w:rsidR="00491397" w:rsidRDefault="00491397" w:rsidP="007A5BBC">
            <w:pPr>
              <w:pStyle w:val="Prrafodelista"/>
              <w:ind w:left="1080"/>
            </w:pPr>
          </w:p>
          <w:p w14:paraId="3C5144E4" w14:textId="14CCB97F" w:rsidR="00491397" w:rsidRDefault="00491397" w:rsidP="007A5BBC">
            <w:pPr>
              <w:pStyle w:val="Prrafodelista"/>
              <w:ind w:left="1080"/>
            </w:pPr>
          </w:p>
          <w:p w14:paraId="0CF4E860" w14:textId="2A8356EF" w:rsidR="00491397" w:rsidRDefault="00491397" w:rsidP="007A5BBC">
            <w:pPr>
              <w:pStyle w:val="Prrafodelista"/>
              <w:ind w:left="1080"/>
            </w:pPr>
          </w:p>
          <w:p w14:paraId="0BAAE12D" w14:textId="358D205D" w:rsidR="00491397" w:rsidRDefault="00491397" w:rsidP="007A5BBC">
            <w:pPr>
              <w:pStyle w:val="Prrafodelista"/>
              <w:ind w:left="1080"/>
            </w:pPr>
          </w:p>
          <w:p w14:paraId="021F5F4A" w14:textId="089742A6" w:rsidR="00491397" w:rsidRDefault="00491397" w:rsidP="007A5BBC">
            <w:pPr>
              <w:pStyle w:val="Prrafodelista"/>
              <w:ind w:left="1080"/>
            </w:pPr>
          </w:p>
          <w:p w14:paraId="2DE48697" w14:textId="77777777" w:rsidR="00491397" w:rsidRDefault="00491397" w:rsidP="007A5BBC">
            <w:pPr>
              <w:pStyle w:val="Prrafodelista"/>
              <w:ind w:left="1080"/>
            </w:pPr>
          </w:p>
          <w:p w14:paraId="0065009B" w14:textId="330C26BD" w:rsidR="007A5BBC" w:rsidRDefault="00491397" w:rsidP="000D340B">
            <w:pPr>
              <w:pStyle w:val="Ttulo3"/>
              <w:numPr>
                <w:ilvl w:val="0"/>
                <w:numId w:val="2"/>
              </w:numPr>
              <w:rPr>
                <w:b/>
                <w:bCs/>
              </w:rPr>
            </w:pPr>
            <w:r>
              <w:t xml:space="preserve">Dar clic en </w:t>
            </w:r>
            <w:r>
              <w:rPr>
                <w:b/>
                <w:bCs/>
              </w:rPr>
              <w:t>Programados:</w:t>
            </w:r>
          </w:p>
          <w:p w14:paraId="7436EDB9" w14:textId="77777777" w:rsidR="00491397" w:rsidRPr="00491397" w:rsidRDefault="00491397" w:rsidP="00491397"/>
          <w:p w14:paraId="6056B144" w14:textId="4D02FF9C" w:rsidR="00491397" w:rsidRDefault="00491397" w:rsidP="0049139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422258B" wp14:editId="36F0C469">
                      <wp:simplePos x="0" y="0"/>
                      <wp:positionH relativeFrom="column">
                        <wp:posOffset>2037379</wp:posOffset>
                      </wp:positionH>
                      <wp:positionV relativeFrom="paragraph">
                        <wp:posOffset>403300</wp:posOffset>
                      </wp:positionV>
                      <wp:extent cx="1086522" cy="311971"/>
                      <wp:effectExtent l="0" t="0" r="18415" b="12065"/>
                      <wp:wrapNone/>
                      <wp:docPr id="26" name="Rectángul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6522" cy="3119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AC06AA7" id="Rectángulo 26" o:spid="_x0000_s1026" style="position:absolute;margin-left:160.4pt;margin-top:31.75pt;width:85.55pt;height:24.5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B90E95" wp14:editId="566799B9">
                  <wp:extent cx="5552515" cy="3879718"/>
                  <wp:effectExtent l="95250" t="57150" r="10160" b="6413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7225" t="9910" r="13893" b="4477"/>
                          <a:stretch/>
                        </pic:blipFill>
                        <pic:spPr bwMode="auto">
                          <a:xfrm>
                            <a:off x="0" y="0"/>
                            <a:ext cx="5576086" cy="389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14DDF7" w14:textId="77777777" w:rsidR="00491397" w:rsidRPr="00491397" w:rsidRDefault="00491397" w:rsidP="00491397">
            <w:pPr>
              <w:jc w:val="center"/>
            </w:pPr>
          </w:p>
          <w:p w14:paraId="2C9C0ABB" w14:textId="36CA1463" w:rsidR="007A5BBC" w:rsidRDefault="00491397" w:rsidP="000D340B">
            <w:pPr>
              <w:pStyle w:val="Ttulo3"/>
              <w:numPr>
                <w:ilvl w:val="0"/>
                <w:numId w:val="2"/>
              </w:numPr>
            </w:pPr>
            <w:r>
              <w:t>Podrá visualizar lo</w:t>
            </w:r>
            <w:r w:rsidR="00D91DCD">
              <w:t>s</w:t>
            </w:r>
            <w:r>
              <w:t xml:space="preserve"> eventos programados en el sistema:</w:t>
            </w:r>
          </w:p>
          <w:p w14:paraId="474D16FA" w14:textId="77777777" w:rsidR="00491397" w:rsidRPr="00491397" w:rsidRDefault="00491397" w:rsidP="00491397"/>
          <w:p w14:paraId="79F5220D" w14:textId="2C85A3C9" w:rsidR="00491397" w:rsidRPr="00491397" w:rsidRDefault="00491397" w:rsidP="00491397">
            <w:pPr>
              <w:jc w:val="center"/>
            </w:pPr>
            <w:r w:rsidRPr="00491397">
              <w:rPr>
                <w:noProof/>
              </w:rPr>
              <w:drawing>
                <wp:inline distT="0" distB="0" distL="0" distR="0" wp14:anchorId="1DE91423" wp14:editId="3E6138C1">
                  <wp:extent cx="5486400" cy="2908328"/>
                  <wp:effectExtent l="95250" t="57150" r="19050" b="6350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491" cy="2911557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58B4E13" w14:textId="5E04C730" w:rsidR="007A5BBC" w:rsidRDefault="007A5BBC" w:rsidP="007A5BBC">
            <w:pPr>
              <w:pStyle w:val="Prrafodelista"/>
              <w:ind w:left="1080"/>
            </w:pPr>
          </w:p>
          <w:p w14:paraId="785A5B72" w14:textId="080CA3D1" w:rsidR="004E08C5" w:rsidRDefault="004E08C5" w:rsidP="004E08C5">
            <w:pPr>
              <w:pStyle w:val="Ttulo3"/>
            </w:pPr>
            <w:r>
              <w:t>En el rol de moderador:</w:t>
            </w:r>
          </w:p>
          <w:p w14:paraId="67F54C22" w14:textId="77777777" w:rsidR="004E08C5" w:rsidRPr="004E08C5" w:rsidRDefault="004E08C5" w:rsidP="004E08C5"/>
          <w:p w14:paraId="334DF846" w14:textId="52FF6607" w:rsidR="004E08C5" w:rsidRDefault="004E08C5" w:rsidP="000D340B">
            <w:pPr>
              <w:pStyle w:val="Ttulo3"/>
              <w:numPr>
                <w:ilvl w:val="0"/>
                <w:numId w:val="4"/>
              </w:numPr>
            </w:pPr>
            <w:r>
              <w:t>Para ver los eventos programados desde la vista del moderador solo es necesario iniciar sesión. En la pantalla principal encontrará los eventos programados:</w:t>
            </w:r>
          </w:p>
          <w:p w14:paraId="2AF9F0C9" w14:textId="77777777" w:rsidR="004E08C5" w:rsidRPr="004E08C5" w:rsidRDefault="004E08C5" w:rsidP="004E08C5"/>
          <w:p w14:paraId="10C542E2" w14:textId="5EEF07B4" w:rsidR="004E08C5" w:rsidRPr="004E08C5" w:rsidRDefault="004E08C5" w:rsidP="004E08C5">
            <w:pPr>
              <w:jc w:val="center"/>
            </w:pPr>
            <w:r w:rsidRPr="004E08C5">
              <w:rPr>
                <w:noProof/>
              </w:rPr>
              <w:drawing>
                <wp:inline distT="0" distB="0" distL="0" distR="0" wp14:anchorId="13075C96" wp14:editId="722A11F2">
                  <wp:extent cx="6016717" cy="2954991"/>
                  <wp:effectExtent l="95250" t="57150" r="22225" b="5524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3046" cy="2958099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C764A1D" w14:textId="77777777" w:rsidR="004E08C5" w:rsidRPr="004E08C5" w:rsidRDefault="004E08C5" w:rsidP="004E08C5"/>
          <w:p w14:paraId="4F37F611" w14:textId="59B5D11B" w:rsidR="004E08C5" w:rsidRDefault="004E08C5" w:rsidP="004E08C5"/>
          <w:p w14:paraId="2F23D858" w14:textId="1FEBD841" w:rsidR="004E08C5" w:rsidRDefault="004E08C5" w:rsidP="004E08C5"/>
          <w:p w14:paraId="35D40244" w14:textId="2167BD93" w:rsidR="004E08C5" w:rsidRDefault="004E08C5" w:rsidP="004E08C5"/>
          <w:p w14:paraId="23E08633" w14:textId="7789052D" w:rsidR="004E08C5" w:rsidRDefault="004E08C5" w:rsidP="004E08C5"/>
          <w:p w14:paraId="5E988775" w14:textId="1C9173F0" w:rsidR="004E08C5" w:rsidRDefault="004E08C5" w:rsidP="004E08C5"/>
          <w:p w14:paraId="13198F43" w14:textId="5699C558" w:rsidR="004E08C5" w:rsidRDefault="004E08C5" w:rsidP="004E08C5"/>
          <w:p w14:paraId="6434B029" w14:textId="54570403" w:rsidR="004E08C5" w:rsidRDefault="004E08C5" w:rsidP="004E08C5"/>
          <w:p w14:paraId="2941CF3E" w14:textId="5CB8436E" w:rsidR="004E08C5" w:rsidRDefault="004E08C5" w:rsidP="004E08C5"/>
          <w:p w14:paraId="23FFBEDC" w14:textId="2549C6FB" w:rsidR="004E08C5" w:rsidRDefault="004E08C5" w:rsidP="004E08C5"/>
          <w:p w14:paraId="1A63427C" w14:textId="6CFA4478" w:rsidR="004E08C5" w:rsidRDefault="004E08C5" w:rsidP="004E08C5"/>
          <w:p w14:paraId="58219CFD" w14:textId="1C90773F" w:rsidR="004E08C5" w:rsidRDefault="004E08C5" w:rsidP="004E08C5"/>
          <w:p w14:paraId="6D3B5D7D" w14:textId="197E67B1" w:rsidR="004E08C5" w:rsidRDefault="004E08C5" w:rsidP="004E08C5"/>
          <w:p w14:paraId="215CBEB4" w14:textId="7E0CCB37" w:rsidR="004E08C5" w:rsidRDefault="004E08C5" w:rsidP="004E08C5"/>
          <w:p w14:paraId="4BDCF64A" w14:textId="76E151B7" w:rsidR="004E08C5" w:rsidRDefault="004E08C5" w:rsidP="004E08C5"/>
          <w:p w14:paraId="3D08DBB5" w14:textId="17E17CE8" w:rsidR="004E08C5" w:rsidRDefault="004E08C5" w:rsidP="004E08C5"/>
          <w:p w14:paraId="40819511" w14:textId="46407D46" w:rsidR="004E08C5" w:rsidRDefault="004E08C5" w:rsidP="004E08C5"/>
          <w:p w14:paraId="3312C6F0" w14:textId="77777777" w:rsidR="004E08C5" w:rsidRDefault="004E08C5" w:rsidP="004E08C5"/>
          <w:p w14:paraId="28080F45" w14:textId="5A7287C8" w:rsidR="0068635B" w:rsidRDefault="0068635B" w:rsidP="000D340B">
            <w:pPr>
              <w:pStyle w:val="Ttulo2"/>
              <w:numPr>
                <w:ilvl w:val="2"/>
                <w:numId w:val="1"/>
              </w:numPr>
            </w:pPr>
            <w:bookmarkStart w:id="46" w:name="_Toc43778949"/>
            <w:r>
              <w:lastRenderedPageBreak/>
              <w:t>Ver eventos realizados</w:t>
            </w:r>
            <w:bookmarkEnd w:id="46"/>
          </w:p>
          <w:p w14:paraId="76CFDEFE" w14:textId="77132E90" w:rsidR="004E08C5" w:rsidRDefault="004E08C5" w:rsidP="004E08C5">
            <w:pPr>
              <w:pStyle w:val="Ttulo3"/>
            </w:pPr>
            <w:r>
              <w:t>Este módulo solo es admitido para el usuario administrador del sistema. Esto hace referencia a los eventos que ya se han llevado a cabo.</w:t>
            </w:r>
          </w:p>
          <w:p w14:paraId="35EE3888" w14:textId="0EFB9ABE" w:rsidR="004E08C5" w:rsidRDefault="004E08C5" w:rsidP="004E08C5">
            <w:pPr>
              <w:pStyle w:val="Ttulo3"/>
            </w:pPr>
          </w:p>
          <w:p w14:paraId="656C1CA0" w14:textId="7266BD3A" w:rsidR="004E08C5" w:rsidRDefault="004E08C5" w:rsidP="000D340B">
            <w:pPr>
              <w:pStyle w:val="Ttulo3"/>
              <w:numPr>
                <w:ilvl w:val="0"/>
                <w:numId w:val="5"/>
              </w:numPr>
            </w:pPr>
            <w:r>
              <w:t xml:space="preserve">Dar clic en </w:t>
            </w:r>
            <w:r>
              <w:rPr>
                <w:b/>
                <w:bCs/>
              </w:rPr>
              <w:t>Eventos</w:t>
            </w:r>
            <w:r>
              <w:t>:</w:t>
            </w:r>
          </w:p>
          <w:p w14:paraId="6A764451" w14:textId="77777777" w:rsidR="004E08C5" w:rsidRPr="004E08C5" w:rsidRDefault="004E08C5" w:rsidP="004E08C5"/>
          <w:p w14:paraId="07B91ED9" w14:textId="4F0FA99C" w:rsidR="004E08C5" w:rsidRPr="004E08C5" w:rsidRDefault="004E08C5" w:rsidP="004E08C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6EAB757" wp14:editId="6C6194B3">
                      <wp:simplePos x="0" y="0"/>
                      <wp:positionH relativeFrom="column">
                        <wp:posOffset>1929802</wp:posOffset>
                      </wp:positionH>
                      <wp:positionV relativeFrom="paragraph">
                        <wp:posOffset>39818</wp:posOffset>
                      </wp:positionV>
                      <wp:extent cx="871370" cy="344245"/>
                      <wp:effectExtent l="0" t="0" r="24130" b="17780"/>
                      <wp:wrapNone/>
                      <wp:docPr id="36" name="Rectángul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1370" cy="3442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9A661BE" id="Rectángulo 36" o:spid="_x0000_s1026" style="position:absolute;margin-left:151.95pt;margin-top:3.15pt;width:68.6pt;height:27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" filled="f" strokecolor="red" strokeweight="2pt"/>
                  </w:pict>
                </mc:Fallback>
              </mc:AlternateContent>
            </w:r>
            <w:r w:rsidRPr="000C6EA1">
              <w:rPr>
                <w:noProof/>
              </w:rPr>
              <w:drawing>
                <wp:inline distT="0" distB="0" distL="0" distR="0" wp14:anchorId="4BC58155" wp14:editId="72FF74D7">
                  <wp:extent cx="5670454" cy="3894269"/>
                  <wp:effectExtent l="95250" t="57150" r="26035" b="4953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418" cy="3899052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636C679" w14:textId="1AE81EB3" w:rsidR="004E08C5" w:rsidRDefault="004E08C5" w:rsidP="004E08C5">
            <w:pPr>
              <w:pStyle w:val="Ttulo3"/>
            </w:pPr>
          </w:p>
          <w:p w14:paraId="55EE7BA3" w14:textId="390A0869" w:rsidR="00D91DCD" w:rsidRDefault="00D91DCD" w:rsidP="00D91DCD"/>
          <w:p w14:paraId="50F18912" w14:textId="5D246B14" w:rsidR="00D91DCD" w:rsidRDefault="00D91DCD" w:rsidP="00D91DCD"/>
          <w:p w14:paraId="592CBB8D" w14:textId="2423EF89" w:rsidR="00D91DCD" w:rsidRDefault="00D91DCD" w:rsidP="00D91DCD"/>
          <w:p w14:paraId="11A9100C" w14:textId="1DD95575" w:rsidR="00D91DCD" w:rsidRDefault="00D91DCD" w:rsidP="00D91DCD"/>
          <w:p w14:paraId="35B02CB7" w14:textId="42B03FB2" w:rsidR="00D91DCD" w:rsidRDefault="00D91DCD" w:rsidP="00D91DCD"/>
          <w:p w14:paraId="7E8879FC" w14:textId="54BCAF15" w:rsidR="00D91DCD" w:rsidRDefault="00D91DCD" w:rsidP="00D91DCD"/>
          <w:p w14:paraId="6595A041" w14:textId="3831BF78" w:rsidR="00D91DCD" w:rsidRDefault="00D91DCD" w:rsidP="00D91DCD"/>
          <w:p w14:paraId="678B40F9" w14:textId="64487D40" w:rsidR="00D91DCD" w:rsidRDefault="00D91DCD" w:rsidP="00D91DCD"/>
          <w:p w14:paraId="4BF9F690" w14:textId="4F74C4E2" w:rsidR="00D91DCD" w:rsidRDefault="00D91DCD" w:rsidP="00D91DCD"/>
          <w:p w14:paraId="4DB1F262" w14:textId="3EAC831A" w:rsidR="00D91DCD" w:rsidRDefault="00D91DCD" w:rsidP="00D91DCD"/>
          <w:p w14:paraId="7B2E4CB1" w14:textId="3A4110BF" w:rsidR="00D91DCD" w:rsidRDefault="00D91DCD" w:rsidP="00D91DCD"/>
          <w:p w14:paraId="6D2C3F55" w14:textId="558698D0" w:rsidR="00D91DCD" w:rsidRDefault="00D91DCD" w:rsidP="00D91DCD"/>
          <w:p w14:paraId="38D03420" w14:textId="77777777" w:rsidR="00D91DCD" w:rsidRPr="00D91DCD" w:rsidRDefault="00D91DCD" w:rsidP="00D91DCD"/>
          <w:p w14:paraId="566060D7" w14:textId="2B28DB05" w:rsidR="004E08C5" w:rsidRDefault="00D91DCD" w:rsidP="000D340B">
            <w:pPr>
              <w:pStyle w:val="Ttulo3"/>
              <w:numPr>
                <w:ilvl w:val="0"/>
                <w:numId w:val="5"/>
              </w:numPr>
              <w:rPr>
                <w:b/>
                <w:bCs/>
              </w:rPr>
            </w:pPr>
            <w:r>
              <w:lastRenderedPageBreak/>
              <w:t xml:space="preserve">Dar clic en </w:t>
            </w:r>
            <w:r>
              <w:rPr>
                <w:b/>
                <w:bCs/>
              </w:rPr>
              <w:t>Realizados:</w:t>
            </w:r>
          </w:p>
          <w:p w14:paraId="59671519" w14:textId="77777777" w:rsidR="00D91DCD" w:rsidRPr="00D91DCD" w:rsidRDefault="00D91DCD" w:rsidP="00D91DCD"/>
          <w:p w14:paraId="38E28997" w14:textId="60658B51" w:rsidR="00D91DCD" w:rsidRPr="00D91DCD" w:rsidRDefault="00D91DCD" w:rsidP="00D91DCD">
            <w:pPr>
              <w:jc w:val="center"/>
              <w:rPr>
                <w:b w:val="0"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29E81F6" wp14:editId="779C0F4F">
                      <wp:simplePos x="0" y="0"/>
                      <wp:positionH relativeFrom="column">
                        <wp:posOffset>2220259</wp:posOffset>
                      </wp:positionH>
                      <wp:positionV relativeFrom="paragraph">
                        <wp:posOffset>639969</wp:posOffset>
                      </wp:positionV>
                      <wp:extent cx="1064783" cy="257698"/>
                      <wp:effectExtent l="0" t="0" r="21590" b="28575"/>
                      <wp:wrapNone/>
                      <wp:docPr id="38" name="Rectángul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783" cy="2576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14126B" id="Rectángulo 38" o:spid="_x0000_s1026" style="position:absolute;margin-left:174.8pt;margin-top:50.4pt;width:83.85pt;height:20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139D25" wp14:editId="64B8A6E9">
                  <wp:extent cx="5832214" cy="3672839"/>
                  <wp:effectExtent l="95250" t="57150" r="16510" b="61595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1482" t="10211" r="12373" b="4493"/>
                          <a:stretch/>
                        </pic:blipFill>
                        <pic:spPr bwMode="auto">
                          <a:xfrm>
                            <a:off x="0" y="0"/>
                            <a:ext cx="5857378" cy="3688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E38089" w14:textId="5F1F26EC" w:rsidR="004E08C5" w:rsidRDefault="004E08C5" w:rsidP="004E08C5"/>
          <w:p w14:paraId="49251DBD" w14:textId="2A0599DD" w:rsidR="00D91DCD" w:rsidRDefault="00D91DCD" w:rsidP="000D340B">
            <w:pPr>
              <w:pStyle w:val="Ttulo3"/>
              <w:numPr>
                <w:ilvl w:val="0"/>
                <w:numId w:val="5"/>
              </w:numPr>
            </w:pPr>
            <w:r>
              <w:t>Podrá visualizar los eventos realizados en el sistema:</w:t>
            </w:r>
          </w:p>
          <w:p w14:paraId="33EC6A22" w14:textId="77777777" w:rsidR="00D91DCD" w:rsidRPr="00D91DCD" w:rsidRDefault="00D91DCD" w:rsidP="00D91DCD"/>
          <w:p w14:paraId="22056BB2" w14:textId="7AB5976F" w:rsidR="00D91DCD" w:rsidRPr="00D91DCD" w:rsidRDefault="00D91DCD" w:rsidP="00D91DCD">
            <w:pPr>
              <w:jc w:val="center"/>
            </w:pPr>
            <w:r w:rsidRPr="00D91DCD">
              <w:rPr>
                <w:noProof/>
              </w:rPr>
              <w:drawing>
                <wp:inline distT="0" distB="0" distL="0" distR="0" wp14:anchorId="237F676D" wp14:editId="48331582">
                  <wp:extent cx="5907517" cy="2845428"/>
                  <wp:effectExtent l="95250" t="57150" r="17145" b="5080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938" cy="2856227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5CCFAB9" w14:textId="53BB75FB" w:rsidR="004E08C5" w:rsidRDefault="004E08C5" w:rsidP="004E08C5"/>
          <w:p w14:paraId="59A9F1E1" w14:textId="39044A6D" w:rsidR="004E08C5" w:rsidRDefault="004E08C5" w:rsidP="004E08C5"/>
          <w:p w14:paraId="74A813D5" w14:textId="6ACCEA26" w:rsidR="00D91DCD" w:rsidRDefault="00D91DCD" w:rsidP="004E08C5"/>
          <w:p w14:paraId="523FB069" w14:textId="705F88AE" w:rsidR="00D91DCD" w:rsidRDefault="00D91DCD" w:rsidP="004E08C5"/>
          <w:p w14:paraId="1C0B6191" w14:textId="3510D932" w:rsidR="00D91DCD" w:rsidRDefault="00D91DCD" w:rsidP="000D340B">
            <w:pPr>
              <w:pStyle w:val="Ttulo2"/>
              <w:numPr>
                <w:ilvl w:val="2"/>
                <w:numId w:val="1"/>
              </w:numPr>
            </w:pPr>
            <w:bookmarkStart w:id="47" w:name="_Toc43778950"/>
            <w:r>
              <w:lastRenderedPageBreak/>
              <w:t>Ver eventos cancelados</w:t>
            </w:r>
            <w:bookmarkEnd w:id="47"/>
          </w:p>
          <w:p w14:paraId="62691207" w14:textId="53FDEFE1" w:rsidR="00D91DCD" w:rsidRDefault="00D91DCD" w:rsidP="00D91DCD">
            <w:pPr>
              <w:pStyle w:val="Ttulo3"/>
            </w:pPr>
            <w:r>
              <w:t>En este módulo únicamente el usuario administrador podrá visualizar los eventos cancelados. Estos hacen referencia a</w:t>
            </w:r>
            <w:r w:rsidR="00C913A8">
              <w:t xml:space="preserve"> los eventos que por alguna razón no pudieron realizarse.</w:t>
            </w:r>
          </w:p>
          <w:p w14:paraId="4FE87F7A" w14:textId="256F4503" w:rsidR="00C913A8" w:rsidRDefault="00C913A8" w:rsidP="00C913A8">
            <w:pPr>
              <w:pStyle w:val="Ttulo3"/>
            </w:pPr>
          </w:p>
          <w:p w14:paraId="6593FCFE" w14:textId="6B132D60" w:rsidR="00C913A8" w:rsidRDefault="00C913A8" w:rsidP="000D340B">
            <w:pPr>
              <w:pStyle w:val="Ttulo3"/>
              <w:numPr>
                <w:ilvl w:val="0"/>
                <w:numId w:val="6"/>
              </w:numPr>
              <w:rPr>
                <w:b/>
                <w:bCs/>
              </w:rPr>
            </w:pPr>
            <w:r>
              <w:t xml:space="preserve">Dar clic en </w:t>
            </w:r>
            <w:r>
              <w:rPr>
                <w:b/>
                <w:bCs/>
              </w:rPr>
              <w:t>Eventos:</w:t>
            </w:r>
          </w:p>
          <w:p w14:paraId="59C0A7FF" w14:textId="77777777" w:rsidR="00286282" w:rsidRPr="00286282" w:rsidRDefault="00286282" w:rsidP="00286282"/>
          <w:p w14:paraId="18DA893B" w14:textId="5E3B01C0" w:rsidR="00C913A8" w:rsidRDefault="00286282" w:rsidP="00286282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8BEFB8B" wp14:editId="5C14B85A">
                      <wp:simplePos x="0" y="0"/>
                      <wp:positionH relativeFrom="column">
                        <wp:posOffset>1962075</wp:posOffset>
                      </wp:positionH>
                      <wp:positionV relativeFrom="paragraph">
                        <wp:posOffset>53676</wp:posOffset>
                      </wp:positionV>
                      <wp:extent cx="816984" cy="344245"/>
                      <wp:effectExtent l="0" t="0" r="21590" b="17780"/>
                      <wp:wrapNone/>
                      <wp:docPr id="41" name="Rectángul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6984" cy="3442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88D89C" id="Rectángulo 41" o:spid="_x0000_s1026" style="position:absolute;margin-left:154.5pt;margin-top:4.25pt;width:64.35pt;height:27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" filled="f" strokecolor="red" strokeweight="2pt"/>
                  </w:pict>
                </mc:Fallback>
              </mc:AlternateContent>
            </w:r>
            <w:r w:rsidRPr="000C6EA1">
              <w:rPr>
                <w:noProof/>
              </w:rPr>
              <w:drawing>
                <wp:inline distT="0" distB="0" distL="0" distR="0" wp14:anchorId="4F5DA3A4" wp14:editId="565BB19A">
                  <wp:extent cx="5670454" cy="3894269"/>
                  <wp:effectExtent l="95250" t="57150" r="26035" b="4953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418" cy="3899052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997C885" w14:textId="1423BC05" w:rsidR="00C913A8" w:rsidRDefault="00C913A8" w:rsidP="00C913A8"/>
          <w:p w14:paraId="39F0C6B6" w14:textId="6504051D" w:rsidR="00286282" w:rsidRDefault="00286282" w:rsidP="00C913A8"/>
          <w:p w14:paraId="664510EF" w14:textId="02A79425" w:rsidR="00286282" w:rsidRDefault="00286282" w:rsidP="00C913A8"/>
          <w:p w14:paraId="71EAF175" w14:textId="5D3E012D" w:rsidR="00286282" w:rsidRDefault="00286282" w:rsidP="00C913A8"/>
          <w:p w14:paraId="2EC00CDE" w14:textId="18BA5B3F" w:rsidR="00286282" w:rsidRDefault="00286282" w:rsidP="00C913A8"/>
          <w:p w14:paraId="404B3503" w14:textId="203D859D" w:rsidR="00286282" w:rsidRDefault="00286282" w:rsidP="00C913A8"/>
          <w:p w14:paraId="733BA37C" w14:textId="51FBC8E0" w:rsidR="00286282" w:rsidRDefault="00286282" w:rsidP="00C913A8"/>
          <w:p w14:paraId="43562AE4" w14:textId="5BB84DC9" w:rsidR="00286282" w:rsidRDefault="00286282" w:rsidP="00C913A8"/>
          <w:p w14:paraId="488CF382" w14:textId="626693BF" w:rsidR="00286282" w:rsidRDefault="00286282" w:rsidP="00C913A8"/>
          <w:p w14:paraId="143EF835" w14:textId="4EC4B95B" w:rsidR="00286282" w:rsidRDefault="00286282" w:rsidP="00C913A8"/>
          <w:p w14:paraId="6C07C96C" w14:textId="01C72D9F" w:rsidR="00286282" w:rsidRDefault="00286282" w:rsidP="00C913A8"/>
          <w:p w14:paraId="512DEA21" w14:textId="697BC4C3" w:rsidR="00286282" w:rsidRDefault="00286282" w:rsidP="00C913A8"/>
          <w:p w14:paraId="4C385657" w14:textId="77777777" w:rsidR="00286282" w:rsidRDefault="00286282" w:rsidP="00C913A8"/>
          <w:p w14:paraId="016E3B7F" w14:textId="458BD267" w:rsidR="00286282" w:rsidRDefault="00286282" w:rsidP="000D340B">
            <w:pPr>
              <w:pStyle w:val="Ttulo3"/>
              <w:numPr>
                <w:ilvl w:val="0"/>
                <w:numId w:val="6"/>
              </w:numPr>
            </w:pPr>
            <w:r>
              <w:lastRenderedPageBreak/>
              <w:t xml:space="preserve">Dar clic en </w:t>
            </w:r>
            <w:r w:rsidRPr="00286282">
              <w:rPr>
                <w:b/>
                <w:bCs/>
              </w:rPr>
              <w:t>Cancelados</w:t>
            </w:r>
            <w:r>
              <w:t>:</w:t>
            </w:r>
          </w:p>
          <w:p w14:paraId="201393B5" w14:textId="2A165BE0" w:rsidR="00286282" w:rsidRDefault="00286282" w:rsidP="00286282"/>
          <w:p w14:paraId="36CF610A" w14:textId="39060B34" w:rsidR="00286282" w:rsidRDefault="00286282" w:rsidP="00286282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5360760" wp14:editId="5FFC16FF">
                      <wp:simplePos x="0" y="0"/>
                      <wp:positionH relativeFrom="column">
                        <wp:posOffset>2058894</wp:posOffset>
                      </wp:positionH>
                      <wp:positionV relativeFrom="paragraph">
                        <wp:posOffset>833606</wp:posOffset>
                      </wp:positionV>
                      <wp:extent cx="1043492" cy="290456"/>
                      <wp:effectExtent l="0" t="0" r="23495" b="14605"/>
                      <wp:wrapNone/>
                      <wp:docPr id="43" name="Rectángul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3492" cy="2904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81CF68D" id="Rectángulo 43" o:spid="_x0000_s1026" style="position:absolute;margin-left:162.1pt;margin-top:65.65pt;width:82.15pt;height:22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5287CE4" wp14:editId="16C8103D">
                  <wp:extent cx="5584788" cy="3596919"/>
                  <wp:effectExtent l="95250" t="57150" r="16510" b="6096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5196" t="10511" r="10348" b="4190"/>
                          <a:stretch/>
                        </pic:blipFill>
                        <pic:spPr bwMode="auto">
                          <a:xfrm>
                            <a:off x="0" y="0"/>
                            <a:ext cx="5608873" cy="3612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E89F9C" w14:textId="77777777" w:rsidR="00286282" w:rsidRPr="00286282" w:rsidRDefault="00286282" w:rsidP="00286282">
            <w:pPr>
              <w:jc w:val="center"/>
            </w:pPr>
          </w:p>
          <w:p w14:paraId="020069E8" w14:textId="2068925C" w:rsidR="00286282" w:rsidRDefault="00286282" w:rsidP="000D340B">
            <w:pPr>
              <w:pStyle w:val="Ttulo3"/>
              <w:numPr>
                <w:ilvl w:val="0"/>
                <w:numId w:val="6"/>
              </w:numPr>
            </w:pPr>
            <w:r>
              <w:t>Podrá visualizar los eventos cancelados en el sistema:</w:t>
            </w:r>
          </w:p>
          <w:p w14:paraId="66C3A29E" w14:textId="77777777" w:rsidR="00286282" w:rsidRPr="00286282" w:rsidRDefault="00286282" w:rsidP="00286282"/>
          <w:p w14:paraId="0E7DE02F" w14:textId="44550594" w:rsidR="00D91DCD" w:rsidRDefault="00286282" w:rsidP="00286282">
            <w:pPr>
              <w:jc w:val="center"/>
            </w:pPr>
            <w:r w:rsidRPr="00286282">
              <w:rPr>
                <w:noProof/>
              </w:rPr>
              <w:drawing>
                <wp:inline distT="0" distB="0" distL="0" distR="0" wp14:anchorId="0CC3DE3A" wp14:editId="1271054C">
                  <wp:extent cx="5714702" cy="2804384"/>
                  <wp:effectExtent l="95250" t="57150" r="19685" b="5334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998" cy="2812872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E4F5D8D" w14:textId="55C4BE84" w:rsidR="00D91DCD" w:rsidRDefault="00D91DCD" w:rsidP="004E08C5"/>
          <w:p w14:paraId="77CDB50D" w14:textId="29A7B187" w:rsidR="00D91DCD" w:rsidRDefault="00D91DCD" w:rsidP="004E08C5"/>
          <w:p w14:paraId="215260FC" w14:textId="705F6E53" w:rsidR="00D91DCD" w:rsidRDefault="00D91DCD" w:rsidP="004E08C5"/>
          <w:p w14:paraId="18184AA2" w14:textId="76F3F2A7" w:rsidR="00D91DCD" w:rsidRDefault="00D91DCD" w:rsidP="004E08C5"/>
          <w:p w14:paraId="07B0EDA7" w14:textId="77C66B05" w:rsidR="00D91DCD" w:rsidRDefault="00286282" w:rsidP="000D340B">
            <w:pPr>
              <w:pStyle w:val="Ttulo2"/>
              <w:numPr>
                <w:ilvl w:val="2"/>
                <w:numId w:val="1"/>
              </w:numPr>
            </w:pPr>
            <w:bookmarkStart w:id="48" w:name="_Toc43778951"/>
            <w:r>
              <w:lastRenderedPageBreak/>
              <w:t>Registrar un nuevo evento</w:t>
            </w:r>
            <w:bookmarkEnd w:id="48"/>
          </w:p>
          <w:p w14:paraId="1204A5C4" w14:textId="2F795152" w:rsidR="00286282" w:rsidRDefault="00286282" w:rsidP="00286282">
            <w:pPr>
              <w:pStyle w:val="Ttulo3"/>
            </w:pPr>
            <w:r>
              <w:t>En este módulo</w:t>
            </w:r>
            <w:r w:rsidR="00A2255D">
              <w:t xml:space="preserve"> un usuario que cuente con el cargo de administrador o moderador podrá registrar un nuevo evento. Para ambos tipos de usuarios aplican los mismos pasos.</w:t>
            </w:r>
          </w:p>
          <w:p w14:paraId="5C3187A3" w14:textId="732D51AD" w:rsidR="00A2255D" w:rsidRDefault="00A2255D" w:rsidP="00A2255D"/>
          <w:p w14:paraId="2CA35568" w14:textId="2FBEEF8A" w:rsidR="00A2255D" w:rsidRDefault="00A2255D" w:rsidP="000D340B">
            <w:pPr>
              <w:pStyle w:val="Ttulo3"/>
              <w:numPr>
                <w:ilvl w:val="0"/>
                <w:numId w:val="7"/>
              </w:numPr>
            </w:pPr>
            <w:r>
              <w:t xml:space="preserve">Dar clic en el botón </w:t>
            </w:r>
            <w:r w:rsidRPr="00A2255D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t>(más) ubicado en la parte inferior del lado derecho de la pantalla principal:</w:t>
            </w:r>
          </w:p>
          <w:p w14:paraId="4AF84997" w14:textId="77777777" w:rsidR="00A2255D" w:rsidRPr="00A2255D" w:rsidRDefault="00A2255D" w:rsidP="00A2255D"/>
          <w:p w14:paraId="74D55F0E" w14:textId="72EDEECC" w:rsidR="00A2255D" w:rsidRPr="00A2255D" w:rsidRDefault="00B91755" w:rsidP="00A2255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CEF059E" wp14:editId="4775A5FC">
                      <wp:simplePos x="0" y="0"/>
                      <wp:positionH relativeFrom="column">
                        <wp:posOffset>5791798</wp:posOffset>
                      </wp:positionH>
                      <wp:positionV relativeFrom="paragraph">
                        <wp:posOffset>2709470</wp:posOffset>
                      </wp:positionV>
                      <wp:extent cx="429334" cy="398033"/>
                      <wp:effectExtent l="0" t="0" r="27940" b="21590"/>
                      <wp:wrapNone/>
                      <wp:docPr id="46" name="Rectángul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9334" cy="39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470211F1" id="Rectángulo 46" o:spid="_x0000_s1026" style="position:absolute;margin-left:456.05pt;margin-top:213.35pt;width:33.8pt;height:31.3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" filled="f" strokecolor="red" strokeweight="2pt"/>
                  </w:pict>
                </mc:Fallback>
              </mc:AlternateContent>
            </w:r>
            <w:r w:rsidR="00A2255D" w:rsidRPr="00491397">
              <w:rPr>
                <w:noProof/>
              </w:rPr>
              <w:drawing>
                <wp:inline distT="0" distB="0" distL="0" distR="0" wp14:anchorId="65D674BC" wp14:editId="3D4423C6">
                  <wp:extent cx="6015093" cy="3188587"/>
                  <wp:effectExtent l="95250" t="57150" r="24130" b="5016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060" cy="3200232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D2385AB" w14:textId="40FC0A17" w:rsidR="00D91DCD" w:rsidRDefault="00D91DCD" w:rsidP="004E08C5"/>
          <w:p w14:paraId="201BEDBF" w14:textId="6A7C869C" w:rsidR="00B91755" w:rsidRDefault="00B91755" w:rsidP="004E08C5"/>
          <w:p w14:paraId="464500CA" w14:textId="603C115C" w:rsidR="00B91755" w:rsidRDefault="00B91755" w:rsidP="004E08C5"/>
          <w:p w14:paraId="7B72D74D" w14:textId="7FBA9FDA" w:rsidR="00B91755" w:rsidRDefault="00B91755" w:rsidP="004E08C5"/>
          <w:p w14:paraId="35936A34" w14:textId="735E180A" w:rsidR="00B91755" w:rsidRDefault="00B91755" w:rsidP="004E08C5"/>
          <w:p w14:paraId="7BCD3EF3" w14:textId="0BF4F248" w:rsidR="00B91755" w:rsidRDefault="00B91755" w:rsidP="004E08C5"/>
          <w:p w14:paraId="4EFF6D53" w14:textId="3811F9B2" w:rsidR="00B91755" w:rsidRDefault="00B91755" w:rsidP="004E08C5"/>
          <w:p w14:paraId="24A4F4C3" w14:textId="674EA12C" w:rsidR="00B91755" w:rsidRDefault="00B91755" w:rsidP="004E08C5"/>
          <w:p w14:paraId="4E8A0800" w14:textId="2061BADF" w:rsidR="00B91755" w:rsidRDefault="00B91755" w:rsidP="004E08C5"/>
          <w:p w14:paraId="604AD2CE" w14:textId="318601DA" w:rsidR="00B91755" w:rsidRDefault="00B91755" w:rsidP="004E08C5"/>
          <w:p w14:paraId="7D01D9F0" w14:textId="4B12D2E9" w:rsidR="00B91755" w:rsidRDefault="00B91755" w:rsidP="004E08C5"/>
          <w:p w14:paraId="2C31FEE6" w14:textId="150C979F" w:rsidR="00B91755" w:rsidRDefault="00B91755" w:rsidP="004E08C5"/>
          <w:p w14:paraId="1F216EFA" w14:textId="60AB39D8" w:rsidR="00B91755" w:rsidRDefault="00B91755" w:rsidP="004E08C5"/>
          <w:p w14:paraId="23D7092F" w14:textId="0B881144" w:rsidR="00B91755" w:rsidRDefault="00B91755" w:rsidP="004E08C5"/>
          <w:p w14:paraId="7E0B1239" w14:textId="09C72193" w:rsidR="00B91755" w:rsidRDefault="00B91755" w:rsidP="004E08C5"/>
          <w:p w14:paraId="375FCA76" w14:textId="77777777" w:rsidR="00B91755" w:rsidRDefault="00B91755" w:rsidP="004E08C5"/>
          <w:p w14:paraId="6F0E80E3" w14:textId="3D228C34" w:rsidR="00D91DCD" w:rsidRDefault="00B91755" w:rsidP="000D340B">
            <w:pPr>
              <w:pStyle w:val="Ttulo3"/>
              <w:numPr>
                <w:ilvl w:val="0"/>
                <w:numId w:val="7"/>
              </w:numPr>
            </w:pPr>
            <w:r>
              <w:lastRenderedPageBreak/>
              <w:t>Rellenar todos los campos de acuerdo a la información que solicite el campo y la que necesite ingresar.</w:t>
            </w:r>
          </w:p>
          <w:p w14:paraId="5B2E7774" w14:textId="70E6E456" w:rsidR="00D91DCD" w:rsidRDefault="00D91DCD" w:rsidP="004E08C5"/>
          <w:p w14:paraId="64D29E6B" w14:textId="716983E0" w:rsidR="00B91755" w:rsidRDefault="00B91755" w:rsidP="004E08C5"/>
          <w:p w14:paraId="77F5292C" w14:textId="62C27B6D" w:rsidR="00B91755" w:rsidRDefault="00146DE9" w:rsidP="004E08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A05E9D3" wp14:editId="3CB6362B">
                      <wp:simplePos x="0" y="0"/>
                      <wp:positionH relativeFrom="column">
                        <wp:posOffset>4447092</wp:posOffset>
                      </wp:positionH>
                      <wp:positionV relativeFrom="paragraph">
                        <wp:posOffset>231513</wp:posOffset>
                      </wp:positionV>
                      <wp:extent cx="1764254" cy="742053"/>
                      <wp:effectExtent l="0" t="0" r="0" b="1270"/>
                      <wp:wrapNone/>
                      <wp:docPr id="72" name="Cuadro de texto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4254" cy="74205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B1B29C" w14:textId="6D271FCE" w:rsidR="003818B7" w:rsidRDefault="003818B7" w:rsidP="00146DE9">
                                  <w:pPr>
                                    <w:pStyle w:val="Ttulo3"/>
                                    <w:ind w:left="0"/>
                                  </w:pPr>
                                  <w:r>
                                    <w:t>Seleccione los grupos a los que va dirigido el evento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05E9D3" id="Cuadro de texto 72" o:spid="_x0000_s1031" type="#_x0000_t202" style="position:absolute;margin-left:350.15pt;margin-top:18.25pt;width:138.9pt;height:58.4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" filled="f" stroked="f" strokeweight=".5pt">
                      <v:textbox>
                        <w:txbxContent>
                          <w:p w14:paraId="39B1B29C" w14:textId="6D271FCE" w:rsidR="003818B7" w:rsidRDefault="003818B7" w:rsidP="00146DE9">
                            <w:pPr>
                              <w:pStyle w:val="Ttulo3"/>
                              <w:ind w:left="0"/>
                            </w:pPr>
                            <w:r>
                              <w:t>Seleccione los grupos a los que va dirigido el evento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5E77093" w14:textId="4C0806F4" w:rsidR="00B91755" w:rsidRDefault="00124FF7" w:rsidP="004E08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201D449" wp14:editId="1B5D522E">
                      <wp:simplePos x="0" y="0"/>
                      <wp:positionH relativeFrom="column">
                        <wp:posOffset>2134198</wp:posOffset>
                      </wp:positionH>
                      <wp:positionV relativeFrom="paragraph">
                        <wp:posOffset>229384</wp:posOffset>
                      </wp:positionV>
                      <wp:extent cx="1602740" cy="547632"/>
                      <wp:effectExtent l="0" t="0" r="0" b="5080"/>
                      <wp:wrapNone/>
                      <wp:docPr id="71" name="Cuadro de texto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2740" cy="5476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A79413" w14:textId="5C55D88A" w:rsidR="003818B7" w:rsidRDefault="003818B7" w:rsidP="00124FF7">
                                  <w:pPr>
                                    <w:pStyle w:val="Ttulo3"/>
                                    <w:ind w:left="0"/>
                                  </w:pPr>
                                  <w:r>
                                    <w:t>Digite la descripción del evento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01D449" id="Cuadro de texto 71" o:spid="_x0000_s1032" type="#_x0000_t202" style="position:absolute;margin-left:168.05pt;margin-top:18.05pt;width:126.2pt;height:43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" fillcolor="white [3201]" stroked="f" strokeweight=".5pt">
                      <v:textbox>
                        <w:txbxContent>
                          <w:p w14:paraId="43A79413" w14:textId="5C55D88A" w:rsidR="003818B7" w:rsidRDefault="003818B7" w:rsidP="00124FF7">
                            <w:pPr>
                              <w:pStyle w:val="Ttulo3"/>
                              <w:ind w:left="0"/>
                            </w:pPr>
                            <w:r>
                              <w:t>Digite la descripción del evento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04D5A36" w14:textId="098B9142" w:rsidR="00B91755" w:rsidRDefault="00124FF7" w:rsidP="004E08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78C3DEB7" wp14:editId="1B2CDDE2">
                      <wp:simplePos x="0" y="0"/>
                      <wp:positionH relativeFrom="column">
                        <wp:posOffset>-221541</wp:posOffset>
                      </wp:positionH>
                      <wp:positionV relativeFrom="paragraph">
                        <wp:posOffset>140933</wp:posOffset>
                      </wp:positionV>
                      <wp:extent cx="1731645" cy="537285"/>
                      <wp:effectExtent l="0" t="0" r="0" b="0"/>
                      <wp:wrapNone/>
                      <wp:docPr id="70" name="Cuadro de texto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1645" cy="5372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1B1A3F" w14:textId="6DB89027" w:rsidR="003818B7" w:rsidRDefault="003818B7" w:rsidP="00124FF7">
                                  <w:pPr>
                                    <w:pStyle w:val="Ttulo3"/>
                                  </w:pPr>
                                  <w:r>
                                    <w:t>Digite el título del evento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C3DEB7" id="Cuadro de texto 70" o:spid="_x0000_s1033" type="#_x0000_t202" style="position:absolute;margin-left:-17.45pt;margin-top:11.1pt;width:136.35pt;height:42.3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" filled="f" stroked="f" strokeweight=".5pt">
                      <v:textbox>
                        <w:txbxContent>
                          <w:p w14:paraId="321B1A3F" w14:textId="6DB89027" w:rsidR="003818B7" w:rsidRDefault="003818B7" w:rsidP="00124FF7">
                            <w:pPr>
                              <w:pStyle w:val="Ttulo3"/>
                            </w:pPr>
                            <w:r>
                              <w:t>Digite el título del evento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9F8A4D5" w14:textId="3E054989" w:rsidR="00B91755" w:rsidRDefault="00B91755" w:rsidP="004E08C5"/>
          <w:p w14:paraId="22BAF5CF" w14:textId="56AE3098" w:rsidR="00B91755" w:rsidRDefault="00124FF7" w:rsidP="004E08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38B285C" wp14:editId="6C2ED472">
                      <wp:simplePos x="0" y="0"/>
                      <wp:positionH relativeFrom="column">
                        <wp:posOffset>5383007</wp:posOffset>
                      </wp:positionH>
                      <wp:positionV relativeFrom="paragraph">
                        <wp:posOffset>7843</wp:posOffset>
                      </wp:positionV>
                      <wp:extent cx="10758" cy="1258645"/>
                      <wp:effectExtent l="76200" t="19050" r="123190" b="93980"/>
                      <wp:wrapNone/>
                      <wp:docPr id="60" name="Conector recto de flecha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58" cy="125864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4C8B54" id="Conector recto de flecha 60" o:spid="_x0000_s1026" type="#_x0000_t32" style="position:absolute;margin-left:423.85pt;margin-top:.6pt;width:.85pt;height:99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0008C693" wp14:editId="17B38333">
                      <wp:simplePos x="0" y="0"/>
                      <wp:positionH relativeFrom="column">
                        <wp:posOffset>2811780</wp:posOffset>
                      </wp:positionH>
                      <wp:positionV relativeFrom="paragraph">
                        <wp:posOffset>93308</wp:posOffset>
                      </wp:positionV>
                      <wp:extent cx="10758" cy="1129553"/>
                      <wp:effectExtent l="76200" t="19050" r="104140" b="90170"/>
                      <wp:wrapNone/>
                      <wp:docPr id="54" name="Conector recto de flecha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58" cy="112955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DAA4E7" id="Conector recto de flecha 54" o:spid="_x0000_s1026" type="#_x0000_t32" style="position:absolute;margin-left:221.4pt;margin-top:7.35pt;width:.85pt;height:88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 w:rsidR="00B9175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ABA3172" wp14:editId="742FC7CA">
                      <wp:simplePos x="0" y="0"/>
                      <wp:positionH relativeFrom="column">
                        <wp:posOffset>811007</wp:posOffset>
                      </wp:positionH>
                      <wp:positionV relativeFrom="paragraph">
                        <wp:posOffset>222997</wp:posOffset>
                      </wp:positionV>
                      <wp:extent cx="10758" cy="1043492"/>
                      <wp:effectExtent l="95250" t="19050" r="104140" b="99695"/>
                      <wp:wrapNone/>
                      <wp:docPr id="52" name="Conector recto de flecha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758" cy="104349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175D8C" id="Conector recto de flecha 52" o:spid="_x0000_s1026" type="#_x0000_t32" style="position:absolute;margin-left:63.85pt;margin-top:17.55pt;width:.85pt;height:82.1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</w:p>
          <w:p w14:paraId="48E877C5" w14:textId="1947A6FF" w:rsidR="00B91755" w:rsidRDefault="00B91755" w:rsidP="004E08C5"/>
          <w:p w14:paraId="6CDE43B9" w14:textId="25D90E2A" w:rsidR="00B91755" w:rsidRDefault="00B91755" w:rsidP="004E08C5"/>
          <w:p w14:paraId="130121C6" w14:textId="0FEB63F2" w:rsidR="00B91755" w:rsidRDefault="00124FF7" w:rsidP="004E08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5465F821" wp14:editId="6287133C">
                      <wp:simplePos x="0" y="0"/>
                      <wp:positionH relativeFrom="column">
                        <wp:posOffset>-186092</wp:posOffset>
                      </wp:positionH>
                      <wp:positionV relativeFrom="paragraph">
                        <wp:posOffset>1239482</wp:posOffset>
                      </wp:positionV>
                      <wp:extent cx="28911" cy="3473823"/>
                      <wp:effectExtent l="57150" t="19050" r="85725" b="107950"/>
                      <wp:wrapNone/>
                      <wp:docPr id="69" name="Conector recto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911" cy="3473823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3A8692" id="Conector recto 69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65pt,97.6pt" to="-12.35pt,37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" strokecolor="red" strokeweight="2pt">
                      <v:shadow on="t" color="black" opacity="28270f" origin=",.5" offset="0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D675BC9" wp14:editId="389DCFAA">
                      <wp:simplePos x="0" y="0"/>
                      <wp:positionH relativeFrom="column">
                        <wp:posOffset>-189454</wp:posOffset>
                      </wp:positionH>
                      <wp:positionV relativeFrom="paragraph">
                        <wp:posOffset>1238586</wp:posOffset>
                      </wp:positionV>
                      <wp:extent cx="871369" cy="0"/>
                      <wp:effectExtent l="57150" t="76200" r="43180" b="133350"/>
                      <wp:wrapNone/>
                      <wp:docPr id="68" name="Conector recto de flecha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7136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701C71" id="Conector recto de flecha 68" o:spid="_x0000_s1026" type="#_x0000_t32" style="position:absolute;margin-left:-14.9pt;margin-top:97.55pt;width:68.6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1A2F276" wp14:editId="5DAB58B3">
                      <wp:simplePos x="0" y="0"/>
                      <wp:positionH relativeFrom="column">
                        <wp:posOffset>298002</wp:posOffset>
                      </wp:positionH>
                      <wp:positionV relativeFrom="paragraph">
                        <wp:posOffset>1698699</wp:posOffset>
                      </wp:positionV>
                      <wp:extent cx="18153" cy="1885053"/>
                      <wp:effectExtent l="57150" t="19050" r="77470" b="96520"/>
                      <wp:wrapNone/>
                      <wp:docPr id="67" name="Conector recto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153" cy="1885053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90EA11B" id="Conector recto 67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45pt,133.75pt" to="24.9pt,28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" strokecolor="red" strokeweight="2pt">
                      <v:shadow on="t" color="black" opacity="28270f" origin=",.5" offset="0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3E85A68" wp14:editId="05150A4A">
                      <wp:simplePos x="0" y="0"/>
                      <wp:positionH relativeFrom="column">
                        <wp:posOffset>294042</wp:posOffset>
                      </wp:positionH>
                      <wp:positionV relativeFrom="paragraph">
                        <wp:posOffset>1700081</wp:posOffset>
                      </wp:positionV>
                      <wp:extent cx="408305" cy="0"/>
                      <wp:effectExtent l="57150" t="76200" r="10795" b="152400"/>
                      <wp:wrapNone/>
                      <wp:docPr id="66" name="Conector recto de flecha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830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52A46B" id="Conector recto de flecha 66" o:spid="_x0000_s1026" type="#_x0000_t32" style="position:absolute;margin-left:23.15pt;margin-top:133.85pt;width:32.1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75C3E048" wp14:editId="510068D8">
                      <wp:simplePos x="0" y="0"/>
                      <wp:positionH relativeFrom="column">
                        <wp:posOffset>3478904</wp:posOffset>
                      </wp:positionH>
                      <wp:positionV relativeFrom="paragraph">
                        <wp:posOffset>2260488</wp:posOffset>
                      </wp:positionV>
                      <wp:extent cx="21515" cy="1409326"/>
                      <wp:effectExtent l="76200" t="76200" r="93345" b="38735"/>
                      <wp:wrapNone/>
                      <wp:docPr id="64" name="Conector recto de flecha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515" cy="14093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5EBFEB" id="Conector recto de flecha 64" o:spid="_x0000_s1026" type="#_x0000_t32" style="position:absolute;margin-left:273.95pt;margin-top:178pt;width:1.7pt;height:110.95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11B612B5" wp14:editId="746A67CB">
                      <wp:simplePos x="0" y="0"/>
                      <wp:positionH relativeFrom="column">
                        <wp:posOffset>2026621</wp:posOffset>
                      </wp:positionH>
                      <wp:positionV relativeFrom="paragraph">
                        <wp:posOffset>2271320</wp:posOffset>
                      </wp:positionV>
                      <wp:extent cx="0" cy="1344706"/>
                      <wp:effectExtent l="95250" t="76200" r="95250" b="46355"/>
                      <wp:wrapNone/>
                      <wp:docPr id="63" name="Conector recto de flecha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34470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D526BC" id="Conector recto de flecha 63" o:spid="_x0000_s1026" type="#_x0000_t32" style="position:absolute;margin-left:159.6pt;margin-top:178.85pt;width:0;height:105.9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" strokecolor="red" strokeweight="2pt">
                      <v:stroke endarrow="block"/>
                      <v:shadow on="t" color="black" opacity="28270f" origin=",.5" offset="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BB24EE9" wp14:editId="6D01DE76">
                      <wp:simplePos x="0" y="0"/>
                      <wp:positionH relativeFrom="column">
                        <wp:posOffset>692673</wp:posOffset>
                      </wp:positionH>
                      <wp:positionV relativeFrom="paragraph">
                        <wp:posOffset>1916318</wp:posOffset>
                      </wp:positionV>
                      <wp:extent cx="1656117" cy="344245"/>
                      <wp:effectExtent l="0" t="0" r="20320" b="17780"/>
                      <wp:wrapNone/>
                      <wp:docPr id="59" name="Rectángulo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6117" cy="3442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7BA122" id="Rectángulo 59" o:spid="_x0000_s1026" style="position:absolute;margin-left:54.55pt;margin-top:150.9pt;width:130.4pt;height:27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E7881D7" wp14:editId="07907437">
                      <wp:simplePos x="0" y="0"/>
                      <wp:positionH relativeFrom="column">
                        <wp:posOffset>681915</wp:posOffset>
                      </wp:positionH>
                      <wp:positionV relativeFrom="paragraph">
                        <wp:posOffset>958887</wp:posOffset>
                      </wp:positionV>
                      <wp:extent cx="1635163" cy="516367"/>
                      <wp:effectExtent l="0" t="0" r="22225" b="17145"/>
                      <wp:wrapNone/>
                      <wp:docPr id="58" name="Rectángulo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5163" cy="51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C16EF4" id="Rectángulo 58" o:spid="_x0000_s1026" style="position:absolute;margin-left:53.7pt;margin-top:75.5pt;width:128.75pt;height:40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521ED09" wp14:editId="50CFA833">
                      <wp:simplePos x="0" y="0"/>
                      <wp:positionH relativeFrom="column">
                        <wp:posOffset>681915</wp:posOffset>
                      </wp:positionH>
                      <wp:positionV relativeFrom="paragraph">
                        <wp:posOffset>1539800</wp:posOffset>
                      </wp:positionV>
                      <wp:extent cx="1666875" cy="311972"/>
                      <wp:effectExtent l="0" t="0" r="28575" b="12065"/>
                      <wp:wrapNone/>
                      <wp:docPr id="57" name="Rectángul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66875" cy="3119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8604A99" id="Rectángulo 57" o:spid="_x0000_s1026" style="position:absolute;margin-left:53.7pt;margin-top:121.25pt;width:131.25pt;height:24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9623B99" wp14:editId="4D187DB5">
                      <wp:simplePos x="0" y="0"/>
                      <wp:positionH relativeFrom="column">
                        <wp:posOffset>2467685</wp:posOffset>
                      </wp:positionH>
                      <wp:positionV relativeFrom="paragraph">
                        <wp:posOffset>1475254</wp:posOffset>
                      </wp:positionV>
                      <wp:extent cx="1635125" cy="763793"/>
                      <wp:effectExtent l="0" t="0" r="22225" b="17780"/>
                      <wp:wrapNone/>
                      <wp:docPr id="56" name="Rectángul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5125" cy="7637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A0F2CF5" id="Rectángulo 56" o:spid="_x0000_s1026" style="position:absolute;margin-left:194.3pt;margin-top:116.15pt;width:128.75pt;height:60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B651491" wp14:editId="056014D5">
                      <wp:simplePos x="0" y="0"/>
                      <wp:positionH relativeFrom="column">
                        <wp:posOffset>4253454</wp:posOffset>
                      </wp:positionH>
                      <wp:positionV relativeFrom="paragraph">
                        <wp:posOffset>517824</wp:posOffset>
                      </wp:positionV>
                      <wp:extent cx="1624405" cy="1420009"/>
                      <wp:effectExtent l="0" t="0" r="13970" b="27940"/>
                      <wp:wrapNone/>
                      <wp:docPr id="55" name="Rectángul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4405" cy="14200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2C1538A" id="Rectángulo 55" o:spid="_x0000_s1026" style="position:absolute;margin-left:334.9pt;margin-top:40.75pt;width:127.9pt;height:111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0C4097B7" wp14:editId="0595F560">
                      <wp:simplePos x="0" y="0"/>
                      <wp:positionH relativeFrom="column">
                        <wp:posOffset>2467685</wp:posOffset>
                      </wp:positionH>
                      <wp:positionV relativeFrom="paragraph">
                        <wp:posOffset>496309</wp:posOffset>
                      </wp:positionV>
                      <wp:extent cx="1635162" cy="946672"/>
                      <wp:effectExtent l="0" t="0" r="22225" b="25400"/>
                      <wp:wrapNone/>
                      <wp:docPr id="53" name="Rectángulo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5162" cy="9466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7FA4B67" id="Rectángulo 53" o:spid="_x0000_s1026" style="position:absolute;margin-left:194.3pt;margin-top:39.1pt;width:128.75pt;height:74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" filled="f" strokecolor="red" strokeweight="2pt"/>
                  </w:pict>
                </mc:Fallback>
              </mc:AlternateContent>
            </w:r>
            <w:r w:rsidR="00B9175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6ABF948" wp14:editId="385100AD">
                      <wp:simplePos x="0" y="0"/>
                      <wp:positionH relativeFrom="column">
                        <wp:posOffset>681915</wp:posOffset>
                      </wp:positionH>
                      <wp:positionV relativeFrom="paragraph">
                        <wp:posOffset>517824</wp:posOffset>
                      </wp:positionV>
                      <wp:extent cx="1667436" cy="365760"/>
                      <wp:effectExtent l="0" t="0" r="28575" b="15240"/>
                      <wp:wrapNone/>
                      <wp:docPr id="51" name="Rectángul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67436" cy="365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CC0EF6F" id="Rectángulo 51" o:spid="_x0000_s1026" style="position:absolute;margin-left:53.7pt;margin-top:40.75pt;width:131.3pt;height:28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" filled="f" strokecolor="red" strokeweight="2pt"/>
                  </w:pict>
                </mc:Fallback>
              </mc:AlternateContent>
            </w:r>
            <w:r w:rsidR="00B91755" w:rsidRPr="00B91755">
              <w:rPr>
                <w:noProof/>
              </w:rPr>
              <w:drawing>
                <wp:inline distT="0" distB="0" distL="0" distR="0" wp14:anchorId="4D2FC1FE" wp14:editId="66A91440">
                  <wp:extent cx="6371590" cy="3082925"/>
                  <wp:effectExtent l="95250" t="57150" r="10160" b="6032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590" cy="308292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10800000" algn="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C13942" w14:textId="45653595" w:rsidR="00D91DCD" w:rsidRDefault="00D91DCD" w:rsidP="004E08C5"/>
          <w:p w14:paraId="56C5708A" w14:textId="2B45DFD3" w:rsidR="00286282" w:rsidRDefault="003363C1" w:rsidP="004E08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32A8640A" wp14:editId="100138A2">
                      <wp:simplePos x="0" y="0"/>
                      <wp:positionH relativeFrom="column">
                        <wp:posOffset>68729</wp:posOffset>
                      </wp:positionH>
                      <wp:positionV relativeFrom="paragraph">
                        <wp:posOffset>186839</wp:posOffset>
                      </wp:positionV>
                      <wp:extent cx="978946" cy="1075055"/>
                      <wp:effectExtent l="0" t="0" r="12065" b="10795"/>
                      <wp:wrapNone/>
                      <wp:docPr id="61" name="Cuadro de texto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78946" cy="10750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1C7E0599" w14:textId="32D98417" w:rsidR="003818B7" w:rsidRPr="003363C1" w:rsidRDefault="003818B7">
                                  <w:pPr>
                                    <w:rPr>
                                      <w:b w:val="0"/>
                                      <w:bCs/>
                                      <w:color w:val="auto"/>
                                    </w:rPr>
                                  </w:pPr>
                                  <w:r w:rsidRPr="003363C1">
                                    <w:rPr>
                                      <w:b w:val="0"/>
                                      <w:bCs/>
                                      <w:color w:val="auto"/>
                                    </w:rPr>
                                    <w:t>Asigne la fecha del evento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2A8640A" id="Cuadro de texto 61" o:spid="_x0000_s1034" type="#_x0000_t202" style="position:absolute;margin-left:5.4pt;margin-top:14.7pt;width:77.1pt;height:84.6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" fillcolor="white [3201]" strokecolor="white [3212]" strokeweight=".5pt">
                      <v:textbox>
                        <w:txbxContent>
                          <w:p w14:paraId="1C7E0599" w14:textId="32D98417" w:rsidR="003818B7" w:rsidRPr="003363C1" w:rsidRDefault="003818B7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 w:rsidRPr="003363C1">
                              <w:rPr>
                                <w:b w:val="0"/>
                                <w:bCs/>
                                <w:color w:val="auto"/>
                              </w:rPr>
                              <w:t>Asigne la fecha del evento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3450C4D" wp14:editId="19E646A4">
                      <wp:simplePos x="0" y="0"/>
                      <wp:positionH relativeFrom="column">
                        <wp:posOffset>1241313</wp:posOffset>
                      </wp:positionH>
                      <wp:positionV relativeFrom="paragraph">
                        <wp:posOffset>165324</wp:posOffset>
                      </wp:positionV>
                      <wp:extent cx="1420009" cy="688490"/>
                      <wp:effectExtent l="0" t="0" r="27940" b="16510"/>
                      <wp:wrapNone/>
                      <wp:docPr id="50" name="Cuadro de text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0009" cy="6884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8BA6117" w14:textId="7C1AF8F2" w:rsidR="003818B7" w:rsidRPr="003363C1" w:rsidRDefault="003818B7" w:rsidP="003363C1">
                                  <w:pPr>
                                    <w:pStyle w:val="Contenido"/>
                                    <w:rPr>
                                      <w:color w:val="auto"/>
                                    </w:rPr>
                                  </w:pPr>
                                  <w:r>
                                    <w:rPr>
                                      <w:color w:val="auto"/>
                                    </w:rPr>
                                    <w:t xml:space="preserve">Asigne </w:t>
                                  </w:r>
                                  <w:r w:rsidRPr="003363C1">
                                    <w:rPr>
                                      <w:color w:val="auto"/>
                                    </w:rPr>
                                    <w:t>la hora del evento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450C4D" id="Cuadro de texto 50" o:spid="_x0000_s1035" type="#_x0000_t202" style="position:absolute;margin-left:97.75pt;margin-top:13pt;width:111.8pt;height:54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" fillcolor="white [3201]" strokecolor="white [3212]" strokeweight=".5pt">
                      <v:textbox>
                        <w:txbxContent>
                          <w:p w14:paraId="58BA6117" w14:textId="7C1AF8F2" w:rsidR="003818B7" w:rsidRPr="003363C1" w:rsidRDefault="003818B7" w:rsidP="003363C1">
                            <w:pPr>
                              <w:pStyle w:val="Contenido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Asigne </w:t>
                            </w:r>
                            <w:r w:rsidRPr="003363C1">
                              <w:rPr>
                                <w:color w:val="auto"/>
                              </w:rPr>
                              <w:t>la hora del evento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E9BB70B" w14:textId="4CAE904E" w:rsidR="00D91DCD" w:rsidRDefault="003363C1" w:rsidP="004E08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FE2DA8C" wp14:editId="3230C65D">
                      <wp:simplePos x="0" y="0"/>
                      <wp:positionH relativeFrom="column">
                        <wp:posOffset>2854960</wp:posOffset>
                      </wp:positionH>
                      <wp:positionV relativeFrom="paragraph">
                        <wp:posOffset>141680</wp:posOffset>
                      </wp:positionV>
                      <wp:extent cx="2011680" cy="892884"/>
                      <wp:effectExtent l="0" t="0" r="26670" b="21590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1680" cy="89288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69F824A8" w14:textId="6C19CF8A" w:rsidR="003818B7" w:rsidRPr="003363C1" w:rsidRDefault="003818B7">
                                  <w:pPr>
                                    <w:rPr>
                                      <w:b w:val="0"/>
                                      <w:bCs/>
                                      <w:color w:val="auto"/>
                                    </w:rPr>
                                  </w:pPr>
                                  <w:r w:rsidRPr="003363C1">
                                    <w:rPr>
                                      <w:b w:val="0"/>
                                      <w:bCs/>
                                      <w:color w:val="auto"/>
                                    </w:rPr>
                                    <w:t>Seleccione el grupo de personas al que desea enviar el evento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E2DA8C" id="Cuadro de texto 49" o:spid="_x0000_s1036" type="#_x0000_t202" style="position:absolute;margin-left:224.8pt;margin-top:11.15pt;width:158.4pt;height:70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" fillcolor="white [3201]" strokecolor="white [3212]" strokeweight=".5pt">
                      <v:textbox>
                        <w:txbxContent>
                          <w:p w14:paraId="69F824A8" w14:textId="6C19CF8A" w:rsidR="003818B7" w:rsidRPr="003363C1" w:rsidRDefault="003818B7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 w:rsidRPr="003363C1">
                              <w:rPr>
                                <w:b w:val="0"/>
                                <w:bCs/>
                                <w:color w:val="auto"/>
                              </w:rPr>
                              <w:t>Seleccione el grupo de personas al que desea enviar el evento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A1D2D42" w14:textId="77777777" w:rsidR="00A143F0" w:rsidRDefault="00A143F0" w:rsidP="00A143F0">
            <w:pPr>
              <w:ind w:left="360"/>
            </w:pPr>
          </w:p>
          <w:p w14:paraId="0290CF20" w14:textId="77777777" w:rsidR="0068635B" w:rsidRDefault="0068635B" w:rsidP="00A143F0"/>
          <w:p w14:paraId="4F755EF3" w14:textId="2AD1EE9A" w:rsidR="00982CEC" w:rsidRDefault="00982CEC" w:rsidP="005122BB">
            <w:pPr>
              <w:outlineLvl w:val="1"/>
            </w:pPr>
          </w:p>
          <w:p w14:paraId="4BD3271E" w14:textId="48C8DD19" w:rsidR="00982CEC" w:rsidRPr="00982CEC" w:rsidRDefault="003363C1" w:rsidP="005122BB">
            <w:pPr>
              <w:pStyle w:val="Contenido"/>
              <w:outlineLvl w:val="1"/>
              <w:rPr>
                <w:iCs/>
                <w:noProof/>
                <w:sz w:val="36"/>
              </w:rPr>
            </w:pPr>
            <w:bookmarkStart w:id="49" w:name="_Toc43778952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DE2AB55" wp14:editId="6C3EFC01">
                      <wp:simplePos x="0" y="0"/>
                      <wp:positionH relativeFrom="column">
                        <wp:posOffset>-253439</wp:posOffset>
                      </wp:positionH>
                      <wp:positionV relativeFrom="paragraph">
                        <wp:posOffset>69327</wp:posOffset>
                      </wp:positionV>
                      <wp:extent cx="2000922" cy="613186"/>
                      <wp:effectExtent l="0" t="0" r="18415" b="15875"/>
                      <wp:wrapNone/>
                      <wp:docPr id="62" name="Cuadro de texto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0922" cy="61318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7429A957" w14:textId="6222EC30" w:rsidR="003818B7" w:rsidRPr="003363C1" w:rsidRDefault="003818B7">
                                  <w:pPr>
                                    <w:rPr>
                                      <w:b w:val="0"/>
                                      <w:bCs/>
                                      <w:color w:val="auto"/>
                                    </w:rPr>
                                  </w:pPr>
                                  <w:r w:rsidRPr="003363C1">
                                    <w:rPr>
                                      <w:b w:val="0"/>
                                      <w:bCs/>
                                      <w:color w:val="auto"/>
                                    </w:rPr>
                                    <w:t>Seleccione el tipo de evento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E2AB55" id="Cuadro de texto 62" o:spid="_x0000_s1037" type="#_x0000_t202" style="position:absolute;margin-left:-19.95pt;margin-top:5.45pt;width:157.55pt;height:48.3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" fillcolor="white [3201]" strokecolor="white [3212]" strokeweight=".5pt">
                      <v:textbox>
                        <w:txbxContent>
                          <w:p w14:paraId="7429A957" w14:textId="6222EC30" w:rsidR="003818B7" w:rsidRPr="003363C1" w:rsidRDefault="003818B7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 w:rsidRPr="003363C1">
                              <w:rPr>
                                <w:b w:val="0"/>
                                <w:bCs/>
                                <w:color w:val="auto"/>
                              </w:rPr>
                              <w:t>Seleccione el tipo de evento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bookmarkEnd w:id="49"/>
          </w:p>
        </w:tc>
      </w:tr>
    </w:tbl>
    <w:p w14:paraId="74D5721B" w14:textId="22DFFB80" w:rsidR="003363C1" w:rsidRDefault="003363C1" w:rsidP="00A2255D">
      <w:pPr>
        <w:spacing w:after="200"/>
        <w:rPr>
          <w:noProof/>
        </w:rPr>
      </w:pPr>
    </w:p>
    <w:p w14:paraId="540122B4" w14:textId="77777777" w:rsidR="003363C1" w:rsidRDefault="003363C1" w:rsidP="00A2255D">
      <w:pPr>
        <w:spacing w:after="200"/>
        <w:rPr>
          <w:noProof/>
        </w:rPr>
      </w:pPr>
    </w:p>
    <w:p w14:paraId="7EB473D5" w14:textId="5CD6F69A" w:rsidR="0087605E" w:rsidRDefault="0087605E" w:rsidP="00A2255D">
      <w:pPr>
        <w:spacing w:after="200"/>
        <w:rPr>
          <w:noProof/>
        </w:rPr>
      </w:pPr>
    </w:p>
    <w:p w14:paraId="3DBF48B6" w14:textId="26DC8EAB" w:rsidR="003363C1" w:rsidRDefault="003363C1" w:rsidP="00A2255D">
      <w:pPr>
        <w:spacing w:after="200"/>
        <w:rPr>
          <w:noProof/>
        </w:rPr>
      </w:pPr>
    </w:p>
    <w:p w14:paraId="765A02EB" w14:textId="3D769DFE" w:rsidR="003363C1" w:rsidRDefault="003363C1" w:rsidP="000D340B">
      <w:pPr>
        <w:pStyle w:val="Ttulo3"/>
        <w:numPr>
          <w:ilvl w:val="0"/>
          <w:numId w:val="7"/>
        </w:numPr>
        <w:rPr>
          <w:noProof/>
        </w:rPr>
      </w:pPr>
      <w:r>
        <w:rPr>
          <w:noProof/>
        </w:rPr>
        <w:lastRenderedPageBreak/>
        <w:t>Al tener todos los campos llenos, dar clic en el botón circular de la parte inferior de la pantalla (Enviar).</w:t>
      </w:r>
    </w:p>
    <w:p w14:paraId="0A97EB2C" w14:textId="0125BEEB" w:rsidR="003363C1" w:rsidRDefault="003363C1" w:rsidP="003363C1"/>
    <w:p w14:paraId="2019FF3C" w14:textId="2D117D5E" w:rsidR="003363C1" w:rsidRDefault="004F2E29" w:rsidP="003363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1490E16" wp14:editId="036AA390">
                <wp:simplePos x="0" y="0"/>
                <wp:positionH relativeFrom="column">
                  <wp:posOffset>3063240</wp:posOffset>
                </wp:positionH>
                <wp:positionV relativeFrom="paragraph">
                  <wp:posOffset>2840878</wp:posOffset>
                </wp:positionV>
                <wp:extent cx="441064" cy="441063"/>
                <wp:effectExtent l="0" t="0" r="16510" b="16510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64" cy="441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64178" id="Rectángulo 73" o:spid="_x0000_s1026" style="position:absolute;margin-left:241.2pt;margin-top:223.7pt;width:34.75pt;height:34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" filled="f" strokecolor="red" strokeweight="2pt"/>
            </w:pict>
          </mc:Fallback>
        </mc:AlternateContent>
      </w:r>
      <w:r w:rsidR="003363C1" w:rsidRPr="003363C1">
        <w:rPr>
          <w:noProof/>
        </w:rPr>
        <w:drawing>
          <wp:inline distT="0" distB="0" distL="0" distR="0" wp14:anchorId="0B599C24" wp14:editId="5B897ED7">
            <wp:extent cx="5984315" cy="3326144"/>
            <wp:effectExtent l="95250" t="57150" r="16510" b="647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6043" cy="3327104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33F84" w14:textId="7EA85F8D" w:rsidR="004F2E29" w:rsidRDefault="004F2E29" w:rsidP="004F2E29"/>
    <w:p w14:paraId="22A264A4" w14:textId="3E859960" w:rsidR="004F2E29" w:rsidRDefault="004F2E29" w:rsidP="000D340B">
      <w:pPr>
        <w:pStyle w:val="Ttulo3"/>
        <w:numPr>
          <w:ilvl w:val="0"/>
          <w:numId w:val="7"/>
        </w:numPr>
      </w:pPr>
      <w:r>
        <w:t>El evento se creará exitosamente.</w:t>
      </w:r>
    </w:p>
    <w:p w14:paraId="2659DB9B" w14:textId="604A9A14" w:rsidR="004F2E29" w:rsidRDefault="004F2E29" w:rsidP="004F2E29"/>
    <w:p w14:paraId="2905EA20" w14:textId="65F15C20" w:rsidR="004F2E29" w:rsidRDefault="004F2E29" w:rsidP="004F2E29">
      <w:pPr>
        <w:jc w:val="center"/>
      </w:pPr>
      <w:r w:rsidRPr="004F2E29">
        <w:rPr>
          <w:noProof/>
        </w:rPr>
        <w:drawing>
          <wp:inline distT="0" distB="0" distL="0" distR="0" wp14:anchorId="356DF56C" wp14:editId="2B69C6BD">
            <wp:extent cx="5909012" cy="3220099"/>
            <wp:effectExtent l="95250" t="57150" r="15875" b="565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0523" cy="3226372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82D69" w14:textId="24548853" w:rsidR="004F2E29" w:rsidRDefault="004F2E29" w:rsidP="004F2E29">
      <w:pPr>
        <w:jc w:val="center"/>
      </w:pPr>
    </w:p>
    <w:p w14:paraId="59FE9A3D" w14:textId="176FF7F2" w:rsidR="004F2E29" w:rsidRDefault="004F2E29" w:rsidP="004F2E29">
      <w:pPr>
        <w:jc w:val="center"/>
      </w:pPr>
    </w:p>
    <w:p w14:paraId="6C762117" w14:textId="0F5BE87E" w:rsidR="004F2E29" w:rsidRDefault="004F2E29" w:rsidP="004F2E29">
      <w:pPr>
        <w:jc w:val="center"/>
      </w:pPr>
    </w:p>
    <w:p w14:paraId="53F2E125" w14:textId="3C390A18" w:rsidR="004F2E29" w:rsidRDefault="004F2E29" w:rsidP="000D340B">
      <w:pPr>
        <w:pStyle w:val="Ttulo2"/>
        <w:numPr>
          <w:ilvl w:val="2"/>
          <w:numId w:val="1"/>
        </w:numPr>
      </w:pPr>
      <w:bookmarkStart w:id="50" w:name="_Toc43778953"/>
      <w:r>
        <w:lastRenderedPageBreak/>
        <w:t>Modificar un evento</w:t>
      </w:r>
      <w:bookmarkEnd w:id="50"/>
    </w:p>
    <w:p w14:paraId="107FD5A5" w14:textId="486BFDEC" w:rsidR="004F2E29" w:rsidRDefault="004F2E29" w:rsidP="004F2E29">
      <w:pPr>
        <w:pStyle w:val="Ttulo3"/>
      </w:pPr>
      <w:r>
        <w:t>En este módulo, el usuario que cuente con el rol de Administrador o Moderador, podrá modificar un evento existente, actualizando cualquiera de sus campos.</w:t>
      </w:r>
    </w:p>
    <w:p w14:paraId="71F93088" w14:textId="7FC7BD86" w:rsidR="004F2E29" w:rsidRDefault="004F2E29" w:rsidP="004F2E29"/>
    <w:p w14:paraId="2CBEC214" w14:textId="336A0348" w:rsidR="004F2E29" w:rsidRDefault="004F2E29" w:rsidP="000D340B">
      <w:pPr>
        <w:pStyle w:val="Ttulo3"/>
        <w:numPr>
          <w:ilvl w:val="0"/>
          <w:numId w:val="8"/>
        </w:numPr>
      </w:pPr>
      <w:r>
        <w:t>En la pantalla principal (eventos programados), dar clic en el botón azul con el ícono lápiz</w:t>
      </w:r>
      <w:r w:rsidR="00E47014">
        <w:t xml:space="preserve"> (modificar) en el evento que desea modificar. En este caso se modificará el evento titulado </w:t>
      </w:r>
      <w:r w:rsidR="00E47014" w:rsidRPr="00E47014">
        <w:rPr>
          <w:b/>
          <w:bCs/>
        </w:rPr>
        <w:t>Reunión de Docentes.</w:t>
      </w:r>
    </w:p>
    <w:p w14:paraId="53D24CC1" w14:textId="77777777" w:rsidR="00E47014" w:rsidRPr="00E47014" w:rsidRDefault="00E47014" w:rsidP="00E47014"/>
    <w:p w14:paraId="4D806B46" w14:textId="53E689CE" w:rsidR="00E47014" w:rsidRPr="00E47014" w:rsidRDefault="00E47014" w:rsidP="00E470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418684" wp14:editId="58667A00">
                <wp:simplePos x="0" y="0"/>
                <wp:positionH relativeFrom="column">
                  <wp:posOffset>1108477</wp:posOffset>
                </wp:positionH>
                <wp:positionV relativeFrom="paragraph">
                  <wp:posOffset>2418300</wp:posOffset>
                </wp:positionV>
                <wp:extent cx="298579" cy="256592"/>
                <wp:effectExtent l="0" t="0" r="25400" b="1016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79" cy="256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E119B" id="Rectángulo 76" o:spid="_x0000_s1026" style="position:absolute;margin-left:87.3pt;margin-top:190.4pt;width:23.5pt;height:20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" filled="f" strokecolor="red" strokeweight="2pt"/>
            </w:pict>
          </mc:Fallback>
        </mc:AlternateContent>
      </w:r>
      <w:r w:rsidRPr="00E47014">
        <w:rPr>
          <w:noProof/>
        </w:rPr>
        <w:drawing>
          <wp:inline distT="0" distB="0" distL="0" distR="0" wp14:anchorId="64B3501B" wp14:editId="47845713">
            <wp:extent cx="5941956" cy="3238052"/>
            <wp:effectExtent l="95250" t="57150" r="20955" b="577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7659" cy="3246609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B7213" w14:textId="206B58B2" w:rsidR="004F2E29" w:rsidRDefault="004F2E29" w:rsidP="004F2E29">
      <w:pPr>
        <w:pStyle w:val="Ttulo2"/>
      </w:pPr>
    </w:p>
    <w:p w14:paraId="51365C7C" w14:textId="2D86E740" w:rsidR="00EA5EC5" w:rsidRDefault="00EA5EC5" w:rsidP="00EA5EC5"/>
    <w:p w14:paraId="2B6252CD" w14:textId="760F4010" w:rsidR="00EA5EC5" w:rsidRDefault="00EA5EC5" w:rsidP="00EA5EC5"/>
    <w:p w14:paraId="42198B7E" w14:textId="690926FB" w:rsidR="00EA5EC5" w:rsidRDefault="00EA5EC5" w:rsidP="00EA5EC5"/>
    <w:p w14:paraId="1F294C98" w14:textId="0E6C1BCB" w:rsidR="00EA5EC5" w:rsidRDefault="00EA5EC5" w:rsidP="00EA5EC5"/>
    <w:p w14:paraId="6472F38A" w14:textId="28F5E933" w:rsidR="00EA5EC5" w:rsidRDefault="00EA5EC5" w:rsidP="00EA5EC5"/>
    <w:p w14:paraId="7D000ADD" w14:textId="05ADA91D" w:rsidR="00EA5EC5" w:rsidRDefault="00EA5EC5" w:rsidP="00EA5EC5"/>
    <w:p w14:paraId="723D7581" w14:textId="3AD1CA01" w:rsidR="00EA5EC5" w:rsidRDefault="00EA5EC5" w:rsidP="00EA5EC5"/>
    <w:p w14:paraId="1D3F50D2" w14:textId="210C5491" w:rsidR="00EA5EC5" w:rsidRDefault="00EA5EC5" w:rsidP="00EA5EC5"/>
    <w:p w14:paraId="71151511" w14:textId="50D61793" w:rsidR="00EA5EC5" w:rsidRDefault="00EA5EC5" w:rsidP="00EA5EC5"/>
    <w:p w14:paraId="4053398B" w14:textId="53D36CDA" w:rsidR="00EA5EC5" w:rsidRDefault="00EA5EC5" w:rsidP="00EA5EC5"/>
    <w:p w14:paraId="7103BB7D" w14:textId="77777777" w:rsidR="00EA5EC5" w:rsidRPr="00EA5EC5" w:rsidRDefault="00EA5EC5" w:rsidP="00EA5EC5"/>
    <w:p w14:paraId="553D90FF" w14:textId="148945C6" w:rsidR="00E47014" w:rsidRDefault="00E47014" w:rsidP="000D340B">
      <w:pPr>
        <w:pStyle w:val="Ttulo3"/>
        <w:numPr>
          <w:ilvl w:val="0"/>
          <w:numId w:val="8"/>
        </w:numPr>
      </w:pPr>
      <w:r>
        <w:lastRenderedPageBreak/>
        <w:t>Al dar clic en el botón, saldrá una alerta donde</w:t>
      </w:r>
      <w:r w:rsidR="00EA5EC5">
        <w:t xml:space="preserve"> se anuncia que al modificar el evento se reenviará un correo con los nuevos datos. Dar clic en aceptar si está seguro de que debe modificar los datos.</w:t>
      </w:r>
    </w:p>
    <w:p w14:paraId="71466BC2" w14:textId="35A0DF79" w:rsidR="00EA5EC5" w:rsidRDefault="00EA5EC5" w:rsidP="00EA5EC5"/>
    <w:p w14:paraId="77A9F14E" w14:textId="612CC774" w:rsidR="00EA5EC5" w:rsidRDefault="00EA5EC5" w:rsidP="00EA5EC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99DF229" wp14:editId="1A6649E0">
                <wp:simplePos x="0" y="0"/>
                <wp:positionH relativeFrom="column">
                  <wp:posOffset>3288792</wp:posOffset>
                </wp:positionH>
                <wp:positionV relativeFrom="paragraph">
                  <wp:posOffset>1412494</wp:posOffset>
                </wp:positionV>
                <wp:extent cx="421005" cy="145542"/>
                <wp:effectExtent l="0" t="0" r="17145" b="26035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45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77C63" id="Rectángulo 78" o:spid="_x0000_s1026" style="position:absolute;margin-left:258.95pt;margin-top:111.2pt;width:33.15pt;height:11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" filled="f" strokecolor="red" strokeweight="2pt"/>
            </w:pict>
          </mc:Fallback>
        </mc:AlternateContent>
      </w:r>
      <w:r w:rsidRPr="00EA5EC5">
        <w:rPr>
          <w:noProof/>
        </w:rPr>
        <w:drawing>
          <wp:inline distT="0" distB="0" distL="0" distR="0" wp14:anchorId="62C6325F" wp14:editId="50133F3B">
            <wp:extent cx="5788745" cy="3295904"/>
            <wp:effectExtent l="95250" t="57150" r="21590" b="571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4422" cy="3299136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EC8602" w14:textId="37728ED2" w:rsidR="00EA5EC5" w:rsidRDefault="00EA5EC5" w:rsidP="00EA5EC5"/>
    <w:p w14:paraId="40DDD998" w14:textId="37C5299D" w:rsidR="00EA5EC5" w:rsidRDefault="00EA5EC5" w:rsidP="000D340B">
      <w:pPr>
        <w:pStyle w:val="Ttulo3"/>
        <w:numPr>
          <w:ilvl w:val="0"/>
          <w:numId w:val="8"/>
        </w:numPr>
      </w:pPr>
      <w:r>
        <w:t>Modificar los campos necesarios para actualizar el evento. En este caso se modificará la hora y la fecha.</w:t>
      </w:r>
    </w:p>
    <w:p w14:paraId="21DA4979" w14:textId="4E416DD7" w:rsidR="00EA5EC5" w:rsidRDefault="00EA5EC5" w:rsidP="00EA5EC5"/>
    <w:p w14:paraId="3F1FA480" w14:textId="50D8395C" w:rsidR="00EA5EC5" w:rsidRDefault="00EA5EC5" w:rsidP="00EA5EC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325D1C" wp14:editId="76DB299C">
                <wp:simplePos x="0" y="0"/>
                <wp:positionH relativeFrom="column">
                  <wp:posOffset>329946</wp:posOffset>
                </wp:positionH>
                <wp:positionV relativeFrom="paragraph">
                  <wp:posOffset>1565656</wp:posOffset>
                </wp:positionV>
                <wp:extent cx="1861566" cy="768096"/>
                <wp:effectExtent l="0" t="0" r="24765" b="13335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566" cy="768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A9097" id="Rectángulo 80" o:spid="_x0000_s1026" style="position:absolute;margin-left:26pt;margin-top:123.3pt;width:146.6pt;height:60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" filled="f" strokecolor="red" strokeweight="2pt"/>
            </w:pict>
          </mc:Fallback>
        </mc:AlternateContent>
      </w:r>
      <w:r w:rsidRPr="00EA5EC5">
        <w:rPr>
          <w:noProof/>
        </w:rPr>
        <w:drawing>
          <wp:inline distT="0" distB="0" distL="0" distR="0" wp14:anchorId="60E3FADB" wp14:editId="7A95B481">
            <wp:extent cx="5860542" cy="3338535"/>
            <wp:effectExtent l="95250" t="57150" r="26035" b="5270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7606" cy="3348256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D69A6" w14:textId="2C6F8001" w:rsidR="00EA5EC5" w:rsidRDefault="00EA5EC5" w:rsidP="00EA5EC5">
      <w:pPr>
        <w:jc w:val="center"/>
      </w:pPr>
    </w:p>
    <w:p w14:paraId="359037F4" w14:textId="29CDB975" w:rsidR="00EA5EC5" w:rsidRDefault="00EA5EC5" w:rsidP="000D340B">
      <w:pPr>
        <w:pStyle w:val="Ttulo3"/>
        <w:numPr>
          <w:ilvl w:val="0"/>
          <w:numId w:val="8"/>
        </w:numPr>
      </w:pPr>
      <w:r>
        <w:lastRenderedPageBreak/>
        <w:t xml:space="preserve">Dar clic en el botón </w:t>
      </w:r>
      <w:r w:rsidR="00E777D5">
        <w:t>azul de la parte inferior de la pantalla para guardar los cambios.</w:t>
      </w:r>
    </w:p>
    <w:p w14:paraId="54F43922" w14:textId="77777777" w:rsidR="00E777D5" w:rsidRPr="00E777D5" w:rsidRDefault="00E777D5" w:rsidP="00E777D5"/>
    <w:p w14:paraId="46931D8F" w14:textId="545096BE" w:rsidR="00E777D5" w:rsidRDefault="00E777D5" w:rsidP="00E777D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9DF45B2" wp14:editId="78F5CBEB">
                <wp:simplePos x="0" y="0"/>
                <wp:positionH relativeFrom="column">
                  <wp:posOffset>3063240</wp:posOffset>
                </wp:positionH>
                <wp:positionV relativeFrom="paragraph">
                  <wp:posOffset>2784348</wp:posOffset>
                </wp:positionV>
                <wp:extent cx="408432" cy="396240"/>
                <wp:effectExtent l="0" t="0" r="10795" b="2286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432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4DCA5" id="Rectángulo 82" o:spid="_x0000_s1026" style="position:absolute;margin-left:241.2pt;margin-top:219.25pt;width:32.15pt;height:31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" filled="f" strokecolor="red" strokeweight="2pt"/>
            </w:pict>
          </mc:Fallback>
        </mc:AlternateContent>
      </w:r>
      <w:r w:rsidRPr="00E777D5">
        <w:rPr>
          <w:noProof/>
        </w:rPr>
        <w:drawing>
          <wp:inline distT="0" distB="0" distL="0" distR="0" wp14:anchorId="4DEF3D65" wp14:editId="74A6684C">
            <wp:extent cx="5579110" cy="3178213"/>
            <wp:effectExtent l="95250" t="57150" r="21590" b="603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2648" cy="318592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3DDAD" w14:textId="0DBA9A3A" w:rsidR="00E777D5" w:rsidRDefault="00E777D5" w:rsidP="00E777D5"/>
    <w:p w14:paraId="4ABB4E9A" w14:textId="32816252" w:rsidR="00E777D5" w:rsidRDefault="00E777D5" w:rsidP="000D340B">
      <w:pPr>
        <w:pStyle w:val="Ttulo3"/>
        <w:numPr>
          <w:ilvl w:val="0"/>
          <w:numId w:val="8"/>
        </w:numPr>
      </w:pPr>
      <w:r>
        <w:t>Al guardar</w:t>
      </w:r>
      <w:r w:rsidR="00DB0B17">
        <w:t>, se podrán ver los cambios en el evento.</w:t>
      </w:r>
    </w:p>
    <w:p w14:paraId="28A5B324" w14:textId="77D62D43" w:rsidR="00DB0B17" w:rsidRDefault="00DB0B17" w:rsidP="00DB0B17"/>
    <w:p w14:paraId="6E936497" w14:textId="74485E7B" w:rsidR="00DB0B17" w:rsidRDefault="00DB0B17" w:rsidP="00DB0B17">
      <w:pPr>
        <w:jc w:val="center"/>
      </w:pPr>
      <w:r w:rsidRPr="00DB0B17">
        <w:rPr>
          <w:noProof/>
        </w:rPr>
        <w:drawing>
          <wp:inline distT="0" distB="0" distL="0" distR="0" wp14:anchorId="5921A2D0" wp14:editId="2105557B">
            <wp:extent cx="5676646" cy="3110444"/>
            <wp:effectExtent l="95250" t="57150" r="19685" b="520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2213" cy="3118974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D9437" w14:textId="7C0BBB72" w:rsidR="006D17DF" w:rsidRDefault="006D17DF" w:rsidP="00DB0B17">
      <w:pPr>
        <w:jc w:val="center"/>
      </w:pPr>
    </w:p>
    <w:p w14:paraId="692310D4" w14:textId="21552769" w:rsidR="006D17DF" w:rsidRDefault="000800DC" w:rsidP="000D340B">
      <w:pPr>
        <w:pStyle w:val="Ttulo2"/>
        <w:numPr>
          <w:ilvl w:val="2"/>
          <w:numId w:val="1"/>
        </w:numPr>
      </w:pPr>
      <w:bookmarkStart w:id="51" w:name="_Toc43778954"/>
      <w:r>
        <w:lastRenderedPageBreak/>
        <w:t>Cancelar un evento</w:t>
      </w:r>
      <w:bookmarkEnd w:id="51"/>
    </w:p>
    <w:p w14:paraId="5AD5B96A" w14:textId="7D0C6164" w:rsidR="000800DC" w:rsidRDefault="000800DC" w:rsidP="000800DC">
      <w:pPr>
        <w:pStyle w:val="Ttulo3"/>
      </w:pPr>
      <w:r>
        <w:t xml:space="preserve">En este módulo únicamente el usuario que cuente con el rol de Administrador podrá cancelar un evento. Al cancelarlo, el evento pasará a sección de </w:t>
      </w:r>
      <w:r>
        <w:rPr>
          <w:b/>
          <w:bCs/>
        </w:rPr>
        <w:t xml:space="preserve">Cancelados </w:t>
      </w:r>
      <w:r>
        <w:t>y se enviará un correo con los datos del evento aclarando que ha sido cancelado.</w:t>
      </w:r>
    </w:p>
    <w:p w14:paraId="5F0123E0" w14:textId="49CA2D9A" w:rsidR="000800DC" w:rsidRDefault="000800DC" w:rsidP="000800DC"/>
    <w:p w14:paraId="73E338DD" w14:textId="56B6ED53" w:rsidR="00973687" w:rsidRPr="00973687" w:rsidRDefault="000800DC" w:rsidP="000D340B">
      <w:pPr>
        <w:pStyle w:val="Ttulo3"/>
        <w:numPr>
          <w:ilvl w:val="0"/>
          <w:numId w:val="9"/>
        </w:numPr>
      </w:pPr>
      <w:r>
        <w:t>Dar clic en el botón rojo con el ícono de</w:t>
      </w:r>
      <w:r w:rsidR="00973687">
        <w:t xml:space="preserve"> eliminar del evento que desea cancelar. En este caso cancelaremos el evento titulado </w:t>
      </w:r>
      <w:r w:rsidR="00973687" w:rsidRPr="00973687">
        <w:rPr>
          <w:b/>
          <w:bCs/>
        </w:rPr>
        <w:t>Reunión de Docentes.</w:t>
      </w:r>
    </w:p>
    <w:p w14:paraId="7BD8326F" w14:textId="77777777" w:rsidR="000800DC" w:rsidRPr="000800DC" w:rsidRDefault="000800DC" w:rsidP="000800DC"/>
    <w:p w14:paraId="44F937EF" w14:textId="552E1AB6" w:rsidR="000800DC" w:rsidRDefault="000800DC" w:rsidP="000800DC">
      <w:pPr>
        <w:jc w:val="center"/>
      </w:pPr>
      <w:r w:rsidRPr="000800DC">
        <w:rPr>
          <w:noProof/>
        </w:rPr>
        <w:drawing>
          <wp:inline distT="0" distB="0" distL="0" distR="0" wp14:anchorId="5E1603C2" wp14:editId="2E5D2EB8">
            <wp:extent cx="5729224" cy="3139254"/>
            <wp:effectExtent l="95250" t="57150" r="24130" b="6159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8287" cy="3149699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C3957A" w14:textId="3BCD79B9" w:rsidR="00973687" w:rsidRDefault="00973687" w:rsidP="000800DC">
      <w:pPr>
        <w:jc w:val="center"/>
      </w:pPr>
    </w:p>
    <w:p w14:paraId="54C37D7B" w14:textId="6AB1B844" w:rsidR="00973687" w:rsidRDefault="00973687" w:rsidP="000800DC">
      <w:pPr>
        <w:jc w:val="center"/>
      </w:pPr>
    </w:p>
    <w:p w14:paraId="3EF6E7B6" w14:textId="2124173F" w:rsidR="00973687" w:rsidRDefault="00973687" w:rsidP="000800DC">
      <w:pPr>
        <w:jc w:val="center"/>
      </w:pPr>
    </w:p>
    <w:p w14:paraId="009C9578" w14:textId="121EDE4F" w:rsidR="00973687" w:rsidRDefault="00973687" w:rsidP="000800DC">
      <w:pPr>
        <w:jc w:val="center"/>
      </w:pPr>
    </w:p>
    <w:p w14:paraId="45433BA4" w14:textId="3F53D7BC" w:rsidR="00973687" w:rsidRDefault="00973687" w:rsidP="000800DC">
      <w:pPr>
        <w:jc w:val="center"/>
      </w:pPr>
    </w:p>
    <w:p w14:paraId="0E881EAB" w14:textId="170D31A8" w:rsidR="00973687" w:rsidRDefault="00973687" w:rsidP="000800DC">
      <w:pPr>
        <w:jc w:val="center"/>
      </w:pPr>
    </w:p>
    <w:p w14:paraId="7036C1F6" w14:textId="7FBBE297" w:rsidR="00973687" w:rsidRDefault="00973687" w:rsidP="000800DC">
      <w:pPr>
        <w:jc w:val="center"/>
      </w:pPr>
    </w:p>
    <w:p w14:paraId="65F0AE2B" w14:textId="5D569670" w:rsidR="00973687" w:rsidRDefault="00973687" w:rsidP="000800DC">
      <w:pPr>
        <w:jc w:val="center"/>
      </w:pPr>
    </w:p>
    <w:p w14:paraId="5DD63954" w14:textId="7E6221E8" w:rsidR="00973687" w:rsidRDefault="00973687" w:rsidP="000800DC">
      <w:pPr>
        <w:jc w:val="center"/>
      </w:pPr>
    </w:p>
    <w:p w14:paraId="15BBABAF" w14:textId="5BB6095A" w:rsidR="00973687" w:rsidRDefault="00973687" w:rsidP="000800DC">
      <w:pPr>
        <w:jc w:val="center"/>
      </w:pPr>
    </w:p>
    <w:p w14:paraId="7191A50C" w14:textId="7B75B804" w:rsidR="00973687" w:rsidRDefault="00973687" w:rsidP="000800DC">
      <w:pPr>
        <w:jc w:val="center"/>
      </w:pPr>
    </w:p>
    <w:p w14:paraId="6E2158A0" w14:textId="1051F6FA" w:rsidR="00973687" w:rsidRDefault="00973687" w:rsidP="000800DC">
      <w:pPr>
        <w:jc w:val="center"/>
      </w:pPr>
    </w:p>
    <w:p w14:paraId="337C8A3F" w14:textId="4BD059EB" w:rsidR="00973687" w:rsidRDefault="00973687" w:rsidP="000800DC">
      <w:pPr>
        <w:jc w:val="center"/>
      </w:pPr>
    </w:p>
    <w:p w14:paraId="13166DB5" w14:textId="77777777" w:rsidR="00973687" w:rsidRPr="000800DC" w:rsidRDefault="00973687" w:rsidP="000800DC">
      <w:pPr>
        <w:jc w:val="center"/>
      </w:pPr>
    </w:p>
    <w:p w14:paraId="0ACACE33" w14:textId="3C4C6675" w:rsidR="000800DC" w:rsidRDefault="00973687" w:rsidP="000D340B">
      <w:pPr>
        <w:pStyle w:val="Ttulo3"/>
        <w:numPr>
          <w:ilvl w:val="0"/>
          <w:numId w:val="9"/>
        </w:numPr>
      </w:pPr>
      <w:r>
        <w:lastRenderedPageBreak/>
        <w:t>Al dar clic, aparecerá una alerta donde se anuncia que al cancelar el evento se enviará un correo. Dar clic en aceptar si está seguro de cancelar el evento.</w:t>
      </w:r>
    </w:p>
    <w:p w14:paraId="08C2FF6C" w14:textId="77777777" w:rsidR="00973687" w:rsidRPr="00973687" w:rsidRDefault="00973687" w:rsidP="00973687"/>
    <w:p w14:paraId="6A5FB743" w14:textId="44E6F5B8" w:rsidR="00973687" w:rsidRDefault="00973687" w:rsidP="0097368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2BAB8E" wp14:editId="34C6ACFB">
                <wp:simplePos x="0" y="0"/>
                <wp:positionH relativeFrom="column">
                  <wp:posOffset>4099560</wp:posOffset>
                </wp:positionH>
                <wp:positionV relativeFrom="paragraph">
                  <wp:posOffset>1296924</wp:posOffset>
                </wp:positionV>
                <wp:extent cx="353568" cy="140208"/>
                <wp:effectExtent l="0" t="0" r="27940" b="1270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" cy="1402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BB7B2" id="Rectángulo 86" o:spid="_x0000_s1026" style="position:absolute;margin-left:322.8pt;margin-top:102.1pt;width:27.85pt;height:11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" filled="f" strokecolor="red" strokeweight="2pt"/>
            </w:pict>
          </mc:Fallback>
        </mc:AlternateContent>
      </w:r>
      <w:r w:rsidRPr="00973687">
        <w:rPr>
          <w:noProof/>
        </w:rPr>
        <w:drawing>
          <wp:inline distT="0" distB="0" distL="0" distR="0" wp14:anchorId="6662A22B" wp14:editId="65CF07A3">
            <wp:extent cx="5287790" cy="3034919"/>
            <wp:effectExtent l="95250" t="57150" r="27305" b="514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3789" cy="3049841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6D7A32" w14:textId="5A036FE4" w:rsidR="00973687" w:rsidRDefault="00973687" w:rsidP="00973687"/>
    <w:p w14:paraId="50E8726A" w14:textId="3E494A45" w:rsidR="00973687" w:rsidRDefault="0012653F" w:rsidP="000D340B">
      <w:pPr>
        <w:pStyle w:val="Ttulo3"/>
        <w:numPr>
          <w:ilvl w:val="0"/>
          <w:numId w:val="9"/>
        </w:numPr>
      </w:pPr>
      <w:r>
        <w:t xml:space="preserve">El evento se cancelará exitosamente. Y podrá hallarse en la sección de eventos cancelados. (Para ver los eventos cancelados </w:t>
      </w:r>
      <w:r w:rsidR="00AD1209">
        <w:t>véase la sección 2.4.</w:t>
      </w:r>
      <w:r>
        <w:t>)</w:t>
      </w:r>
    </w:p>
    <w:p w14:paraId="48433DF8" w14:textId="56AD3FE3" w:rsidR="0012653F" w:rsidRDefault="0012653F" w:rsidP="0012653F"/>
    <w:p w14:paraId="4F78DDC7" w14:textId="097D9DE9" w:rsidR="0012653F" w:rsidRDefault="0012653F" w:rsidP="0012653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1385E23" wp14:editId="7579E84F">
                <wp:simplePos x="0" y="0"/>
                <wp:positionH relativeFrom="column">
                  <wp:posOffset>1362456</wp:posOffset>
                </wp:positionH>
                <wp:positionV relativeFrom="paragraph">
                  <wp:posOffset>54737</wp:posOffset>
                </wp:positionV>
                <wp:extent cx="1773936" cy="144018"/>
                <wp:effectExtent l="0" t="0" r="17145" b="27940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936" cy="144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6E8C54" id="Rectángulo 89" o:spid="_x0000_s1026" style="position:absolute;margin-left:107.3pt;margin-top:4.3pt;width:139.7pt;height:11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1411369" wp14:editId="1CF9932E">
                <wp:simplePos x="0" y="0"/>
                <wp:positionH relativeFrom="column">
                  <wp:posOffset>905256</wp:posOffset>
                </wp:positionH>
                <wp:positionV relativeFrom="paragraph">
                  <wp:posOffset>625475</wp:posOffset>
                </wp:positionV>
                <wp:extent cx="1499616" cy="1725168"/>
                <wp:effectExtent l="0" t="0" r="24765" b="27940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616" cy="1725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01845" id="Rectángulo 88" o:spid="_x0000_s1026" style="position:absolute;margin-left:71.3pt;margin-top:49.25pt;width:118.1pt;height:135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" filled="f" strokecolor="red" strokeweight="2pt"/>
            </w:pict>
          </mc:Fallback>
        </mc:AlternateContent>
      </w:r>
      <w:r w:rsidRPr="0012653F">
        <w:rPr>
          <w:noProof/>
        </w:rPr>
        <w:drawing>
          <wp:inline distT="0" distB="0" distL="0" distR="0" wp14:anchorId="0B0D4C93" wp14:editId="4808A15A">
            <wp:extent cx="5591302" cy="2893167"/>
            <wp:effectExtent l="95250" t="57150" r="9525" b="5969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0178" cy="2908109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FB2CF" w14:textId="621B8DC2" w:rsidR="00AD1209" w:rsidRDefault="00AD1209" w:rsidP="0012653F">
      <w:pPr>
        <w:jc w:val="center"/>
      </w:pPr>
    </w:p>
    <w:p w14:paraId="561A2E28" w14:textId="456996D6" w:rsidR="00AD1209" w:rsidRDefault="00AD1209" w:rsidP="0012653F">
      <w:pPr>
        <w:jc w:val="center"/>
      </w:pPr>
    </w:p>
    <w:p w14:paraId="7ECC7591" w14:textId="04C7361D" w:rsidR="00AD1209" w:rsidRDefault="00AD1209" w:rsidP="0012653F">
      <w:pPr>
        <w:jc w:val="center"/>
      </w:pPr>
    </w:p>
    <w:p w14:paraId="6973A284" w14:textId="142E93B3" w:rsidR="00AD1209" w:rsidRDefault="00AD1209" w:rsidP="0012653F">
      <w:pPr>
        <w:jc w:val="center"/>
      </w:pPr>
    </w:p>
    <w:p w14:paraId="59E4E329" w14:textId="3CEB9162" w:rsidR="00AD1209" w:rsidRDefault="00AD1209" w:rsidP="0012653F">
      <w:pPr>
        <w:jc w:val="center"/>
      </w:pPr>
    </w:p>
    <w:p w14:paraId="426F068B" w14:textId="1F21297C" w:rsidR="00AD1209" w:rsidRDefault="00AD1209" w:rsidP="000D340B">
      <w:pPr>
        <w:pStyle w:val="Ttulo2"/>
        <w:numPr>
          <w:ilvl w:val="2"/>
          <w:numId w:val="1"/>
        </w:numPr>
      </w:pPr>
      <w:bookmarkStart w:id="52" w:name="_Toc43778955"/>
      <w:r>
        <w:lastRenderedPageBreak/>
        <w:t>Ver moderadores</w:t>
      </w:r>
      <w:bookmarkEnd w:id="52"/>
    </w:p>
    <w:p w14:paraId="56413A69" w14:textId="4FB6571C" w:rsidR="00AD1209" w:rsidRDefault="00AD1209" w:rsidP="00AD1209">
      <w:pPr>
        <w:pStyle w:val="Ttulo3"/>
      </w:pPr>
      <w:r>
        <w:t>En este módulo el Administrador podrá visualizar la lista de moderadores registrados, un nombre y cargo.</w:t>
      </w:r>
    </w:p>
    <w:p w14:paraId="2138AC55" w14:textId="16380695" w:rsidR="00AD1209" w:rsidRDefault="00AD1209" w:rsidP="00AD1209"/>
    <w:p w14:paraId="7E614377" w14:textId="79A8C6A6" w:rsidR="00AD1209" w:rsidRPr="00B93341" w:rsidRDefault="00AD1209" w:rsidP="000D340B">
      <w:pPr>
        <w:pStyle w:val="Ttulo3"/>
        <w:numPr>
          <w:ilvl w:val="0"/>
          <w:numId w:val="10"/>
        </w:numPr>
      </w:pPr>
      <w:r w:rsidRPr="00B93341">
        <w:t xml:space="preserve">Desde la pantalla principal, dar clic en </w:t>
      </w:r>
      <w:r w:rsidRPr="00B93341">
        <w:rPr>
          <w:b/>
          <w:bCs/>
        </w:rPr>
        <w:t>Perfil</w:t>
      </w:r>
      <w:r w:rsidR="00B93341" w:rsidRPr="00B93341">
        <w:rPr>
          <w:b/>
          <w:bCs/>
        </w:rPr>
        <w:t>.</w:t>
      </w:r>
    </w:p>
    <w:p w14:paraId="7727BE25" w14:textId="15CB724B" w:rsidR="00B93341" w:rsidRDefault="00B93341" w:rsidP="00B93341"/>
    <w:p w14:paraId="38EC7672" w14:textId="23750CB8" w:rsidR="00B93341" w:rsidRDefault="00B93341" w:rsidP="00B9334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BE663B5" wp14:editId="29685AED">
                <wp:simplePos x="0" y="0"/>
                <wp:positionH relativeFrom="column">
                  <wp:posOffset>3563112</wp:posOffset>
                </wp:positionH>
                <wp:positionV relativeFrom="paragraph">
                  <wp:posOffset>57531</wp:posOffset>
                </wp:positionV>
                <wp:extent cx="457200" cy="235458"/>
                <wp:effectExtent l="0" t="0" r="19050" b="12700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354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47579" id="Rectángulo 91" o:spid="_x0000_s1026" style="position:absolute;margin-left:280.55pt;margin-top:4.55pt;width:36pt;height:18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" filled="f" strokecolor="red" strokeweight="2pt"/>
            </w:pict>
          </mc:Fallback>
        </mc:AlternateContent>
      </w:r>
      <w:r w:rsidRPr="00B93341">
        <w:rPr>
          <w:noProof/>
        </w:rPr>
        <w:drawing>
          <wp:inline distT="0" distB="0" distL="0" distR="0" wp14:anchorId="54C39FDC" wp14:editId="3E052947">
            <wp:extent cx="5631688" cy="2755228"/>
            <wp:effectExtent l="95250" t="57150" r="26670" b="6477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8510" cy="2763458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75A16B" w14:textId="3F203BE9" w:rsidR="00B93341" w:rsidRDefault="00B93341" w:rsidP="00B93341"/>
    <w:p w14:paraId="52A73AFA" w14:textId="0DD0398F" w:rsidR="00B93341" w:rsidRDefault="00B93341" w:rsidP="000D340B">
      <w:pPr>
        <w:pStyle w:val="Ttulo3"/>
        <w:numPr>
          <w:ilvl w:val="0"/>
          <w:numId w:val="10"/>
        </w:numPr>
        <w:rPr>
          <w:b/>
          <w:bCs/>
        </w:rPr>
      </w:pPr>
      <w:r>
        <w:t xml:space="preserve">Dar clic en </w:t>
      </w:r>
      <w:r>
        <w:rPr>
          <w:b/>
          <w:bCs/>
        </w:rPr>
        <w:t>Moderadores.</w:t>
      </w:r>
    </w:p>
    <w:p w14:paraId="083CCA84" w14:textId="1F31D9D6" w:rsidR="00B93341" w:rsidRDefault="00B93341" w:rsidP="00B93341"/>
    <w:p w14:paraId="567E9CD7" w14:textId="06ED31FF" w:rsidR="00B93341" w:rsidRPr="00B93341" w:rsidRDefault="00B93341" w:rsidP="00B93341">
      <w:pPr>
        <w:jc w:val="center"/>
        <w:rPr>
          <w:b w:val="0"/>
          <w:bCs/>
        </w:rPr>
      </w:pPr>
      <w:r>
        <w:rPr>
          <w:b w:val="0"/>
          <w:bCs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A3C32D" wp14:editId="1AB55306">
                <wp:simplePos x="0" y="0"/>
                <wp:positionH relativeFrom="column">
                  <wp:posOffset>911352</wp:posOffset>
                </wp:positionH>
                <wp:positionV relativeFrom="paragraph">
                  <wp:posOffset>1193038</wp:posOffset>
                </wp:positionV>
                <wp:extent cx="4541520" cy="621792"/>
                <wp:effectExtent l="0" t="0" r="11430" b="26035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1520" cy="6217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6BE20" id="Rectángulo 93" o:spid="_x0000_s1026" style="position:absolute;margin-left:71.75pt;margin-top:93.95pt;width:357.6pt;height:48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" filled="f" strokecolor="red" strokeweight="2pt"/>
            </w:pict>
          </mc:Fallback>
        </mc:AlternateContent>
      </w:r>
      <w:r w:rsidRPr="00B93341">
        <w:rPr>
          <w:b w:val="0"/>
          <w:bCs/>
          <w:noProof/>
        </w:rPr>
        <w:drawing>
          <wp:inline distT="0" distB="0" distL="0" distR="0" wp14:anchorId="734D9F2C" wp14:editId="1ECC5121">
            <wp:extent cx="5631688" cy="3042032"/>
            <wp:effectExtent l="95250" t="57150" r="26670" b="6350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6832" cy="3055614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8500B" w14:textId="610AB38B" w:rsidR="00B93341" w:rsidRDefault="00B93341" w:rsidP="00B93341">
      <w:pPr>
        <w:pStyle w:val="Ttulo3"/>
        <w:ind w:left="0"/>
      </w:pPr>
    </w:p>
    <w:p w14:paraId="7296C2E5" w14:textId="77777777" w:rsidR="00B93341" w:rsidRPr="00B93341" w:rsidRDefault="00B93341" w:rsidP="00B93341"/>
    <w:p w14:paraId="38495501" w14:textId="721BA513" w:rsidR="00B93341" w:rsidRDefault="00B93341" w:rsidP="000D340B">
      <w:pPr>
        <w:pStyle w:val="Ttulo3"/>
        <w:numPr>
          <w:ilvl w:val="0"/>
          <w:numId w:val="10"/>
        </w:numPr>
      </w:pPr>
      <w:r>
        <w:lastRenderedPageBreak/>
        <w:t>Como resultado, podrá ver la lista de Moderadores y las opciones adicionales.</w:t>
      </w:r>
    </w:p>
    <w:p w14:paraId="2998ABFC" w14:textId="77777777" w:rsidR="00B93341" w:rsidRPr="00B93341" w:rsidRDefault="00B93341" w:rsidP="00B93341"/>
    <w:p w14:paraId="51883224" w14:textId="3D492987" w:rsidR="00B93341" w:rsidRDefault="00B93341" w:rsidP="00B93341">
      <w:pPr>
        <w:jc w:val="center"/>
      </w:pPr>
      <w:r w:rsidRPr="00B93341">
        <w:rPr>
          <w:noProof/>
        </w:rPr>
        <w:drawing>
          <wp:inline distT="0" distB="0" distL="0" distR="0" wp14:anchorId="57F9AAF2" wp14:editId="4AF1E774">
            <wp:extent cx="5752176" cy="3231515"/>
            <wp:effectExtent l="95250" t="57150" r="20320" b="641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4794" cy="3238604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CAF876" w14:textId="03756D91" w:rsidR="00B93341" w:rsidRDefault="00B93341" w:rsidP="00B93341">
      <w:pPr>
        <w:jc w:val="center"/>
      </w:pPr>
    </w:p>
    <w:p w14:paraId="4AF90FFE" w14:textId="4FE76594" w:rsidR="00B93341" w:rsidRDefault="00B93341" w:rsidP="00B93341">
      <w:pPr>
        <w:jc w:val="center"/>
      </w:pPr>
    </w:p>
    <w:p w14:paraId="7B30C497" w14:textId="18F2CF4B" w:rsidR="00B93341" w:rsidRDefault="00B93341" w:rsidP="00B93341">
      <w:pPr>
        <w:jc w:val="center"/>
      </w:pPr>
    </w:p>
    <w:p w14:paraId="36071C3B" w14:textId="49D2CED0" w:rsidR="00B93341" w:rsidRDefault="00B93341" w:rsidP="00B93341">
      <w:pPr>
        <w:jc w:val="center"/>
      </w:pPr>
    </w:p>
    <w:p w14:paraId="3754D110" w14:textId="4BE521F0" w:rsidR="00B93341" w:rsidRDefault="00B93341" w:rsidP="00B93341">
      <w:pPr>
        <w:jc w:val="center"/>
      </w:pPr>
    </w:p>
    <w:p w14:paraId="3053C6D6" w14:textId="18FFC0A2" w:rsidR="00B93341" w:rsidRDefault="00B93341" w:rsidP="00B93341">
      <w:pPr>
        <w:jc w:val="center"/>
      </w:pPr>
    </w:p>
    <w:p w14:paraId="268DC5DE" w14:textId="27ECA646" w:rsidR="00B93341" w:rsidRDefault="00B93341" w:rsidP="00B93341">
      <w:pPr>
        <w:jc w:val="center"/>
      </w:pPr>
    </w:p>
    <w:p w14:paraId="3CB38FFD" w14:textId="4FA7BE77" w:rsidR="00B93341" w:rsidRDefault="00B93341" w:rsidP="00B93341">
      <w:pPr>
        <w:jc w:val="center"/>
      </w:pPr>
    </w:p>
    <w:p w14:paraId="7142C819" w14:textId="2A03645D" w:rsidR="00B93341" w:rsidRDefault="00B93341" w:rsidP="00B93341">
      <w:pPr>
        <w:jc w:val="center"/>
      </w:pPr>
    </w:p>
    <w:p w14:paraId="5F2E123C" w14:textId="057E6875" w:rsidR="00B93341" w:rsidRDefault="00B93341" w:rsidP="00B93341">
      <w:pPr>
        <w:jc w:val="center"/>
      </w:pPr>
    </w:p>
    <w:p w14:paraId="5D7A101E" w14:textId="2EC930E8" w:rsidR="00B93341" w:rsidRDefault="00B93341" w:rsidP="00B93341">
      <w:pPr>
        <w:jc w:val="center"/>
      </w:pPr>
    </w:p>
    <w:p w14:paraId="7765FE3B" w14:textId="1ED7285A" w:rsidR="00B93341" w:rsidRDefault="00B93341" w:rsidP="00B93341">
      <w:pPr>
        <w:jc w:val="center"/>
      </w:pPr>
    </w:p>
    <w:p w14:paraId="3F33D58B" w14:textId="42940EF6" w:rsidR="00B93341" w:rsidRDefault="00B93341" w:rsidP="00B93341">
      <w:pPr>
        <w:jc w:val="center"/>
      </w:pPr>
    </w:p>
    <w:p w14:paraId="450EC890" w14:textId="633103F1" w:rsidR="00B93341" w:rsidRDefault="00B93341" w:rsidP="00B93341">
      <w:pPr>
        <w:jc w:val="center"/>
      </w:pPr>
    </w:p>
    <w:p w14:paraId="6A712744" w14:textId="11FC3911" w:rsidR="00B93341" w:rsidRDefault="00B93341" w:rsidP="00B93341">
      <w:pPr>
        <w:jc w:val="center"/>
      </w:pPr>
    </w:p>
    <w:p w14:paraId="14260118" w14:textId="1104A6E0" w:rsidR="00B93341" w:rsidRDefault="00B93341" w:rsidP="00B93341">
      <w:pPr>
        <w:jc w:val="center"/>
      </w:pPr>
    </w:p>
    <w:p w14:paraId="7A8298D7" w14:textId="7F2E7C84" w:rsidR="00B93341" w:rsidRDefault="00B93341" w:rsidP="00B93341">
      <w:pPr>
        <w:jc w:val="center"/>
      </w:pPr>
    </w:p>
    <w:p w14:paraId="5516E9D8" w14:textId="77777777" w:rsidR="00B93341" w:rsidRDefault="00B93341" w:rsidP="00B93341">
      <w:pPr>
        <w:jc w:val="center"/>
      </w:pPr>
    </w:p>
    <w:p w14:paraId="34CC4C03" w14:textId="5077E41B" w:rsidR="00B93341" w:rsidRDefault="00271E8F" w:rsidP="000D340B">
      <w:pPr>
        <w:pStyle w:val="Ttulo2"/>
        <w:numPr>
          <w:ilvl w:val="2"/>
          <w:numId w:val="1"/>
        </w:numPr>
      </w:pPr>
      <w:bookmarkStart w:id="53" w:name="_Toc43778956"/>
      <w:r>
        <w:lastRenderedPageBreak/>
        <w:t>Crear</w:t>
      </w:r>
      <w:r w:rsidR="00B93341">
        <w:t xml:space="preserve"> un Moderador.</w:t>
      </w:r>
      <w:bookmarkEnd w:id="53"/>
    </w:p>
    <w:p w14:paraId="031FCB5D" w14:textId="39BBA2FB" w:rsidR="00B93341" w:rsidRDefault="00B93341" w:rsidP="00B93341">
      <w:pPr>
        <w:pStyle w:val="Ttulo3"/>
      </w:pPr>
      <w:r>
        <w:t xml:space="preserve">En este módulo el Administrador podrá </w:t>
      </w:r>
      <w:r w:rsidR="00271E8F">
        <w:t>crear un nuevo moderador, una vez creado, el moderador podrá ingresar al sistema con su usuario y contraseña.</w:t>
      </w:r>
    </w:p>
    <w:p w14:paraId="2B454FAD" w14:textId="1D0E6F0D" w:rsidR="00B93341" w:rsidRDefault="00B93341" w:rsidP="00B93341"/>
    <w:p w14:paraId="4DC6F8F9" w14:textId="637AE1EC" w:rsidR="00B93341" w:rsidRDefault="00B93341" w:rsidP="000D340B">
      <w:pPr>
        <w:pStyle w:val="Ttulo3"/>
        <w:numPr>
          <w:ilvl w:val="0"/>
          <w:numId w:val="11"/>
        </w:numPr>
        <w:rPr>
          <w:b/>
          <w:bCs/>
        </w:rPr>
      </w:pPr>
      <w:r>
        <w:t xml:space="preserve">Dar clic en </w:t>
      </w:r>
      <w:r>
        <w:rPr>
          <w:b/>
          <w:bCs/>
        </w:rPr>
        <w:t>Perfil.</w:t>
      </w:r>
    </w:p>
    <w:p w14:paraId="7C39FF96" w14:textId="580F0A10" w:rsidR="00B93341" w:rsidRDefault="00B93341" w:rsidP="00B93341"/>
    <w:p w14:paraId="5401E94B" w14:textId="73AC0ED5" w:rsidR="00B93341" w:rsidRDefault="00B93341" w:rsidP="00B9334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7F190B" wp14:editId="67C10A11">
                <wp:simplePos x="0" y="0"/>
                <wp:positionH relativeFrom="column">
                  <wp:posOffset>3624072</wp:posOffset>
                </wp:positionH>
                <wp:positionV relativeFrom="paragraph">
                  <wp:posOffset>57531</wp:posOffset>
                </wp:positionV>
                <wp:extent cx="451104" cy="278130"/>
                <wp:effectExtent l="0" t="0" r="25400" b="26670"/>
                <wp:wrapNone/>
                <wp:docPr id="96" name="Rectá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4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90A665" id="Rectángulo 96" o:spid="_x0000_s1026" style="position:absolute;margin-left:285.35pt;margin-top:4.55pt;width:35.5pt;height:21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" filled="f" strokecolor="red" strokeweight="2pt"/>
            </w:pict>
          </mc:Fallback>
        </mc:AlternateContent>
      </w:r>
      <w:r w:rsidRPr="00B93341">
        <w:rPr>
          <w:noProof/>
        </w:rPr>
        <w:drawing>
          <wp:inline distT="0" distB="0" distL="0" distR="0" wp14:anchorId="1537D3F6" wp14:editId="6084570C">
            <wp:extent cx="5452110" cy="3124341"/>
            <wp:effectExtent l="95250" t="57150" r="15240" b="571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8968" cy="3134001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1E75C" w14:textId="7FE06978" w:rsidR="00B93341" w:rsidRDefault="00B93341" w:rsidP="00B93341">
      <w:pPr>
        <w:jc w:val="center"/>
      </w:pPr>
    </w:p>
    <w:p w14:paraId="5F3B1601" w14:textId="6B648922" w:rsidR="00B93341" w:rsidRDefault="00B93341" w:rsidP="000D340B">
      <w:pPr>
        <w:pStyle w:val="Ttulo3"/>
        <w:numPr>
          <w:ilvl w:val="0"/>
          <w:numId w:val="11"/>
        </w:numPr>
      </w:pPr>
      <w:r>
        <w:t xml:space="preserve">Dar clic en </w:t>
      </w:r>
      <w:r>
        <w:rPr>
          <w:b/>
          <w:bCs/>
        </w:rPr>
        <w:t>Moderadores.</w:t>
      </w:r>
    </w:p>
    <w:p w14:paraId="0AEDBBEA" w14:textId="5D4EBC79" w:rsidR="00B93341" w:rsidRDefault="00B93341" w:rsidP="00B93341"/>
    <w:p w14:paraId="212A28DE" w14:textId="73146B33" w:rsidR="005C5F8A" w:rsidRDefault="005C5F8A" w:rsidP="005C5F8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96E63EC" wp14:editId="2BBA4324">
                <wp:simplePos x="0" y="0"/>
                <wp:positionH relativeFrom="column">
                  <wp:posOffset>740664</wp:posOffset>
                </wp:positionH>
                <wp:positionV relativeFrom="paragraph">
                  <wp:posOffset>1300480</wp:posOffset>
                </wp:positionV>
                <wp:extent cx="4937760" cy="701040"/>
                <wp:effectExtent l="0" t="0" r="15240" b="22860"/>
                <wp:wrapNone/>
                <wp:docPr id="104" name="Rectá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BBD96" id="Rectángulo 104" o:spid="_x0000_s1026" style="position:absolute;margin-left:58.3pt;margin-top:102.4pt;width:388.8pt;height:55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" filled="f" strokecolor="red" strokeweight="2pt"/>
            </w:pict>
          </mc:Fallback>
        </mc:AlternateContent>
      </w:r>
      <w:r w:rsidR="00B93341" w:rsidRPr="00B93341">
        <w:rPr>
          <w:noProof/>
        </w:rPr>
        <w:drawing>
          <wp:inline distT="0" distB="0" distL="0" distR="0" wp14:anchorId="2940B9A4" wp14:editId="48FF0835">
            <wp:extent cx="5442812" cy="3358769"/>
            <wp:effectExtent l="95250" t="57150" r="24765" b="514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0585" cy="3375908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18A3F" w14:textId="7571B561" w:rsidR="005C5F8A" w:rsidRDefault="005C5F8A" w:rsidP="000D340B">
      <w:pPr>
        <w:pStyle w:val="Ttulo3"/>
        <w:numPr>
          <w:ilvl w:val="0"/>
          <w:numId w:val="11"/>
        </w:numPr>
      </w:pPr>
      <w:r>
        <w:lastRenderedPageBreak/>
        <w:t xml:space="preserve">Dar clic en el botón </w:t>
      </w:r>
      <w:r>
        <w:rPr>
          <w:b/>
          <w:bCs/>
        </w:rPr>
        <w:t xml:space="preserve">+ </w:t>
      </w:r>
      <w:r>
        <w:t>(más) ubicado en la parte inferior derecha de la pantalla.</w:t>
      </w:r>
    </w:p>
    <w:p w14:paraId="2648395C" w14:textId="3BCD4049" w:rsidR="005C5F8A" w:rsidRDefault="005C5F8A" w:rsidP="005C5F8A"/>
    <w:p w14:paraId="4C27FD65" w14:textId="290B12ED" w:rsidR="005C5F8A" w:rsidRDefault="005C5F8A" w:rsidP="005C5F8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E1A2F39" wp14:editId="72F48123">
                <wp:simplePos x="0" y="0"/>
                <wp:positionH relativeFrom="column">
                  <wp:posOffset>5544312</wp:posOffset>
                </wp:positionH>
                <wp:positionV relativeFrom="paragraph">
                  <wp:posOffset>2247900</wp:posOffset>
                </wp:positionV>
                <wp:extent cx="323088" cy="316992"/>
                <wp:effectExtent l="0" t="0" r="20320" b="26035"/>
                <wp:wrapNone/>
                <wp:docPr id="106" name="Rectángul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88" cy="3169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CA702" id="Rectángulo 106" o:spid="_x0000_s1026" style="position:absolute;margin-left:436.55pt;margin-top:177pt;width:25.45pt;height:24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" filled="f" strokecolor="red" strokeweight="2pt"/>
            </w:pict>
          </mc:Fallback>
        </mc:AlternateContent>
      </w:r>
      <w:r w:rsidRPr="005C5F8A">
        <w:rPr>
          <w:noProof/>
        </w:rPr>
        <w:drawing>
          <wp:inline distT="0" distB="0" distL="0" distR="0" wp14:anchorId="1B3CD55B" wp14:editId="48B5BF1F">
            <wp:extent cx="5398788" cy="2621915"/>
            <wp:effectExtent l="95250" t="57150" r="11430" b="641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6255" cy="2635254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E1E7A4" w14:textId="668D52B1" w:rsidR="005C5F8A" w:rsidRDefault="005C5F8A" w:rsidP="005C5F8A">
      <w:pPr>
        <w:jc w:val="center"/>
      </w:pPr>
    </w:p>
    <w:p w14:paraId="56AA4809" w14:textId="5D9A6526" w:rsidR="00185BEA" w:rsidRDefault="00185BEA" w:rsidP="005C5F8A">
      <w:pPr>
        <w:jc w:val="center"/>
      </w:pPr>
    </w:p>
    <w:p w14:paraId="07274185" w14:textId="08092F36" w:rsidR="00185BEA" w:rsidRDefault="00185BEA" w:rsidP="005C5F8A">
      <w:pPr>
        <w:jc w:val="center"/>
      </w:pPr>
    </w:p>
    <w:p w14:paraId="6364DE51" w14:textId="2FB1B001" w:rsidR="00185BEA" w:rsidRDefault="00185BEA" w:rsidP="005C5F8A">
      <w:pPr>
        <w:jc w:val="center"/>
      </w:pPr>
    </w:p>
    <w:p w14:paraId="4EB9E364" w14:textId="4C5542AD" w:rsidR="00185BEA" w:rsidRDefault="00185BEA" w:rsidP="005C5F8A">
      <w:pPr>
        <w:jc w:val="center"/>
      </w:pPr>
    </w:p>
    <w:p w14:paraId="7DEBCE65" w14:textId="5A59F9F1" w:rsidR="00185BEA" w:rsidRDefault="00185BEA" w:rsidP="005C5F8A">
      <w:pPr>
        <w:jc w:val="center"/>
      </w:pPr>
    </w:p>
    <w:p w14:paraId="48D67921" w14:textId="66F1B403" w:rsidR="00185BEA" w:rsidRDefault="00185BEA" w:rsidP="005C5F8A">
      <w:pPr>
        <w:jc w:val="center"/>
      </w:pPr>
    </w:p>
    <w:p w14:paraId="6193CCCD" w14:textId="7E24BC05" w:rsidR="00185BEA" w:rsidRDefault="00185BEA" w:rsidP="005C5F8A">
      <w:pPr>
        <w:jc w:val="center"/>
      </w:pPr>
    </w:p>
    <w:p w14:paraId="624E0D11" w14:textId="67582BC0" w:rsidR="00185BEA" w:rsidRDefault="00185BEA" w:rsidP="005C5F8A">
      <w:pPr>
        <w:jc w:val="center"/>
      </w:pPr>
    </w:p>
    <w:p w14:paraId="3C935824" w14:textId="7BA92C6D" w:rsidR="00185BEA" w:rsidRDefault="00185BEA" w:rsidP="005C5F8A">
      <w:pPr>
        <w:jc w:val="center"/>
      </w:pPr>
    </w:p>
    <w:p w14:paraId="241A3927" w14:textId="1D0F41D8" w:rsidR="00185BEA" w:rsidRDefault="00185BEA" w:rsidP="005C5F8A">
      <w:pPr>
        <w:jc w:val="center"/>
      </w:pPr>
    </w:p>
    <w:p w14:paraId="6D5DC98B" w14:textId="4209BDAD" w:rsidR="00185BEA" w:rsidRDefault="00185BEA" w:rsidP="005C5F8A">
      <w:pPr>
        <w:jc w:val="center"/>
      </w:pPr>
    </w:p>
    <w:p w14:paraId="0ABE6A25" w14:textId="45FACE2E" w:rsidR="00185BEA" w:rsidRDefault="00185BEA" w:rsidP="005C5F8A">
      <w:pPr>
        <w:jc w:val="center"/>
      </w:pPr>
    </w:p>
    <w:p w14:paraId="41C49227" w14:textId="2D27BB09" w:rsidR="00185BEA" w:rsidRDefault="00185BEA" w:rsidP="005C5F8A">
      <w:pPr>
        <w:jc w:val="center"/>
      </w:pPr>
    </w:p>
    <w:p w14:paraId="683F0C14" w14:textId="55BF43DD" w:rsidR="00185BEA" w:rsidRDefault="00185BEA" w:rsidP="005C5F8A">
      <w:pPr>
        <w:jc w:val="center"/>
      </w:pPr>
    </w:p>
    <w:p w14:paraId="259B6501" w14:textId="557EAA88" w:rsidR="00185BEA" w:rsidRDefault="00185BEA" w:rsidP="005C5F8A">
      <w:pPr>
        <w:jc w:val="center"/>
      </w:pPr>
    </w:p>
    <w:p w14:paraId="77611512" w14:textId="6272426E" w:rsidR="00185BEA" w:rsidRDefault="00185BEA" w:rsidP="005C5F8A">
      <w:pPr>
        <w:jc w:val="center"/>
      </w:pPr>
    </w:p>
    <w:p w14:paraId="546B6F92" w14:textId="38A40650" w:rsidR="00185BEA" w:rsidRDefault="00185BEA" w:rsidP="005C5F8A">
      <w:pPr>
        <w:jc w:val="center"/>
      </w:pPr>
    </w:p>
    <w:p w14:paraId="0792EF7A" w14:textId="2AF9C894" w:rsidR="00185BEA" w:rsidRDefault="00185BEA" w:rsidP="005C5F8A">
      <w:pPr>
        <w:jc w:val="center"/>
      </w:pPr>
    </w:p>
    <w:p w14:paraId="4B90A484" w14:textId="07043220" w:rsidR="00185BEA" w:rsidRDefault="00185BEA" w:rsidP="005C5F8A">
      <w:pPr>
        <w:jc w:val="center"/>
      </w:pPr>
    </w:p>
    <w:p w14:paraId="4703A4C1" w14:textId="71D4639E" w:rsidR="00185BEA" w:rsidRDefault="00185BEA" w:rsidP="005C5F8A">
      <w:pPr>
        <w:jc w:val="center"/>
      </w:pPr>
    </w:p>
    <w:p w14:paraId="7BFE86A0" w14:textId="6E7FAD6C" w:rsidR="00185BEA" w:rsidRDefault="00185BEA" w:rsidP="005C5F8A">
      <w:pPr>
        <w:jc w:val="center"/>
      </w:pPr>
    </w:p>
    <w:p w14:paraId="332CE778" w14:textId="77777777" w:rsidR="00185BEA" w:rsidRDefault="00185BEA" w:rsidP="005C5F8A">
      <w:pPr>
        <w:jc w:val="center"/>
      </w:pPr>
    </w:p>
    <w:p w14:paraId="7EA14C74" w14:textId="23A96BB4" w:rsidR="005C5F8A" w:rsidRDefault="005C5F8A" w:rsidP="000D340B">
      <w:pPr>
        <w:pStyle w:val="Ttulo3"/>
        <w:numPr>
          <w:ilvl w:val="0"/>
          <w:numId w:val="11"/>
        </w:numPr>
      </w:pPr>
      <w:r>
        <w:lastRenderedPageBreak/>
        <w:t xml:space="preserve">Ingresar </w:t>
      </w:r>
      <w:r w:rsidR="00732CB1">
        <w:t xml:space="preserve">todos los datos solicitados en </w:t>
      </w:r>
      <w:r w:rsidR="00185BEA">
        <w:t>el formulario.</w:t>
      </w:r>
    </w:p>
    <w:p w14:paraId="35F7BCCB" w14:textId="4690598A" w:rsidR="00185BEA" w:rsidRDefault="00185BEA" w:rsidP="00185BEA"/>
    <w:p w14:paraId="6B5767FA" w14:textId="2AC7CB4A" w:rsidR="00185BEA" w:rsidRDefault="00C55DA1" w:rsidP="00185BEA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D54D4EA" wp14:editId="678C3FE6">
                <wp:simplePos x="0" y="0"/>
                <wp:positionH relativeFrom="column">
                  <wp:posOffset>396240</wp:posOffset>
                </wp:positionH>
                <wp:positionV relativeFrom="paragraph">
                  <wp:posOffset>49530</wp:posOffset>
                </wp:positionV>
                <wp:extent cx="1762125" cy="714375"/>
                <wp:effectExtent l="0" t="0" r="0" b="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125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E25BC3" w14:textId="5E4B56FB" w:rsidR="003818B7" w:rsidRPr="00C55DA1" w:rsidRDefault="003818B7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Digite los nombres del moderador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54D4EA" id="Cuadro de texto 114" o:spid="_x0000_s1038" type="#_x0000_t202" style="position:absolute;margin-left:31.2pt;margin-top:3.9pt;width:138.75pt;height:56.2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" filled="f" stroked="f" strokeweight=".5pt">
                <v:textbox>
                  <w:txbxContent>
                    <w:p w14:paraId="2AE25BC3" w14:textId="5E4B56FB" w:rsidR="003818B7" w:rsidRPr="00C55DA1" w:rsidRDefault="003818B7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>Digite los nombres del moderador</w:t>
                      </w:r>
                    </w:p>
                  </w:txbxContent>
                </v:textbox>
              </v:shape>
            </w:pict>
          </mc:Fallback>
        </mc:AlternateContent>
      </w:r>
    </w:p>
    <w:p w14:paraId="20FFDA35" w14:textId="1262D875" w:rsidR="00185BEA" w:rsidRDefault="00185BEA" w:rsidP="00185BEA"/>
    <w:p w14:paraId="7516B2A1" w14:textId="4EB7F43C" w:rsidR="00185BEA" w:rsidRPr="00185BEA" w:rsidRDefault="00C55DA1" w:rsidP="00185BEA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20D97F" wp14:editId="56E15D34">
                <wp:simplePos x="0" y="0"/>
                <wp:positionH relativeFrom="column">
                  <wp:posOffset>891540</wp:posOffset>
                </wp:positionH>
                <wp:positionV relativeFrom="paragraph">
                  <wp:posOffset>150495</wp:posOffset>
                </wp:positionV>
                <wp:extent cx="19050" cy="1390650"/>
                <wp:effectExtent l="76200" t="19050" r="95250" b="95250"/>
                <wp:wrapNone/>
                <wp:docPr id="103" name="Conector recto de flech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39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88054E" id="Conector recto de flecha 103" o:spid="_x0000_s1026" type="#_x0000_t32" style="position:absolute;margin-left:70.2pt;margin-top:11.85pt;width:1.5pt;height:109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</w:p>
    <w:p w14:paraId="290DD7FC" w14:textId="59192682" w:rsidR="00732CB1" w:rsidRDefault="00C55DA1" w:rsidP="00732CB1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8EF9B0E" wp14:editId="60378A08">
                <wp:simplePos x="0" y="0"/>
                <wp:positionH relativeFrom="column">
                  <wp:posOffset>-499110</wp:posOffset>
                </wp:positionH>
                <wp:positionV relativeFrom="paragraph">
                  <wp:posOffset>262890</wp:posOffset>
                </wp:positionV>
                <wp:extent cx="1028700" cy="790575"/>
                <wp:effectExtent l="0" t="0" r="0" b="0"/>
                <wp:wrapNone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8C0443" w14:textId="1FE60259" w:rsidR="003818B7" w:rsidRPr="00C55DA1" w:rsidRDefault="003818B7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 w:rsidRPr="00C55DA1">
                              <w:rPr>
                                <w:b w:val="0"/>
                                <w:bCs/>
                                <w:color w:val="auto"/>
                              </w:rPr>
                              <w:t xml:space="preserve">Digite los apellidos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EF9B0E" id="Cuadro de texto 115" o:spid="_x0000_s1039" type="#_x0000_t202" style="position:absolute;margin-left:-39.3pt;margin-top:20.7pt;width:81pt;height:62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" filled="f" stroked="f" strokeweight=".5pt">
                <v:textbox>
                  <w:txbxContent>
                    <w:p w14:paraId="058C0443" w14:textId="1FE60259" w:rsidR="003818B7" w:rsidRPr="00C55DA1" w:rsidRDefault="003818B7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 w:rsidRPr="00C55DA1">
                        <w:rPr>
                          <w:b w:val="0"/>
                          <w:bCs/>
                          <w:color w:val="auto"/>
                        </w:rPr>
                        <w:t xml:space="preserve">Digite los apellidos </w:t>
                      </w:r>
                    </w:p>
                  </w:txbxContent>
                </v:textbox>
              </v:shape>
            </w:pict>
          </mc:Fallback>
        </mc:AlternateContent>
      </w:r>
    </w:p>
    <w:p w14:paraId="58520E95" w14:textId="1E6AAB2F" w:rsidR="00732CB1" w:rsidRDefault="00C55DA1" w:rsidP="00732C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393FAB" wp14:editId="377FA494">
                <wp:simplePos x="0" y="0"/>
                <wp:positionH relativeFrom="page">
                  <wp:posOffset>1562100</wp:posOffset>
                </wp:positionH>
                <wp:positionV relativeFrom="paragraph">
                  <wp:posOffset>3832860</wp:posOffset>
                </wp:positionV>
                <wp:extent cx="1028700" cy="790575"/>
                <wp:effectExtent l="0" t="0" r="0" b="0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E82E30" w14:textId="2079B628" w:rsidR="003818B7" w:rsidRPr="00C55DA1" w:rsidRDefault="003818B7" w:rsidP="00C55DA1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 w:rsidRPr="00C55DA1">
                              <w:rPr>
                                <w:b w:val="0"/>
                                <w:bCs/>
                                <w:color w:val="auto"/>
                              </w:rPr>
                              <w:t xml:space="preserve">Digite </w:t>
                            </w: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la contraseña de nuevo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393FAB" id="Cuadro de texto 119" o:spid="_x0000_s1040" type="#_x0000_t202" style="position:absolute;left:0;text-align:left;margin-left:123pt;margin-top:301.8pt;width:81pt;height:62.25pt;z-index:2517473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" filled="f" stroked="f" strokeweight=".5pt">
                <v:textbox>
                  <w:txbxContent>
                    <w:p w14:paraId="10E82E30" w14:textId="2079B628" w:rsidR="003818B7" w:rsidRPr="00C55DA1" w:rsidRDefault="003818B7" w:rsidP="00C55DA1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 w:rsidRPr="00C55DA1">
                        <w:rPr>
                          <w:b w:val="0"/>
                          <w:bCs/>
                          <w:color w:val="auto"/>
                        </w:rPr>
                        <w:t xml:space="preserve">Digite </w:t>
                      </w:r>
                      <w:r>
                        <w:rPr>
                          <w:b w:val="0"/>
                          <w:bCs/>
                          <w:color w:val="auto"/>
                        </w:rPr>
                        <w:t>la contraseña de nuevo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31AE14A" wp14:editId="7B09F58E">
                <wp:simplePos x="0" y="0"/>
                <wp:positionH relativeFrom="page">
                  <wp:posOffset>508635</wp:posOffset>
                </wp:positionH>
                <wp:positionV relativeFrom="paragraph">
                  <wp:posOffset>4514215</wp:posOffset>
                </wp:positionV>
                <wp:extent cx="1028700" cy="790575"/>
                <wp:effectExtent l="0" t="0" r="0" b="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B1E35" w14:textId="4A8FA766" w:rsidR="003818B7" w:rsidRPr="00C55DA1" w:rsidRDefault="003818B7" w:rsidP="00C55DA1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 w:rsidRPr="00C55DA1">
                              <w:rPr>
                                <w:b w:val="0"/>
                                <w:bCs/>
                                <w:color w:val="auto"/>
                              </w:rPr>
                              <w:t xml:space="preserve">Digite </w:t>
                            </w: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la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1AE14A" id="Cuadro de texto 118" o:spid="_x0000_s1041" type="#_x0000_t202" style="position:absolute;left:0;text-align:left;margin-left:40.05pt;margin-top:355.45pt;width:81pt;height:62.25pt;z-index:2517452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" filled="f" stroked="f" strokeweight=".5pt">
                <v:textbox>
                  <w:txbxContent>
                    <w:p w14:paraId="15EB1E35" w14:textId="4A8FA766" w:rsidR="003818B7" w:rsidRPr="00C55DA1" w:rsidRDefault="003818B7" w:rsidP="00C55DA1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 w:rsidRPr="00C55DA1">
                        <w:rPr>
                          <w:b w:val="0"/>
                          <w:bCs/>
                          <w:color w:val="auto"/>
                        </w:rPr>
                        <w:t xml:space="preserve">Digite </w:t>
                      </w:r>
                      <w:r>
                        <w:rPr>
                          <w:b w:val="0"/>
                          <w:bCs/>
                          <w:color w:val="auto"/>
                        </w:rPr>
                        <w:t>la contraseña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48C8972" wp14:editId="7FAFBE23">
                <wp:simplePos x="0" y="0"/>
                <wp:positionH relativeFrom="page">
                  <wp:posOffset>152400</wp:posOffset>
                </wp:positionH>
                <wp:positionV relativeFrom="paragraph">
                  <wp:posOffset>1423035</wp:posOffset>
                </wp:positionV>
                <wp:extent cx="1028700" cy="790575"/>
                <wp:effectExtent l="0" t="0" r="0" b="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4B688B" w14:textId="0771013A" w:rsidR="003818B7" w:rsidRDefault="003818B7" w:rsidP="00C55DA1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 w:rsidRPr="00C55DA1">
                              <w:rPr>
                                <w:b w:val="0"/>
                                <w:bCs/>
                                <w:color w:val="auto"/>
                              </w:rPr>
                              <w:t xml:space="preserve">Digite </w:t>
                            </w: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el</w:t>
                            </w:r>
                          </w:p>
                          <w:p w14:paraId="1548C080" w14:textId="236A4AED" w:rsidR="003818B7" w:rsidRPr="00C55DA1" w:rsidRDefault="003818B7" w:rsidP="00C55DA1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cargo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8C8972" id="Cuadro de texto 116" o:spid="_x0000_s1042" type="#_x0000_t202" style="position:absolute;left:0;text-align:left;margin-left:12pt;margin-top:112.05pt;width:81pt;height:62.25pt;z-index:2517411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" filled="f" stroked="f" strokeweight=".5pt">
                <v:textbox>
                  <w:txbxContent>
                    <w:p w14:paraId="224B688B" w14:textId="0771013A" w:rsidR="003818B7" w:rsidRDefault="003818B7" w:rsidP="00C55DA1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 w:rsidRPr="00C55DA1">
                        <w:rPr>
                          <w:b w:val="0"/>
                          <w:bCs/>
                          <w:color w:val="auto"/>
                        </w:rPr>
                        <w:t xml:space="preserve">Digite </w:t>
                      </w:r>
                      <w:r>
                        <w:rPr>
                          <w:b w:val="0"/>
                          <w:bCs/>
                          <w:color w:val="auto"/>
                        </w:rPr>
                        <w:t>el</w:t>
                      </w:r>
                    </w:p>
                    <w:p w14:paraId="1548C080" w14:textId="236A4AED" w:rsidR="003818B7" w:rsidRPr="00C55DA1" w:rsidRDefault="003818B7" w:rsidP="00C55DA1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>cargo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11C113" wp14:editId="27A7057B">
                <wp:simplePos x="0" y="0"/>
                <wp:positionH relativeFrom="page">
                  <wp:posOffset>85725</wp:posOffset>
                </wp:positionH>
                <wp:positionV relativeFrom="paragraph">
                  <wp:posOffset>2480310</wp:posOffset>
                </wp:positionV>
                <wp:extent cx="1028700" cy="790575"/>
                <wp:effectExtent l="0" t="0" r="0" b="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1B2BA8" w14:textId="131CE320" w:rsidR="003818B7" w:rsidRPr="00C55DA1" w:rsidRDefault="003818B7" w:rsidP="00C55DA1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Cree un nombre de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11C113" id="Cuadro de texto 117" o:spid="_x0000_s1043" type="#_x0000_t202" style="position:absolute;left:0;text-align:left;margin-left:6.75pt;margin-top:195.3pt;width:81pt;height:62.25pt;z-index:2517432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" filled="f" stroked="f" strokeweight=".5pt">
                <v:textbox>
                  <w:txbxContent>
                    <w:p w14:paraId="311B2BA8" w14:textId="131CE320" w:rsidR="003818B7" w:rsidRPr="00C55DA1" w:rsidRDefault="003818B7" w:rsidP="00C55DA1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>Cree un nombre de usuario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12886F0" wp14:editId="11ECE114">
                <wp:simplePos x="0" y="0"/>
                <wp:positionH relativeFrom="column">
                  <wp:posOffset>1263015</wp:posOffset>
                </wp:positionH>
                <wp:positionV relativeFrom="paragraph">
                  <wp:posOffset>2737485</wp:posOffset>
                </wp:positionV>
                <wp:extent cx="9525" cy="981075"/>
                <wp:effectExtent l="76200" t="76200" r="104775" b="47625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981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2F998E" id="Conector recto de flecha 113" o:spid="_x0000_s1026" type="#_x0000_t32" style="position:absolute;margin-left:99.45pt;margin-top:215.55pt;width:.75pt;height:77.25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8DA686E" wp14:editId="4A80E64F">
                <wp:simplePos x="0" y="0"/>
                <wp:positionH relativeFrom="column">
                  <wp:posOffset>434340</wp:posOffset>
                </wp:positionH>
                <wp:positionV relativeFrom="paragraph">
                  <wp:posOffset>2318385</wp:posOffset>
                </wp:positionV>
                <wp:extent cx="361950" cy="1962150"/>
                <wp:effectExtent l="57150" t="76200" r="76200" b="38100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1962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A09E21" id="Conector recto de flecha 111" o:spid="_x0000_s1026" type="#_x0000_t32" style="position:absolute;margin-left:34.2pt;margin-top:182.55pt;width:28.5pt;height:154.5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A5E1128" wp14:editId="19796038">
                <wp:simplePos x="0" y="0"/>
                <wp:positionH relativeFrom="column">
                  <wp:posOffset>291465</wp:posOffset>
                </wp:positionH>
                <wp:positionV relativeFrom="paragraph">
                  <wp:posOffset>2023110</wp:posOffset>
                </wp:positionV>
                <wp:extent cx="485775" cy="742950"/>
                <wp:effectExtent l="57150" t="76200" r="66675" b="5715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742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5715A6" id="Conector recto de flecha 110" o:spid="_x0000_s1026" type="#_x0000_t32" style="position:absolute;margin-left:22.95pt;margin-top:159.3pt;width:38.25pt;height:58.5pt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C5FE706" wp14:editId="76915556">
                <wp:simplePos x="0" y="0"/>
                <wp:positionH relativeFrom="column">
                  <wp:posOffset>310515</wp:posOffset>
                </wp:positionH>
                <wp:positionV relativeFrom="paragraph">
                  <wp:posOffset>641985</wp:posOffset>
                </wp:positionV>
                <wp:extent cx="447675" cy="790575"/>
                <wp:effectExtent l="57150" t="38100" r="66675" b="104775"/>
                <wp:wrapNone/>
                <wp:docPr id="108" name="Conector recto de fl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790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BFE1B" id="Conector recto de flecha 108" o:spid="_x0000_s1026" type="#_x0000_t32" style="position:absolute;margin-left:24.45pt;margin-top:50.55pt;width:35.25pt;height:62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FC12323" wp14:editId="2B44F482">
                <wp:simplePos x="0" y="0"/>
                <wp:positionH relativeFrom="column">
                  <wp:posOffset>272415</wp:posOffset>
                </wp:positionH>
                <wp:positionV relativeFrom="paragraph">
                  <wp:posOffset>1737360</wp:posOffset>
                </wp:positionV>
                <wp:extent cx="533400" cy="9525"/>
                <wp:effectExtent l="38100" t="57150" r="38100" b="142875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5B7142" id="Conector recto de flecha 109" o:spid="_x0000_s1026" type="#_x0000_t32" style="position:absolute;margin-left:21.45pt;margin-top:136.8pt;width:42pt;height: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BE3B050" wp14:editId="12733B77">
                <wp:simplePos x="0" y="0"/>
                <wp:positionH relativeFrom="column">
                  <wp:posOffset>805815</wp:posOffset>
                </wp:positionH>
                <wp:positionV relativeFrom="paragraph">
                  <wp:posOffset>2527935</wp:posOffset>
                </wp:positionV>
                <wp:extent cx="4752975" cy="209550"/>
                <wp:effectExtent l="0" t="0" r="28575" b="19050"/>
                <wp:wrapNone/>
                <wp:docPr id="102" name="Rectángul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9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52393" id="Rectángulo 102" o:spid="_x0000_s1026" style="position:absolute;margin-left:63.45pt;margin-top:199.05pt;width:374.25pt;height:16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2D6EDD9" wp14:editId="6B7A1FE0">
                <wp:simplePos x="0" y="0"/>
                <wp:positionH relativeFrom="column">
                  <wp:posOffset>796290</wp:posOffset>
                </wp:positionH>
                <wp:positionV relativeFrom="paragraph">
                  <wp:posOffset>2242185</wp:posOffset>
                </wp:positionV>
                <wp:extent cx="4752975" cy="209550"/>
                <wp:effectExtent l="0" t="0" r="28575" b="19050"/>
                <wp:wrapNone/>
                <wp:docPr id="101" name="Rectá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9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70740" id="Rectángulo 101" o:spid="_x0000_s1026" style="position:absolute;margin-left:62.7pt;margin-top:176.55pt;width:374.25pt;height:16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19C8B9" wp14:editId="38A7C752">
                <wp:simplePos x="0" y="0"/>
                <wp:positionH relativeFrom="column">
                  <wp:posOffset>796290</wp:posOffset>
                </wp:positionH>
                <wp:positionV relativeFrom="paragraph">
                  <wp:posOffset>1956435</wp:posOffset>
                </wp:positionV>
                <wp:extent cx="4762500" cy="180975"/>
                <wp:effectExtent l="0" t="0" r="19050" b="28575"/>
                <wp:wrapNone/>
                <wp:docPr id="100" name="Rectángul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1BAC3" id="Rectángulo 100" o:spid="_x0000_s1026" style="position:absolute;margin-left:62.7pt;margin-top:154.05pt;width:375pt;height:14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A008890" wp14:editId="0CD9ABEB">
                <wp:simplePos x="0" y="0"/>
                <wp:positionH relativeFrom="column">
                  <wp:posOffset>786765</wp:posOffset>
                </wp:positionH>
                <wp:positionV relativeFrom="paragraph">
                  <wp:posOffset>1642110</wp:posOffset>
                </wp:positionV>
                <wp:extent cx="4772025" cy="161925"/>
                <wp:effectExtent l="0" t="0" r="28575" b="28575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0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BC1B4F" id="Rectángulo 99" o:spid="_x0000_s1026" style="position:absolute;margin-left:61.95pt;margin-top:129.3pt;width:375.75pt;height:12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AC34340" wp14:editId="54C2FA2E">
                <wp:simplePos x="0" y="0"/>
                <wp:positionH relativeFrom="column">
                  <wp:posOffset>777240</wp:posOffset>
                </wp:positionH>
                <wp:positionV relativeFrom="paragraph">
                  <wp:posOffset>1346835</wp:posOffset>
                </wp:positionV>
                <wp:extent cx="4781550" cy="190500"/>
                <wp:effectExtent l="0" t="0" r="19050" b="19050"/>
                <wp:wrapNone/>
                <wp:docPr id="98" name="Rectá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06931" id="Rectángulo 98" o:spid="_x0000_s1026" style="position:absolute;margin-left:61.2pt;margin-top:106.05pt;width:376.5pt;height: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C9E227E" wp14:editId="48E7123E">
                <wp:simplePos x="0" y="0"/>
                <wp:positionH relativeFrom="column">
                  <wp:posOffset>767715</wp:posOffset>
                </wp:positionH>
                <wp:positionV relativeFrom="paragraph">
                  <wp:posOffset>1032510</wp:posOffset>
                </wp:positionV>
                <wp:extent cx="4772025" cy="171450"/>
                <wp:effectExtent l="0" t="0" r="28575" b="1905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0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814B34" id="Rectángulo 47" o:spid="_x0000_s1026" style="position:absolute;margin-left:60.45pt;margin-top:81.3pt;width:375.75pt;height:13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" filled="f" strokecolor="red" strokeweight="2pt"/>
            </w:pict>
          </mc:Fallback>
        </mc:AlternateContent>
      </w:r>
      <w:r w:rsidR="00732CB1" w:rsidRPr="00732CB1">
        <w:rPr>
          <w:noProof/>
        </w:rPr>
        <w:drawing>
          <wp:inline distT="0" distB="0" distL="0" distR="0" wp14:anchorId="4848AF36" wp14:editId="180BCE29">
            <wp:extent cx="5353558" cy="3384255"/>
            <wp:effectExtent l="95250" t="57150" r="19050" b="6413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3607" cy="3390608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F12A4" w14:textId="173A1B9E" w:rsidR="00271E8F" w:rsidRDefault="00271E8F" w:rsidP="00732CB1">
      <w:pPr>
        <w:jc w:val="center"/>
      </w:pPr>
    </w:p>
    <w:p w14:paraId="2B4242AF" w14:textId="72424CF2" w:rsidR="00271E8F" w:rsidRDefault="00271E8F" w:rsidP="00271E8F"/>
    <w:p w14:paraId="748ECD4E" w14:textId="25673108" w:rsidR="00271E8F" w:rsidRDefault="00271E8F" w:rsidP="00271E8F"/>
    <w:p w14:paraId="02D0D7F3" w14:textId="20F9492A" w:rsidR="00271E8F" w:rsidRDefault="00271E8F" w:rsidP="00271E8F"/>
    <w:p w14:paraId="16789978" w14:textId="2BA44678" w:rsidR="00271E8F" w:rsidRDefault="00271E8F" w:rsidP="00271E8F"/>
    <w:p w14:paraId="58303412" w14:textId="4C4A8582" w:rsidR="00271E8F" w:rsidRDefault="00271E8F" w:rsidP="00271E8F"/>
    <w:p w14:paraId="61F0A670" w14:textId="682E0B33" w:rsidR="00271E8F" w:rsidRDefault="00271E8F" w:rsidP="00271E8F"/>
    <w:p w14:paraId="49708EAD" w14:textId="7E1E52F1" w:rsidR="00271E8F" w:rsidRDefault="00271E8F" w:rsidP="00271E8F"/>
    <w:p w14:paraId="6C60EE6B" w14:textId="5DA77D46" w:rsidR="00271E8F" w:rsidRDefault="00271E8F" w:rsidP="00271E8F"/>
    <w:p w14:paraId="7D7DD0C0" w14:textId="5EBE4C49" w:rsidR="00271E8F" w:rsidRDefault="00271E8F" w:rsidP="00271E8F"/>
    <w:p w14:paraId="45817425" w14:textId="1251914D" w:rsidR="00271E8F" w:rsidRDefault="00271E8F" w:rsidP="00271E8F"/>
    <w:p w14:paraId="5E3FF2FD" w14:textId="5659C0B4" w:rsidR="00271E8F" w:rsidRDefault="00271E8F" w:rsidP="00271E8F"/>
    <w:p w14:paraId="4C42AFB4" w14:textId="355B5EF6" w:rsidR="00271E8F" w:rsidRDefault="00271E8F" w:rsidP="00271E8F"/>
    <w:p w14:paraId="0D56E3A7" w14:textId="596840CD" w:rsidR="00271E8F" w:rsidRDefault="00271E8F" w:rsidP="00271E8F"/>
    <w:p w14:paraId="0F8AEF16" w14:textId="6002E712" w:rsidR="00271E8F" w:rsidRDefault="00271E8F" w:rsidP="00271E8F"/>
    <w:p w14:paraId="6A6793B3" w14:textId="229A2507" w:rsidR="00271E8F" w:rsidRDefault="00271E8F" w:rsidP="00271E8F"/>
    <w:p w14:paraId="1DF2CD5F" w14:textId="2F27D0D3" w:rsidR="00271E8F" w:rsidRDefault="00271E8F" w:rsidP="000D340B">
      <w:pPr>
        <w:pStyle w:val="Ttulo3"/>
        <w:numPr>
          <w:ilvl w:val="0"/>
          <w:numId w:val="11"/>
        </w:numPr>
      </w:pPr>
      <w:r>
        <w:lastRenderedPageBreak/>
        <w:t>Dar clic en el botón de la parte inferior de la pantalla (aceptar) para crear.</w:t>
      </w:r>
    </w:p>
    <w:p w14:paraId="2582F5E9" w14:textId="2C20BB85" w:rsidR="00271E8F" w:rsidRDefault="00271E8F" w:rsidP="00271E8F"/>
    <w:p w14:paraId="7EC6A8EA" w14:textId="035AD46B" w:rsidR="00271E8F" w:rsidRDefault="00271E8F" w:rsidP="00271E8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3BF022" wp14:editId="67DF7A11">
                <wp:simplePos x="0" y="0"/>
                <wp:positionH relativeFrom="column">
                  <wp:posOffset>2997926</wp:posOffset>
                </wp:positionH>
                <wp:positionV relativeFrom="paragraph">
                  <wp:posOffset>2713809</wp:posOffset>
                </wp:positionV>
                <wp:extent cx="391885" cy="402771"/>
                <wp:effectExtent l="0" t="0" r="27305" b="16510"/>
                <wp:wrapNone/>
                <wp:docPr id="121" name="Rectá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5" cy="4027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4A0217" id="Rectángulo 121" o:spid="_x0000_s1026" style="position:absolute;margin-left:236.05pt;margin-top:213.7pt;width:30.85pt;height:31.7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" filled="f" strokecolor="red" strokeweight="2pt"/>
            </w:pict>
          </mc:Fallback>
        </mc:AlternateContent>
      </w:r>
      <w:r w:rsidRPr="00271E8F">
        <w:rPr>
          <w:noProof/>
        </w:rPr>
        <w:drawing>
          <wp:inline distT="0" distB="0" distL="0" distR="0" wp14:anchorId="201C9840" wp14:editId="54DDAAA0">
            <wp:extent cx="5424533" cy="3189630"/>
            <wp:effectExtent l="95250" t="57150" r="24130" b="4889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2443" cy="3194281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C91D" w14:textId="507A9488" w:rsidR="00271E8F" w:rsidRDefault="00271E8F" w:rsidP="00271E8F">
      <w:pPr>
        <w:jc w:val="center"/>
      </w:pPr>
    </w:p>
    <w:p w14:paraId="09A0F775" w14:textId="454F3AA2" w:rsidR="00271E8F" w:rsidRDefault="00271E8F" w:rsidP="000D340B">
      <w:pPr>
        <w:pStyle w:val="Ttulo3"/>
        <w:numPr>
          <w:ilvl w:val="0"/>
          <w:numId w:val="11"/>
        </w:numPr>
      </w:pPr>
      <w:r>
        <w:t>Si los datos ingresados en el formulario son válidos</w:t>
      </w:r>
      <w:r w:rsidR="0076262A">
        <w:t xml:space="preserve"> aparecerá una alerta con el mensaje ‘Registro Exitoso’. Dar clic en </w:t>
      </w:r>
      <w:r w:rsidR="0076262A">
        <w:rPr>
          <w:b/>
          <w:bCs/>
        </w:rPr>
        <w:t xml:space="preserve">Aceptar </w:t>
      </w:r>
      <w:r w:rsidR="0076262A">
        <w:t>para terminar el proceso.</w:t>
      </w:r>
    </w:p>
    <w:p w14:paraId="0B894414" w14:textId="2C0563F8" w:rsidR="0076262A" w:rsidRDefault="0076262A" w:rsidP="0076262A"/>
    <w:p w14:paraId="65D8FD7A" w14:textId="2552A06C" w:rsidR="0076262A" w:rsidRDefault="0076262A" w:rsidP="0076262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FD0AA2" wp14:editId="2FDCEEAF">
                <wp:simplePos x="0" y="0"/>
                <wp:positionH relativeFrom="column">
                  <wp:posOffset>3248297</wp:posOffset>
                </wp:positionH>
                <wp:positionV relativeFrom="paragraph">
                  <wp:posOffset>1386296</wp:posOffset>
                </wp:positionV>
                <wp:extent cx="446314" cy="108857"/>
                <wp:effectExtent l="0" t="0" r="11430" b="24765"/>
                <wp:wrapNone/>
                <wp:docPr id="123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14" cy="108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4409EA" id="Rectángulo 123" o:spid="_x0000_s1026" style="position:absolute;margin-left:255.75pt;margin-top:109.15pt;width:35.15pt;height:8.5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" filled="f" strokecolor="red" strokeweight="2pt"/>
            </w:pict>
          </mc:Fallback>
        </mc:AlternateContent>
      </w:r>
      <w:r w:rsidRPr="0076262A">
        <w:rPr>
          <w:noProof/>
        </w:rPr>
        <w:drawing>
          <wp:inline distT="0" distB="0" distL="0" distR="0" wp14:anchorId="33C4EB8A" wp14:editId="644EBB8F">
            <wp:extent cx="5334094" cy="3192801"/>
            <wp:effectExtent l="95250" t="57150" r="19050" b="6477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0023" cy="3208321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E10841" w14:textId="6D068837" w:rsidR="006B6A5E" w:rsidRDefault="006B6A5E" w:rsidP="0076262A">
      <w:pPr>
        <w:jc w:val="center"/>
      </w:pPr>
    </w:p>
    <w:p w14:paraId="2EA4A7AF" w14:textId="77777777" w:rsidR="006B6A5E" w:rsidRDefault="006B6A5E" w:rsidP="0076262A">
      <w:pPr>
        <w:jc w:val="center"/>
      </w:pPr>
    </w:p>
    <w:p w14:paraId="06FFDCAD" w14:textId="0000F5AB" w:rsidR="0076262A" w:rsidRDefault="0076262A" w:rsidP="0076262A">
      <w:pPr>
        <w:jc w:val="center"/>
      </w:pPr>
    </w:p>
    <w:p w14:paraId="3FDD4F6D" w14:textId="7DC1A83B" w:rsidR="0076262A" w:rsidRDefault="006B6A5E" w:rsidP="000D340B">
      <w:pPr>
        <w:pStyle w:val="Ttulo3"/>
        <w:numPr>
          <w:ilvl w:val="0"/>
          <w:numId w:val="11"/>
        </w:numPr>
      </w:pPr>
      <w:r>
        <w:lastRenderedPageBreak/>
        <w:t>Al haber creado el nuevo moderador podrá visualizar sus datos en la lista de moderadores.</w:t>
      </w:r>
    </w:p>
    <w:p w14:paraId="095FE077" w14:textId="3E32E09D" w:rsidR="006B6A5E" w:rsidRDefault="006B6A5E" w:rsidP="006B6A5E"/>
    <w:p w14:paraId="40DFC765" w14:textId="1E934E4F" w:rsidR="006B6A5E" w:rsidRDefault="006B6A5E" w:rsidP="006B6A5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3129EBF" wp14:editId="026D0085">
                <wp:simplePos x="0" y="0"/>
                <wp:positionH relativeFrom="column">
                  <wp:posOffset>581297</wp:posOffset>
                </wp:positionH>
                <wp:positionV relativeFrom="paragraph">
                  <wp:posOffset>2632256</wp:posOffset>
                </wp:positionV>
                <wp:extent cx="5181600" cy="533400"/>
                <wp:effectExtent l="0" t="0" r="19050" b="19050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613400" id="Rectángulo 125" o:spid="_x0000_s1026" style="position:absolute;margin-left:45.75pt;margin-top:207.25pt;width:408pt;height:4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" filled="f" strokecolor="red" strokeweight="2pt"/>
            </w:pict>
          </mc:Fallback>
        </mc:AlternateContent>
      </w:r>
      <w:r w:rsidRPr="006B6A5E">
        <w:rPr>
          <w:noProof/>
        </w:rPr>
        <w:drawing>
          <wp:inline distT="0" distB="0" distL="0" distR="0" wp14:anchorId="4A11FDB4" wp14:editId="2A5721E4">
            <wp:extent cx="5707561" cy="3478347"/>
            <wp:effectExtent l="95250" t="57150" r="26670" b="6540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696" cy="3490618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2FE8CB" w14:textId="0D028127" w:rsidR="00582445" w:rsidRDefault="00582445" w:rsidP="006B6A5E">
      <w:pPr>
        <w:jc w:val="center"/>
      </w:pPr>
    </w:p>
    <w:p w14:paraId="34215AA2" w14:textId="7E9ECBCB" w:rsidR="00582445" w:rsidRDefault="00582445" w:rsidP="006B6A5E">
      <w:pPr>
        <w:jc w:val="center"/>
      </w:pPr>
    </w:p>
    <w:p w14:paraId="2CFD2DDF" w14:textId="07D5990F" w:rsidR="00582445" w:rsidRDefault="00582445" w:rsidP="006B6A5E">
      <w:pPr>
        <w:jc w:val="center"/>
      </w:pPr>
    </w:p>
    <w:p w14:paraId="285D8E25" w14:textId="2822F60A" w:rsidR="00582445" w:rsidRDefault="00582445" w:rsidP="006B6A5E">
      <w:pPr>
        <w:jc w:val="center"/>
      </w:pPr>
    </w:p>
    <w:p w14:paraId="604593E1" w14:textId="68470C0E" w:rsidR="00582445" w:rsidRDefault="00582445" w:rsidP="006B6A5E">
      <w:pPr>
        <w:jc w:val="center"/>
      </w:pPr>
    </w:p>
    <w:p w14:paraId="08A675D1" w14:textId="750288A5" w:rsidR="00582445" w:rsidRDefault="00582445" w:rsidP="006B6A5E">
      <w:pPr>
        <w:jc w:val="center"/>
      </w:pPr>
    </w:p>
    <w:p w14:paraId="7D412B35" w14:textId="48238777" w:rsidR="00582445" w:rsidRDefault="00582445" w:rsidP="006B6A5E">
      <w:pPr>
        <w:jc w:val="center"/>
      </w:pPr>
    </w:p>
    <w:p w14:paraId="1610B9C6" w14:textId="1AB396BB" w:rsidR="00582445" w:rsidRDefault="00582445" w:rsidP="006B6A5E">
      <w:pPr>
        <w:jc w:val="center"/>
      </w:pPr>
    </w:p>
    <w:p w14:paraId="76AA4771" w14:textId="7D83AD23" w:rsidR="00582445" w:rsidRDefault="00582445" w:rsidP="006B6A5E">
      <w:pPr>
        <w:jc w:val="center"/>
      </w:pPr>
    </w:p>
    <w:p w14:paraId="3F9617EB" w14:textId="7C20641D" w:rsidR="00582445" w:rsidRDefault="00582445" w:rsidP="006B6A5E">
      <w:pPr>
        <w:jc w:val="center"/>
      </w:pPr>
    </w:p>
    <w:p w14:paraId="01ADB343" w14:textId="7FC2B53A" w:rsidR="00582445" w:rsidRDefault="00582445" w:rsidP="006B6A5E">
      <w:pPr>
        <w:jc w:val="center"/>
      </w:pPr>
    </w:p>
    <w:p w14:paraId="6BAF727F" w14:textId="44C86FCB" w:rsidR="00582445" w:rsidRDefault="00582445" w:rsidP="006B6A5E">
      <w:pPr>
        <w:jc w:val="center"/>
      </w:pPr>
    </w:p>
    <w:p w14:paraId="587589C0" w14:textId="30325DC6" w:rsidR="00582445" w:rsidRDefault="00582445" w:rsidP="006B6A5E">
      <w:pPr>
        <w:jc w:val="center"/>
      </w:pPr>
    </w:p>
    <w:p w14:paraId="1744324C" w14:textId="2E4A5E62" w:rsidR="00582445" w:rsidRDefault="00582445" w:rsidP="006B6A5E">
      <w:pPr>
        <w:jc w:val="center"/>
      </w:pPr>
    </w:p>
    <w:p w14:paraId="7613A818" w14:textId="6B24A065" w:rsidR="00582445" w:rsidRDefault="00582445" w:rsidP="006B6A5E">
      <w:pPr>
        <w:jc w:val="center"/>
      </w:pPr>
    </w:p>
    <w:p w14:paraId="772A304F" w14:textId="288C3D03" w:rsidR="00582445" w:rsidRDefault="00582445" w:rsidP="006B6A5E">
      <w:pPr>
        <w:jc w:val="center"/>
      </w:pPr>
    </w:p>
    <w:p w14:paraId="270D6EBD" w14:textId="495E098C" w:rsidR="00582445" w:rsidRDefault="00582445" w:rsidP="006B6A5E">
      <w:pPr>
        <w:jc w:val="center"/>
      </w:pPr>
    </w:p>
    <w:p w14:paraId="35ECDF16" w14:textId="3557F3DE" w:rsidR="002D5053" w:rsidRDefault="002D5053" w:rsidP="006B6A5E"/>
    <w:p w14:paraId="0A336E7C" w14:textId="77777777" w:rsidR="002D5053" w:rsidRDefault="002D5053">
      <w:pPr>
        <w:spacing w:after="200"/>
      </w:pPr>
      <w:r>
        <w:br w:type="page"/>
      </w:r>
    </w:p>
    <w:p w14:paraId="4D4EBC91" w14:textId="58ACAED1" w:rsidR="002D5053" w:rsidRPr="002D5053" w:rsidRDefault="002D5053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54" w:name="_Toc43778957"/>
      <w:r w:rsidRPr="002D5053">
        <w:rPr>
          <w:lang w:val="es-MX"/>
        </w:rPr>
        <w:lastRenderedPageBreak/>
        <w:t>Editar moderador</w:t>
      </w:r>
      <w:bookmarkEnd w:id="54"/>
    </w:p>
    <w:p w14:paraId="60A4F113" w14:textId="1606D3B7" w:rsidR="002D5053" w:rsidRPr="002D5053" w:rsidRDefault="002D5053" w:rsidP="002D5053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En este módulo</w:t>
      </w:r>
      <w:r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es</w:t>
      </w: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admitido</w:t>
      </w:r>
      <w:r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solo</w:t>
      </w: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para el administrador del sistema</w:t>
      </w:r>
    </w:p>
    <w:p w14:paraId="32C13D0C" w14:textId="2C617767" w:rsidR="002D5053" w:rsidRPr="002D5053" w:rsidRDefault="002D5053" w:rsidP="000D340B">
      <w:pPr>
        <w:numPr>
          <w:ilvl w:val="0"/>
          <w:numId w:val="28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47680" behindDoc="0" locked="0" layoutInCell="1" allowOverlap="1" wp14:anchorId="08E08189" wp14:editId="6C5C3AC7">
            <wp:simplePos x="0" y="0"/>
            <wp:positionH relativeFrom="column">
              <wp:posOffset>-118110</wp:posOffset>
            </wp:positionH>
            <wp:positionV relativeFrom="paragraph">
              <wp:posOffset>426357</wp:posOffset>
            </wp:positionV>
            <wp:extent cx="6590665" cy="3493770"/>
            <wp:effectExtent l="95250" t="57150" r="19685" b="49530"/>
            <wp:wrapSquare wrapText="bothSides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493770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Dar clic en </w:t>
      </w:r>
      <w:r w:rsidRPr="002D5053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perfil:</w:t>
      </w:r>
    </w:p>
    <w:p w14:paraId="3A4FB25A" w14:textId="322E6A42" w:rsidR="002D5053" w:rsidRPr="002D5053" w:rsidRDefault="002D5053" w:rsidP="002D5053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E79FAFE" wp14:editId="5AF8802A">
                <wp:simplePos x="0" y="0"/>
                <wp:positionH relativeFrom="column">
                  <wp:posOffset>3400425</wp:posOffset>
                </wp:positionH>
                <wp:positionV relativeFrom="paragraph">
                  <wp:posOffset>240393</wp:posOffset>
                </wp:positionV>
                <wp:extent cx="541020" cy="266700"/>
                <wp:effectExtent l="0" t="0" r="11430" b="19050"/>
                <wp:wrapNone/>
                <wp:docPr id="275" name="Rectá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65F6FF" id="Rectángulo 275" o:spid="_x0000_s1026" style="position:absolute;margin-left:267.75pt;margin-top:18.95pt;width:42.6pt;height:21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</w:p>
    <w:p w14:paraId="1903797A" w14:textId="3E447773" w:rsidR="002D5053" w:rsidRDefault="002D5053" w:rsidP="006B6A5E"/>
    <w:p w14:paraId="63A748E6" w14:textId="77777777" w:rsidR="002D5053" w:rsidRDefault="002D5053">
      <w:pPr>
        <w:spacing w:after="200"/>
      </w:pPr>
      <w:r>
        <w:br w:type="page"/>
      </w:r>
    </w:p>
    <w:p w14:paraId="6AFC6E91" w14:textId="5D6D2D26" w:rsidR="002D5053" w:rsidRPr="002D5053" w:rsidRDefault="002D5053" w:rsidP="000D340B">
      <w:pPr>
        <w:numPr>
          <w:ilvl w:val="0"/>
          <w:numId w:val="29"/>
        </w:numPr>
        <w:spacing w:after="160" w:line="259" w:lineRule="auto"/>
        <w:contextualSpacing/>
        <w:rPr>
          <w:rFonts w:ascii="Calibri" w:eastAsia="Calibri" w:hAnsi="Calibri" w:cs="Times New Roman"/>
          <w:b w:val="0"/>
          <w:color w:val="auto"/>
          <w:sz w:val="24"/>
          <w:szCs w:val="24"/>
          <w:lang w:val="es-MX"/>
        </w:rPr>
      </w:pP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lastRenderedPageBreak/>
        <w:drawing>
          <wp:anchor distT="0" distB="0" distL="114300" distR="114300" simplePos="0" relativeHeight="251850752" behindDoc="0" locked="0" layoutInCell="1" allowOverlap="1" wp14:anchorId="2B456C67" wp14:editId="1CA0E7D5">
            <wp:simplePos x="0" y="0"/>
            <wp:positionH relativeFrom="page">
              <wp:posOffset>403860</wp:posOffset>
            </wp:positionH>
            <wp:positionV relativeFrom="paragraph">
              <wp:posOffset>464820</wp:posOffset>
            </wp:positionV>
            <wp:extent cx="7039610" cy="3581400"/>
            <wp:effectExtent l="0" t="0" r="8890" b="0"/>
            <wp:wrapSquare wrapText="bothSides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6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2D5053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moderadores:</w:t>
      </w:r>
    </w:p>
    <w:p w14:paraId="712A9F31" w14:textId="4069F3DB" w:rsidR="002D5053" w:rsidRPr="002D5053" w:rsidRDefault="002D5053" w:rsidP="002D5053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8E7CC48" wp14:editId="4E8D10EF">
                <wp:simplePos x="0" y="0"/>
                <wp:positionH relativeFrom="column">
                  <wp:posOffset>342628</wp:posOffset>
                </wp:positionH>
                <wp:positionV relativeFrom="paragraph">
                  <wp:posOffset>1651998</wp:posOffset>
                </wp:positionV>
                <wp:extent cx="6248400" cy="716280"/>
                <wp:effectExtent l="0" t="0" r="19050" b="26670"/>
                <wp:wrapNone/>
                <wp:docPr id="281" name="Rectángul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7162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16AD98" id="Rectángulo 281" o:spid="_x0000_s1026" style="position:absolute;margin-left:27pt;margin-top:130.1pt;width:492pt;height:56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" filled="f" strokecolor="red" strokeweight="1.5pt">
                <v:stroke joinstyle="round"/>
              </v:rect>
            </w:pict>
          </mc:Fallback>
        </mc:AlternateContent>
      </w:r>
    </w:p>
    <w:p w14:paraId="0B2A1802" w14:textId="419AC6B9" w:rsidR="002D5053" w:rsidRPr="002D5053" w:rsidRDefault="002D5053" w:rsidP="000D340B">
      <w:pPr>
        <w:numPr>
          <w:ilvl w:val="0"/>
          <w:numId w:val="29"/>
        </w:numPr>
        <w:tabs>
          <w:tab w:val="left" w:pos="4932"/>
        </w:tabs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el </w:t>
      </w:r>
      <w:r w:rsidRPr="002D5053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botón editar</w:t>
      </w: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:</w:t>
      </w:r>
    </w:p>
    <w:p w14:paraId="246127E6" w14:textId="69C6713C" w:rsidR="002D5053" w:rsidRPr="002D5053" w:rsidRDefault="002D5053" w:rsidP="002D5053">
      <w:pPr>
        <w:pStyle w:val="Ttulo3"/>
        <w:rPr>
          <w:lang w:val="es-MX"/>
        </w:rPr>
      </w:pPr>
      <w:r w:rsidRPr="002D5053">
        <w:rPr>
          <w:rFonts w:ascii="Arial" w:eastAsia="Calibri" w:hAnsi="Arial" w:cs="Arial"/>
          <w:noProof/>
          <w:color w:val="auto"/>
          <w:lang w:val="es-MX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180140A" wp14:editId="0F2A393E">
                <wp:simplePos x="0" y="0"/>
                <wp:positionH relativeFrom="column">
                  <wp:posOffset>4873262</wp:posOffset>
                </wp:positionH>
                <wp:positionV relativeFrom="paragraph">
                  <wp:posOffset>2581093</wp:posOffset>
                </wp:positionV>
                <wp:extent cx="312420" cy="297180"/>
                <wp:effectExtent l="0" t="0" r="11430" b="26670"/>
                <wp:wrapNone/>
                <wp:docPr id="282" name="Rectángul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2971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E25A2" id="Rectángulo 282" o:spid="_x0000_s1026" style="position:absolute;margin-left:383.7pt;margin-top:203.25pt;width:24.6pt;height:23.4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" filled="f" strokecolor="red" strokeweight="1.5pt">
                <v:stroke joinstyle="round"/>
              </v:rect>
            </w:pict>
          </mc:Fallback>
        </mc:AlternateContent>
      </w:r>
      <w:r w:rsidRPr="002D5053">
        <w:rPr>
          <w:rFonts w:ascii="Arial" w:eastAsia="Calibri" w:hAnsi="Arial" w:cs="Arial"/>
          <w:noProof/>
          <w:color w:val="auto"/>
          <w:lang w:val="es-MX"/>
        </w:rPr>
        <w:drawing>
          <wp:anchor distT="0" distB="0" distL="114300" distR="114300" simplePos="0" relativeHeight="251852800" behindDoc="0" locked="0" layoutInCell="1" allowOverlap="1" wp14:anchorId="2CDB6EDF" wp14:editId="79D8872D">
            <wp:simplePos x="0" y="0"/>
            <wp:positionH relativeFrom="margin">
              <wp:posOffset>90896</wp:posOffset>
            </wp:positionH>
            <wp:positionV relativeFrom="paragraph">
              <wp:posOffset>297724</wp:posOffset>
            </wp:positionV>
            <wp:extent cx="6010910" cy="3265805"/>
            <wp:effectExtent l="0" t="0" r="8890" b="0"/>
            <wp:wrapSquare wrapText="bothSides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7D9E7" w14:textId="3BBCE55C" w:rsidR="002D5053" w:rsidRDefault="002D5053">
      <w:pPr>
        <w:spacing w:after="200"/>
      </w:pPr>
      <w:r>
        <w:br w:type="page"/>
      </w:r>
    </w:p>
    <w:p w14:paraId="4A74F83A" w14:textId="05A1CF93" w:rsidR="002D5053" w:rsidRPr="002D5053" w:rsidRDefault="002D5053" w:rsidP="000D340B">
      <w:pPr>
        <w:pStyle w:val="Prrafodelista"/>
        <w:numPr>
          <w:ilvl w:val="0"/>
          <w:numId w:val="29"/>
        </w:numPr>
        <w:tabs>
          <w:tab w:val="left" w:pos="4932"/>
        </w:tabs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2D5053">
        <w:rPr>
          <w:rFonts w:ascii="Calibri" w:hAnsi="Calibri" w:cs="Times New Roman"/>
          <w:noProof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6E5854C" wp14:editId="6E3799D6">
                <wp:simplePos x="0" y="0"/>
                <wp:positionH relativeFrom="column">
                  <wp:posOffset>1905</wp:posOffset>
                </wp:positionH>
                <wp:positionV relativeFrom="paragraph">
                  <wp:posOffset>2581275</wp:posOffset>
                </wp:positionV>
                <wp:extent cx="2674620" cy="312420"/>
                <wp:effectExtent l="0" t="0" r="11430" b="11430"/>
                <wp:wrapNone/>
                <wp:docPr id="292" name="Rectángul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620" cy="3124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20538" id="Rectángulo 292" o:spid="_x0000_s1026" style="position:absolute;margin-left:.15pt;margin-top:203.25pt;width:210.6pt;height:24.6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" filled="f" strokecolor="red" strokeweight="1pt">
                <v:stroke joinstyle="round"/>
              </v:rect>
            </w:pict>
          </mc:Fallback>
        </mc:AlternateContent>
      </w:r>
      <w:r w:rsidRPr="002D5053">
        <w:rPr>
          <w:rFonts w:ascii="Calibri" w:hAnsi="Calibri" w:cs="Times New Roman"/>
          <w:noProof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6158FCA" wp14:editId="643A2BB2">
                <wp:simplePos x="0" y="0"/>
                <wp:positionH relativeFrom="column">
                  <wp:posOffset>1905</wp:posOffset>
                </wp:positionH>
                <wp:positionV relativeFrom="paragraph">
                  <wp:posOffset>1857375</wp:posOffset>
                </wp:positionV>
                <wp:extent cx="2674620" cy="381000"/>
                <wp:effectExtent l="0" t="0" r="11430" b="19050"/>
                <wp:wrapNone/>
                <wp:docPr id="293" name="Rectángul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620" cy="3810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8AADB3" id="Rectángulo 293" o:spid="_x0000_s1026" style="position:absolute;margin-left:.15pt;margin-top:146.25pt;width:210.6pt;height:30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" filled="f" strokecolor="red" strokeweight="1pt">
                <v:stroke joinstyle="round"/>
              </v:rect>
            </w:pict>
          </mc:Fallback>
        </mc:AlternateContent>
      </w:r>
      <w:r w:rsidRPr="002D5053">
        <w:rPr>
          <w:rFonts w:ascii="Calibri" w:hAnsi="Calibri" w:cs="Times New Roman"/>
          <w:noProof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6AB3A69" wp14:editId="11EC9375">
                <wp:simplePos x="0" y="0"/>
                <wp:positionH relativeFrom="column">
                  <wp:posOffset>1905</wp:posOffset>
                </wp:positionH>
                <wp:positionV relativeFrom="paragraph">
                  <wp:posOffset>2245995</wp:posOffset>
                </wp:positionV>
                <wp:extent cx="2674620" cy="335280"/>
                <wp:effectExtent l="0" t="0" r="11430" b="26670"/>
                <wp:wrapNone/>
                <wp:docPr id="294" name="Rectángul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620" cy="3352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6D49C" id="Rectángulo 294" o:spid="_x0000_s1026" style="position:absolute;margin-left:.15pt;margin-top:176.85pt;width:210.6pt;height:26.4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" filled="f" strokecolor="red" strokeweight="1pt">
                <v:stroke joinstyle="round"/>
              </v:rect>
            </w:pict>
          </mc:Fallback>
        </mc:AlternateContent>
      </w:r>
      <w:r w:rsidRPr="002D5053">
        <w:rPr>
          <w:rFonts w:ascii="Calibri" w:hAnsi="Calibri" w:cs="Times New Roman"/>
          <w:noProof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BE1A3A8" wp14:editId="5A5027B1">
                <wp:simplePos x="0" y="0"/>
                <wp:positionH relativeFrom="column">
                  <wp:posOffset>93345</wp:posOffset>
                </wp:positionH>
                <wp:positionV relativeFrom="paragraph">
                  <wp:posOffset>2969895</wp:posOffset>
                </wp:positionV>
                <wp:extent cx="350520" cy="342900"/>
                <wp:effectExtent l="0" t="0" r="11430" b="19050"/>
                <wp:wrapNone/>
                <wp:docPr id="295" name="Rectángul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429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E1EE0" id="Rectángulo 295" o:spid="_x0000_s1026" style="position:absolute;margin-left:7.35pt;margin-top:233.85pt;width:27.6pt;height:27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  <w:r w:rsidRPr="002D5053">
        <w:rPr>
          <w:rFonts w:ascii="Calibri" w:hAnsi="Calibri" w:cs="Times New Roman"/>
          <w:noProof/>
          <w:sz w:val="22"/>
          <w:lang w:val="es-MX"/>
        </w:rPr>
        <w:drawing>
          <wp:anchor distT="0" distB="0" distL="114300" distR="114300" simplePos="0" relativeHeight="251855872" behindDoc="0" locked="0" layoutInCell="1" allowOverlap="1" wp14:anchorId="500F8BF7" wp14:editId="7F795453">
            <wp:simplePos x="0" y="0"/>
            <wp:positionH relativeFrom="column">
              <wp:posOffset>-424815</wp:posOffset>
            </wp:positionH>
            <wp:positionV relativeFrom="paragraph">
              <wp:posOffset>295275</wp:posOffset>
            </wp:positionV>
            <wp:extent cx="6553200" cy="3893820"/>
            <wp:effectExtent l="0" t="0" r="0" b="0"/>
            <wp:wrapSquare wrapText="bothSides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Modifique el campo que necesite cambiar o elimine al moderador</w:t>
      </w:r>
    </w:p>
    <w:p w14:paraId="04639FD7" w14:textId="77777777" w:rsidR="002D5053" w:rsidRPr="002D5053" w:rsidRDefault="002D5053" w:rsidP="002D5053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CF7BB9E" w14:textId="77777777" w:rsidR="002D5053" w:rsidRPr="002D5053" w:rsidRDefault="002D5053" w:rsidP="000D340B">
      <w:pPr>
        <w:numPr>
          <w:ilvl w:val="0"/>
          <w:numId w:val="29"/>
        </w:numPr>
        <w:spacing w:after="160" w:line="259" w:lineRule="auto"/>
        <w:contextualSpacing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CA4ECEF" wp14:editId="5DD0FE1B">
                <wp:simplePos x="0" y="0"/>
                <wp:positionH relativeFrom="column">
                  <wp:posOffset>3126105</wp:posOffset>
                </wp:positionH>
                <wp:positionV relativeFrom="paragraph">
                  <wp:posOffset>3247390</wp:posOffset>
                </wp:positionV>
                <wp:extent cx="480060" cy="365760"/>
                <wp:effectExtent l="0" t="0" r="15240" b="15240"/>
                <wp:wrapNone/>
                <wp:docPr id="296" name="Rectángul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36576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8BF07" id="Rectángulo 296" o:spid="_x0000_s1026" style="position:absolute;margin-left:246.15pt;margin-top:255.7pt;width:37.8pt;height:28.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60992" behindDoc="0" locked="0" layoutInCell="1" allowOverlap="1" wp14:anchorId="5D69A439" wp14:editId="38CDF52D">
            <wp:simplePos x="0" y="0"/>
            <wp:positionH relativeFrom="page">
              <wp:posOffset>762000</wp:posOffset>
            </wp:positionH>
            <wp:positionV relativeFrom="paragraph">
              <wp:posOffset>359410</wp:posOffset>
            </wp:positionV>
            <wp:extent cx="6332220" cy="3314700"/>
            <wp:effectExtent l="0" t="0" r="0" b="0"/>
            <wp:wrapSquare wrapText="bothSides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053">
        <w:rPr>
          <w:rFonts w:ascii="Calibri" w:eastAsia="Calibri" w:hAnsi="Calibri" w:cs="Times New Roman"/>
          <w:b w:val="0"/>
          <w:color w:val="auto"/>
          <w:sz w:val="24"/>
          <w:szCs w:val="24"/>
          <w:lang w:val="es-MX"/>
        </w:rPr>
        <w:t>Para confirmar los cambios, clic en el</w:t>
      </w:r>
      <w:r w:rsidRPr="002D5053">
        <w:rPr>
          <w:rFonts w:ascii="Calibri" w:eastAsia="Calibri" w:hAnsi="Calibri" w:cs="Times New Roman"/>
          <w:b w:val="0"/>
          <w:color w:val="auto"/>
          <w:sz w:val="22"/>
          <w:lang w:val="es-MX"/>
        </w:rPr>
        <w:t xml:space="preserve"> </w:t>
      </w:r>
      <w:r w:rsidRPr="002D5053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botón confirmar</w:t>
      </w:r>
      <w:r w:rsidRPr="002D5053">
        <w:rPr>
          <w:rFonts w:ascii="Calibri" w:eastAsia="Calibri" w:hAnsi="Calibri" w:cs="Times New Roman"/>
          <w:b w:val="0"/>
          <w:color w:val="auto"/>
          <w:sz w:val="22"/>
          <w:lang w:val="es-MX"/>
        </w:rPr>
        <w:t>:</w:t>
      </w:r>
    </w:p>
    <w:p w14:paraId="7271244F" w14:textId="151FD948" w:rsidR="002D5053" w:rsidRPr="002D5053" w:rsidRDefault="002D5053">
      <w:pPr>
        <w:spacing w:after="200"/>
        <w:rPr>
          <w:lang w:val="es-MX"/>
        </w:rPr>
      </w:pPr>
    </w:p>
    <w:p w14:paraId="01DF4AEB" w14:textId="35B12BE0" w:rsidR="002D5053" w:rsidRDefault="002D5053">
      <w:pPr>
        <w:spacing w:after="200"/>
      </w:pPr>
      <w:r>
        <w:br w:type="page"/>
      </w:r>
    </w:p>
    <w:p w14:paraId="40B098E6" w14:textId="6C4BCE11" w:rsidR="002D5053" w:rsidRPr="002D5053" w:rsidRDefault="002D5053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55" w:name="_Toc43778958"/>
      <w:r w:rsidRPr="002D5053">
        <w:rPr>
          <w:lang w:val="es-MX"/>
        </w:rPr>
        <w:lastRenderedPageBreak/>
        <w:t>Cambiar contraseña</w:t>
      </w:r>
      <w:bookmarkEnd w:id="55"/>
    </w:p>
    <w:p w14:paraId="51E6929C" w14:textId="77777777" w:rsidR="002D5053" w:rsidRPr="002D5053" w:rsidRDefault="002D5053" w:rsidP="002D5053">
      <w:pPr>
        <w:keepNext/>
        <w:keepLines/>
        <w:spacing w:before="40"/>
        <w:jc w:val="both"/>
        <w:outlineLvl w:val="2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r w:rsidRPr="002D5053">
        <w:rPr>
          <w:rFonts w:ascii="Arial" w:eastAsia="Times New Roman" w:hAnsi="Arial" w:cs="Arial"/>
          <w:b w:val="0"/>
          <w:color w:val="000000"/>
          <w:sz w:val="24"/>
          <w:szCs w:val="24"/>
        </w:rPr>
        <w:t>En este módulo cualquier usuario sea administrador o moderador podrá cambiar su contraseña. Para ambos tipos de usuarios aplican los mismos pasos.</w:t>
      </w:r>
    </w:p>
    <w:p w14:paraId="15934976" w14:textId="77777777" w:rsidR="002D5053" w:rsidRPr="002D5053" w:rsidRDefault="002D5053" w:rsidP="002D5053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</w:rPr>
      </w:pPr>
    </w:p>
    <w:p w14:paraId="4E75DEBA" w14:textId="77777777" w:rsidR="002D5053" w:rsidRPr="002D5053" w:rsidRDefault="002D5053" w:rsidP="000D340B">
      <w:pPr>
        <w:numPr>
          <w:ilvl w:val="0"/>
          <w:numId w:val="30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</w:rPr>
      </w:pPr>
      <w:r w:rsidRPr="002D5053">
        <w:rPr>
          <w:rFonts w:ascii="Arial" w:eastAsia="Calibri" w:hAnsi="Arial" w:cs="Arial"/>
          <w:b w:val="0"/>
          <w:color w:val="auto"/>
          <w:sz w:val="24"/>
          <w:szCs w:val="24"/>
        </w:rPr>
        <w:t xml:space="preserve">Clic en </w:t>
      </w:r>
      <w:r w:rsidRPr="002D5053">
        <w:rPr>
          <w:rFonts w:ascii="Arial" w:eastAsia="Calibri" w:hAnsi="Arial" w:cs="Arial"/>
          <w:bCs/>
          <w:color w:val="auto"/>
          <w:sz w:val="24"/>
          <w:szCs w:val="24"/>
        </w:rPr>
        <w:t>perfil:</w:t>
      </w:r>
    </w:p>
    <w:p w14:paraId="1AEE5B84" w14:textId="77777777" w:rsidR="002D5053" w:rsidRPr="002D5053" w:rsidRDefault="002D5053" w:rsidP="002D5053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</w:rPr>
      </w:pP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B69D61B" wp14:editId="2647B33C">
                <wp:simplePos x="0" y="0"/>
                <wp:positionH relativeFrom="column">
                  <wp:posOffset>3168015</wp:posOffset>
                </wp:positionH>
                <wp:positionV relativeFrom="paragraph">
                  <wp:posOffset>342265</wp:posOffset>
                </wp:positionV>
                <wp:extent cx="541020" cy="266700"/>
                <wp:effectExtent l="0" t="0" r="11430" b="19050"/>
                <wp:wrapNone/>
                <wp:docPr id="301" name="Rectángul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091CF" id="Rectángulo 301" o:spid="_x0000_s1026" style="position:absolute;margin-left:249.45pt;margin-top:26.95pt;width:42.6pt;height:21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" filled="f" strokecolor="red" strokeweight="1pt">
                <v:stroke joinstyle="round"/>
              </v:rect>
            </w:pict>
          </mc:Fallback>
        </mc:AlternateContent>
      </w: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64064" behindDoc="0" locked="0" layoutInCell="1" allowOverlap="1" wp14:anchorId="27B3CE27" wp14:editId="37F88157">
            <wp:simplePos x="0" y="0"/>
            <wp:positionH relativeFrom="column">
              <wp:posOffset>-373380</wp:posOffset>
            </wp:positionH>
            <wp:positionV relativeFrom="paragraph">
              <wp:posOffset>346075</wp:posOffset>
            </wp:positionV>
            <wp:extent cx="6590665" cy="3493770"/>
            <wp:effectExtent l="95250" t="57150" r="19685" b="49530"/>
            <wp:wrapSquare wrapText="bothSides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493770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39978B" w14:textId="77777777" w:rsidR="002D5053" w:rsidRPr="002D5053" w:rsidRDefault="002D5053" w:rsidP="002D5053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D777900" w14:textId="77777777" w:rsidR="002D5053" w:rsidRPr="002D5053" w:rsidRDefault="002D5053" w:rsidP="002D5053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8ECF096" w14:textId="2A2B4154" w:rsidR="002D5053" w:rsidRDefault="002D5053">
      <w:pPr>
        <w:spacing w:after="200"/>
      </w:pPr>
    </w:p>
    <w:p w14:paraId="58760E67" w14:textId="332D647A" w:rsidR="002D5053" w:rsidRDefault="002D5053">
      <w:pPr>
        <w:spacing w:after="200"/>
      </w:pPr>
      <w:r>
        <w:br w:type="page"/>
      </w:r>
    </w:p>
    <w:p w14:paraId="062BF163" w14:textId="3AB9A688" w:rsidR="002D5053" w:rsidRDefault="002D5053" w:rsidP="000D340B">
      <w:pPr>
        <w:numPr>
          <w:ilvl w:val="0"/>
          <w:numId w:val="31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41550E3" wp14:editId="24FD04E1">
                <wp:simplePos x="0" y="0"/>
                <wp:positionH relativeFrom="column">
                  <wp:posOffset>258808</wp:posOffset>
                </wp:positionH>
                <wp:positionV relativeFrom="paragraph">
                  <wp:posOffset>2708820</wp:posOffset>
                </wp:positionV>
                <wp:extent cx="1043940" cy="228600"/>
                <wp:effectExtent l="0" t="0" r="22860" b="19050"/>
                <wp:wrapNone/>
                <wp:docPr id="305" name="Rectángulo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28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DCF4AE" id="Rectángulo 305" o:spid="_x0000_s1026" style="position:absolute;margin-left:20.4pt;margin-top:213.3pt;width:82.2pt;height:18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" filled="f" strokecolor="red" strokeweight="1.5pt">
                <v:stroke joinstyle="round"/>
              </v:rect>
            </w:pict>
          </mc:Fallback>
        </mc:AlternateContent>
      </w: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67136" behindDoc="0" locked="0" layoutInCell="1" allowOverlap="1" wp14:anchorId="2DF67981" wp14:editId="2EE609D3">
            <wp:simplePos x="0" y="0"/>
            <wp:positionH relativeFrom="margin">
              <wp:align>center</wp:align>
            </wp:positionH>
            <wp:positionV relativeFrom="paragraph">
              <wp:posOffset>270420</wp:posOffset>
            </wp:positionV>
            <wp:extent cx="7039610" cy="3398520"/>
            <wp:effectExtent l="0" t="0" r="8890" b="0"/>
            <wp:wrapSquare wrapText="bothSides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6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2D5053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cambiar contraseña</w:t>
      </w: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:</w:t>
      </w:r>
    </w:p>
    <w:p w14:paraId="7F3691EF" w14:textId="77777777" w:rsidR="002D5053" w:rsidRPr="002D5053" w:rsidRDefault="002D5053" w:rsidP="002D5053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ED81E75" w14:textId="72068239" w:rsidR="002D5053" w:rsidRPr="002D5053" w:rsidRDefault="002D5053" w:rsidP="000D340B">
      <w:pPr>
        <w:pStyle w:val="Prrafodelista"/>
        <w:numPr>
          <w:ilvl w:val="0"/>
          <w:numId w:val="30"/>
        </w:num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2D5053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Rellenar los campos solicitados e ingrese su nueva contraseña:</w:t>
      </w:r>
    </w:p>
    <w:p w14:paraId="059566FA" w14:textId="7EBEC85A" w:rsidR="002D5053" w:rsidRDefault="003043EB">
      <w:pPr>
        <w:spacing w:after="200"/>
        <w:rPr>
          <w:lang w:val="es-MX"/>
        </w:rPr>
      </w:pP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B4548A6" wp14:editId="2DF2C74C">
                <wp:simplePos x="0" y="0"/>
                <wp:positionH relativeFrom="column">
                  <wp:posOffset>113665</wp:posOffset>
                </wp:positionH>
                <wp:positionV relativeFrom="paragraph">
                  <wp:posOffset>1649095</wp:posOffset>
                </wp:positionV>
                <wp:extent cx="1043940" cy="228600"/>
                <wp:effectExtent l="0" t="0" r="22860" b="19050"/>
                <wp:wrapNone/>
                <wp:docPr id="309" name="Rectángulo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28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F46B4" id="Rectángulo 309" o:spid="_x0000_s1026" style="position:absolute;margin-left:8.95pt;margin-top:129.85pt;width:82.2pt;height:18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" filled="f" strokecolor="red" strokeweight="1.5pt">
                <v:stroke joinstyle="round"/>
              </v:rect>
            </w:pict>
          </mc:Fallback>
        </mc:AlternateContent>
      </w: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E7334E1" wp14:editId="2BA9D8E6">
                <wp:simplePos x="0" y="0"/>
                <wp:positionH relativeFrom="column">
                  <wp:posOffset>106045</wp:posOffset>
                </wp:positionH>
                <wp:positionV relativeFrom="paragraph">
                  <wp:posOffset>1946275</wp:posOffset>
                </wp:positionV>
                <wp:extent cx="1043940" cy="228600"/>
                <wp:effectExtent l="0" t="0" r="22860" b="19050"/>
                <wp:wrapNone/>
                <wp:docPr id="308" name="Rectángul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28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066AC" id="Rectángulo 308" o:spid="_x0000_s1026" style="position:absolute;margin-left:8.35pt;margin-top:153.25pt;width:82.2pt;height:18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" filled="f" strokecolor="red" strokeweight="1.5pt">
                <v:stroke joinstyle="round"/>
              </v:rect>
            </w:pict>
          </mc:Fallback>
        </mc:AlternateContent>
      </w: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93DB296" wp14:editId="74BA5709">
                <wp:simplePos x="0" y="0"/>
                <wp:positionH relativeFrom="column">
                  <wp:posOffset>75565</wp:posOffset>
                </wp:positionH>
                <wp:positionV relativeFrom="paragraph">
                  <wp:posOffset>2258695</wp:posOffset>
                </wp:positionV>
                <wp:extent cx="1318260" cy="236220"/>
                <wp:effectExtent l="0" t="0" r="15240" b="11430"/>
                <wp:wrapNone/>
                <wp:docPr id="307" name="Rectángul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2362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BE2A0" id="Rectángulo 307" o:spid="_x0000_s1026" style="position:absolute;margin-left:5.95pt;margin-top:177.85pt;width:103.8pt;height:18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" filled="f" strokecolor="red" strokeweight="1.5pt">
                <v:stroke joinstyle="round"/>
              </v:rect>
            </w:pict>
          </mc:Fallback>
        </mc:AlternateContent>
      </w:r>
      <w:r w:rsidRPr="002D5053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70208" behindDoc="0" locked="0" layoutInCell="1" allowOverlap="1" wp14:anchorId="41D4E8FA" wp14:editId="74582618">
            <wp:simplePos x="0" y="0"/>
            <wp:positionH relativeFrom="page">
              <wp:posOffset>391160</wp:posOffset>
            </wp:positionH>
            <wp:positionV relativeFrom="paragraph">
              <wp:posOffset>257175</wp:posOffset>
            </wp:positionV>
            <wp:extent cx="6576060" cy="3855720"/>
            <wp:effectExtent l="0" t="0" r="0" b="0"/>
            <wp:wrapSquare wrapText="bothSides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65A20" w14:textId="018BE644" w:rsidR="003043EB" w:rsidRDefault="003043EB" w:rsidP="002D5053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1739DBF" w14:textId="5469BDC1" w:rsidR="002D5053" w:rsidRPr="002D5053" w:rsidRDefault="002D5053" w:rsidP="002D5053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B77AD3B" w14:textId="55D47CFC" w:rsidR="002D5053" w:rsidRDefault="002D5053" w:rsidP="000D340B">
      <w:pPr>
        <w:pStyle w:val="Prrafodelista"/>
        <w:numPr>
          <w:ilvl w:val="0"/>
          <w:numId w:val="30"/>
        </w:numPr>
        <w:spacing w:after="160" w:line="259" w:lineRule="auto"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  <w:r w:rsidRPr="002D5053">
        <w:rPr>
          <w:rFonts w:ascii="Calibri" w:eastAsia="Calibri" w:hAnsi="Calibri" w:cs="Times New Roman"/>
          <w:b w:val="0"/>
          <w:color w:val="auto"/>
          <w:sz w:val="24"/>
          <w:szCs w:val="24"/>
          <w:lang w:val="es-MX"/>
        </w:rPr>
        <w:lastRenderedPageBreak/>
        <w:t>Para confirmar los cambios, clic en el</w:t>
      </w:r>
      <w:r w:rsidRPr="002D5053">
        <w:rPr>
          <w:rFonts w:ascii="Calibri" w:eastAsia="Calibri" w:hAnsi="Calibri" w:cs="Times New Roman"/>
          <w:b w:val="0"/>
          <w:color w:val="auto"/>
          <w:sz w:val="22"/>
          <w:lang w:val="es-MX"/>
        </w:rPr>
        <w:t xml:space="preserve"> </w:t>
      </w:r>
      <w:r w:rsidRPr="002D5053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botón confirmar:</w:t>
      </w:r>
    </w:p>
    <w:p w14:paraId="53CBA93C" w14:textId="48867D4B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A818EB2" wp14:editId="52102286">
                <wp:simplePos x="0" y="0"/>
                <wp:positionH relativeFrom="column">
                  <wp:posOffset>2899954</wp:posOffset>
                </wp:positionH>
                <wp:positionV relativeFrom="paragraph">
                  <wp:posOffset>3592376</wp:posOffset>
                </wp:positionV>
                <wp:extent cx="467995" cy="467542"/>
                <wp:effectExtent l="0" t="0" r="27305" b="27940"/>
                <wp:wrapNone/>
                <wp:docPr id="312" name="Rectá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95" cy="467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85766" id="Rectángulo 312" o:spid="_x0000_s1026" style="position:absolute;margin-left:228.35pt;margin-top:282.85pt;width:36.85pt;height:36.8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5328" behindDoc="0" locked="0" layoutInCell="1" allowOverlap="1" wp14:anchorId="1420AEE0" wp14:editId="44E1795A">
            <wp:simplePos x="0" y="0"/>
            <wp:positionH relativeFrom="margin">
              <wp:posOffset>0</wp:posOffset>
            </wp:positionH>
            <wp:positionV relativeFrom="paragraph">
              <wp:posOffset>294005</wp:posOffset>
            </wp:positionV>
            <wp:extent cx="6576060" cy="3855720"/>
            <wp:effectExtent l="0" t="0" r="0" b="0"/>
            <wp:wrapSquare wrapText="bothSides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A47B1" w14:textId="77777777" w:rsidR="002D5053" w:rsidRPr="002D5053" w:rsidRDefault="002D5053">
      <w:pPr>
        <w:spacing w:after="200"/>
        <w:rPr>
          <w:lang w:val="es-MX"/>
        </w:rPr>
      </w:pPr>
    </w:p>
    <w:p w14:paraId="452B34BF" w14:textId="11343B00" w:rsidR="003043EB" w:rsidRDefault="002D5053">
      <w:pPr>
        <w:spacing w:after="200"/>
      </w:pPr>
      <w:r>
        <w:br w:type="page"/>
      </w:r>
    </w:p>
    <w:p w14:paraId="2E7C53F4" w14:textId="302EC44D" w:rsidR="003043EB" w:rsidRPr="003043EB" w:rsidRDefault="003043EB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56" w:name="_Toc43778959"/>
      <w:r w:rsidRPr="003043EB">
        <w:rPr>
          <w:lang w:val="es-MX"/>
        </w:rPr>
        <w:lastRenderedPageBreak/>
        <w:t>Ver jornadas</w:t>
      </w:r>
      <w:bookmarkEnd w:id="56"/>
      <w:r w:rsidRPr="003043EB">
        <w:rPr>
          <w:lang w:val="es-MX"/>
        </w:rPr>
        <w:t xml:space="preserve"> </w:t>
      </w:r>
    </w:p>
    <w:p w14:paraId="72AD9599" w14:textId="77777777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2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En este </w:t>
      </w:r>
      <w:r w:rsidRPr="003043EB">
        <w:rPr>
          <w:rFonts w:ascii="Arial" w:eastAsia="Calibri" w:hAnsi="Arial" w:cs="Arial"/>
          <w:b w:val="0"/>
          <w:color w:val="auto"/>
          <w:sz w:val="22"/>
          <w:lang w:val="es-MX"/>
        </w:rPr>
        <w:t>módulo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únicamente el administrador podrá visualizar los grupos en sus respectivas jornadas.</w:t>
      </w:r>
    </w:p>
    <w:p w14:paraId="0851063F" w14:textId="77777777" w:rsidR="003043EB" w:rsidRPr="003043EB" w:rsidRDefault="003043EB" w:rsidP="000D340B">
      <w:pPr>
        <w:numPr>
          <w:ilvl w:val="0"/>
          <w:numId w:val="32"/>
        </w:numPr>
        <w:spacing w:after="160" w:line="259" w:lineRule="auto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79424" behindDoc="0" locked="0" layoutInCell="1" allowOverlap="1" wp14:anchorId="2FC029D1" wp14:editId="7A1100CD">
            <wp:simplePos x="0" y="0"/>
            <wp:positionH relativeFrom="margin">
              <wp:posOffset>-154305</wp:posOffset>
            </wp:positionH>
            <wp:positionV relativeFrom="paragraph">
              <wp:posOffset>396875</wp:posOffset>
            </wp:positionV>
            <wp:extent cx="6000750" cy="3249930"/>
            <wp:effectExtent l="95250" t="57150" r="19050" b="64770"/>
            <wp:wrapSquare wrapText="bothSides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49930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958BC6B" wp14:editId="5C415020">
                <wp:simplePos x="0" y="0"/>
                <wp:positionH relativeFrom="column">
                  <wp:posOffset>2501265</wp:posOffset>
                </wp:positionH>
                <wp:positionV relativeFrom="paragraph">
                  <wp:posOffset>408305</wp:posOffset>
                </wp:positionV>
                <wp:extent cx="624840" cy="259080"/>
                <wp:effectExtent l="0" t="0" r="22860" b="26670"/>
                <wp:wrapNone/>
                <wp:docPr id="318" name="Rectángul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BD9B3E" id="Rectángulo 318" o:spid="_x0000_s1026" style="position:absolute;margin-left:196.95pt;margin-top:32.15pt;width:49.2pt;height:20.4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</w:t>
      </w:r>
    </w:p>
    <w:p w14:paraId="27695583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0F024607" w14:textId="77777777" w:rsidR="003043EB" w:rsidRPr="003043EB" w:rsidRDefault="003043EB" w:rsidP="000D340B">
      <w:pPr>
        <w:numPr>
          <w:ilvl w:val="0"/>
          <w:numId w:val="32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jornada mañana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o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tarde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:</w:t>
      </w:r>
    </w:p>
    <w:p w14:paraId="6545404D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0ABD42F" wp14:editId="6AF7F2E0">
                <wp:simplePos x="0" y="0"/>
                <wp:positionH relativeFrom="column">
                  <wp:posOffset>405765</wp:posOffset>
                </wp:positionH>
                <wp:positionV relativeFrom="paragraph">
                  <wp:posOffset>1376680</wp:posOffset>
                </wp:positionV>
                <wp:extent cx="4785360" cy="579120"/>
                <wp:effectExtent l="0" t="0" r="15240" b="11430"/>
                <wp:wrapNone/>
                <wp:docPr id="319" name="Rectángul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5360" cy="5791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B0202" id="Rectángulo 319" o:spid="_x0000_s1026" style="position:absolute;margin-left:31.95pt;margin-top:108.4pt;width:376.8pt;height:45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52D797B" wp14:editId="7C9A3221">
                <wp:simplePos x="0" y="0"/>
                <wp:positionH relativeFrom="column">
                  <wp:posOffset>398145</wp:posOffset>
                </wp:positionH>
                <wp:positionV relativeFrom="paragraph">
                  <wp:posOffset>759460</wp:posOffset>
                </wp:positionV>
                <wp:extent cx="4808220" cy="579120"/>
                <wp:effectExtent l="0" t="0" r="11430" b="11430"/>
                <wp:wrapNone/>
                <wp:docPr id="320" name="Rectángul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220" cy="5791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BDDA3" id="Rectángulo 320" o:spid="_x0000_s1026" style="position:absolute;margin-left:31.35pt;margin-top:59.8pt;width:378.6pt;height:45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78400" behindDoc="0" locked="0" layoutInCell="1" allowOverlap="1" wp14:anchorId="42822302" wp14:editId="1585E9DB">
            <wp:simplePos x="0" y="0"/>
            <wp:positionH relativeFrom="column">
              <wp:posOffset>1905</wp:posOffset>
            </wp:positionH>
            <wp:positionV relativeFrom="paragraph">
              <wp:posOffset>269240</wp:posOffset>
            </wp:positionV>
            <wp:extent cx="5612130" cy="1708150"/>
            <wp:effectExtent l="0" t="0" r="7620" b="6350"/>
            <wp:wrapSquare wrapText="bothSides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0A7EF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0B8B94BD" w14:textId="77777777" w:rsidR="003043EB" w:rsidRDefault="003043EB" w:rsidP="003043EB">
      <w:pPr>
        <w:tabs>
          <w:tab w:val="left" w:pos="1992"/>
        </w:tabs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1C19AB76" w14:textId="77777777" w:rsidR="003043EB" w:rsidRDefault="003043EB" w:rsidP="003043EB">
      <w:pPr>
        <w:tabs>
          <w:tab w:val="left" w:pos="1992"/>
        </w:tabs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13D8D352" w14:textId="77777777" w:rsidR="003043EB" w:rsidRDefault="003043EB" w:rsidP="003043EB">
      <w:pPr>
        <w:tabs>
          <w:tab w:val="left" w:pos="1992"/>
        </w:tabs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3EC0763F" w14:textId="77777777" w:rsidR="003043EB" w:rsidRDefault="003043EB" w:rsidP="003043EB">
      <w:pPr>
        <w:tabs>
          <w:tab w:val="left" w:pos="1992"/>
        </w:tabs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6C8EF85" w14:textId="77777777" w:rsidR="003043EB" w:rsidRDefault="003043EB" w:rsidP="003043EB">
      <w:pPr>
        <w:tabs>
          <w:tab w:val="left" w:pos="1992"/>
        </w:tabs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75F74D1E" w14:textId="78852427" w:rsidR="003043EB" w:rsidRPr="003043EB" w:rsidRDefault="003043EB" w:rsidP="003043EB">
      <w:pPr>
        <w:tabs>
          <w:tab w:val="left" w:pos="1992"/>
        </w:tabs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  <w:r w:rsidRPr="003043EB">
        <w:rPr>
          <w:rFonts w:ascii="Calibri" w:eastAsia="Calibri" w:hAnsi="Calibri" w:cs="Times New Roman"/>
          <w:b w:val="0"/>
          <w:color w:val="auto"/>
          <w:sz w:val="22"/>
          <w:lang w:val="es-MX"/>
        </w:rPr>
        <w:tab/>
      </w:r>
    </w:p>
    <w:p w14:paraId="2B567B2D" w14:textId="77777777" w:rsidR="003043EB" w:rsidRPr="003043EB" w:rsidRDefault="003043EB" w:rsidP="000D340B">
      <w:pPr>
        <w:numPr>
          <w:ilvl w:val="0"/>
          <w:numId w:val="32"/>
        </w:numPr>
        <w:tabs>
          <w:tab w:val="left" w:pos="1992"/>
        </w:tabs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Podrá ver los grupos de su respectiva jornada:</w:t>
      </w:r>
    </w:p>
    <w:p w14:paraId="1BC82D91" w14:textId="24A71641" w:rsidR="003043EB" w:rsidRDefault="003043EB">
      <w:pPr>
        <w:spacing w:after="200"/>
      </w:pPr>
      <w:r>
        <w:br w:type="page"/>
      </w:r>
    </w:p>
    <w:p w14:paraId="44C62AF5" w14:textId="77777777" w:rsidR="003043EB" w:rsidRPr="003043EB" w:rsidRDefault="003043EB" w:rsidP="003043EB">
      <w:pPr>
        <w:tabs>
          <w:tab w:val="left" w:pos="1992"/>
        </w:tabs>
        <w:spacing w:after="160" w:line="259" w:lineRule="auto"/>
        <w:ind w:left="912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lastRenderedPageBreak/>
        <w:drawing>
          <wp:anchor distT="0" distB="0" distL="114300" distR="114300" simplePos="0" relativeHeight="251884544" behindDoc="0" locked="0" layoutInCell="1" allowOverlap="1" wp14:anchorId="6CBF9524" wp14:editId="0CC97BA5">
            <wp:simplePos x="0" y="0"/>
            <wp:positionH relativeFrom="margin">
              <wp:align>center</wp:align>
            </wp:positionH>
            <wp:positionV relativeFrom="paragraph">
              <wp:posOffset>175895</wp:posOffset>
            </wp:positionV>
            <wp:extent cx="6269990" cy="2933700"/>
            <wp:effectExtent l="0" t="0" r="0" b="0"/>
            <wp:wrapSquare wrapText="bothSides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ACE47" w14:textId="69948F5B" w:rsidR="003043EB" w:rsidRPr="003043EB" w:rsidRDefault="003043EB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57" w:name="_Toc43778960"/>
      <w:r w:rsidRPr="003043EB">
        <w:rPr>
          <w:lang w:val="es-MX"/>
        </w:rPr>
        <w:t>Ver grupo y modificar estudiante</w:t>
      </w:r>
      <w:bookmarkEnd w:id="57"/>
    </w:p>
    <w:p w14:paraId="79782207" w14:textId="77777777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En este </w:t>
      </w:r>
      <w:r w:rsidRPr="003043EB">
        <w:rPr>
          <w:rFonts w:ascii="Arial" w:eastAsia="Calibri" w:hAnsi="Arial" w:cs="Arial"/>
          <w:b w:val="0"/>
          <w:color w:val="auto"/>
          <w:sz w:val="22"/>
          <w:lang w:val="es-MX"/>
        </w:rPr>
        <w:t>módulo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únicamente el administrador podrá ver los grupos y modificar estudiantes.</w:t>
      </w:r>
    </w:p>
    <w:p w14:paraId="10BE5524" w14:textId="77777777" w:rsidR="003043EB" w:rsidRPr="003043EB" w:rsidRDefault="003043EB" w:rsidP="000D340B">
      <w:pPr>
        <w:numPr>
          <w:ilvl w:val="0"/>
          <w:numId w:val="33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grupos:</w:t>
      </w:r>
    </w:p>
    <w:p w14:paraId="70D508FD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2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8991C45" wp14:editId="14DE46CE">
                <wp:simplePos x="0" y="0"/>
                <wp:positionH relativeFrom="column">
                  <wp:posOffset>2665095</wp:posOffset>
                </wp:positionH>
                <wp:positionV relativeFrom="paragraph">
                  <wp:posOffset>332105</wp:posOffset>
                </wp:positionV>
                <wp:extent cx="624840" cy="259080"/>
                <wp:effectExtent l="0" t="0" r="22860" b="26670"/>
                <wp:wrapNone/>
                <wp:docPr id="326" name="Rectángulo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CA87E4" id="Rectángulo 326" o:spid="_x0000_s1026" style="position:absolute;margin-left:209.85pt;margin-top:26.15pt;width:49.2pt;height:20.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85568" behindDoc="0" locked="0" layoutInCell="1" allowOverlap="1" wp14:anchorId="2E4F081B" wp14:editId="28F6C149">
            <wp:simplePos x="0" y="0"/>
            <wp:positionH relativeFrom="margin">
              <wp:posOffset>0</wp:posOffset>
            </wp:positionH>
            <wp:positionV relativeFrom="paragraph">
              <wp:posOffset>331470</wp:posOffset>
            </wp:positionV>
            <wp:extent cx="6000750" cy="3249930"/>
            <wp:effectExtent l="95250" t="57150" r="19050" b="64770"/>
            <wp:wrapSquare wrapText="bothSides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49930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6B39E" w14:textId="77777777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CE588D7" w14:textId="77777777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A9AEC1E" w14:textId="77777777" w:rsidR="003043EB" w:rsidRDefault="003043EB">
      <w:pPr>
        <w:spacing w:after="200"/>
      </w:pPr>
    </w:p>
    <w:p w14:paraId="6B8DBD86" w14:textId="77777777" w:rsidR="003043EB" w:rsidRDefault="003043EB">
      <w:pPr>
        <w:spacing w:after="200"/>
      </w:pPr>
    </w:p>
    <w:p w14:paraId="74AAAAB6" w14:textId="77777777" w:rsidR="003043EB" w:rsidRDefault="003043EB">
      <w:pPr>
        <w:spacing w:after="200"/>
      </w:pPr>
      <w:r>
        <w:br w:type="page"/>
      </w:r>
    </w:p>
    <w:p w14:paraId="25C26E54" w14:textId="4C4E2DA6" w:rsidR="003043EB" w:rsidRPr="003043EB" w:rsidRDefault="003043EB" w:rsidP="000D340B">
      <w:pPr>
        <w:pStyle w:val="Prrafodelista"/>
        <w:numPr>
          <w:ilvl w:val="0"/>
          <w:numId w:val="33"/>
        </w:num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lastRenderedPageBreak/>
        <w:t xml:space="preserve">Clic en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jornada mañana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o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tarde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:</w:t>
      </w:r>
    </w:p>
    <w:p w14:paraId="2F0F5439" w14:textId="43660C6F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88640" behindDoc="0" locked="0" layoutInCell="1" allowOverlap="1" wp14:anchorId="217577EF" wp14:editId="3CF7D192">
            <wp:simplePos x="0" y="0"/>
            <wp:positionH relativeFrom="margin">
              <wp:align>center</wp:align>
            </wp:positionH>
            <wp:positionV relativeFrom="paragraph">
              <wp:posOffset>288925</wp:posOffset>
            </wp:positionV>
            <wp:extent cx="5612130" cy="1708150"/>
            <wp:effectExtent l="0" t="0" r="7620" b="6350"/>
            <wp:wrapSquare wrapText="bothSides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7AA1A52" wp14:editId="63C098A0">
                <wp:simplePos x="0" y="0"/>
                <wp:positionH relativeFrom="margin">
                  <wp:align>center</wp:align>
                </wp:positionH>
                <wp:positionV relativeFrom="paragraph">
                  <wp:posOffset>1384935</wp:posOffset>
                </wp:positionV>
                <wp:extent cx="4808220" cy="579120"/>
                <wp:effectExtent l="0" t="0" r="11430" b="11430"/>
                <wp:wrapNone/>
                <wp:docPr id="334" name="Rectángulo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220" cy="5791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1CDBB" id="Rectángulo 334" o:spid="_x0000_s1026" style="position:absolute;margin-left:0;margin-top:109.05pt;width:378.6pt;height:45.6pt;z-index:251890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EAC0DFC" wp14:editId="79855FDA">
                <wp:simplePos x="0" y="0"/>
                <wp:positionH relativeFrom="margin">
                  <wp:align>center</wp:align>
                </wp:positionH>
                <wp:positionV relativeFrom="paragraph">
                  <wp:posOffset>782955</wp:posOffset>
                </wp:positionV>
                <wp:extent cx="4808220" cy="579120"/>
                <wp:effectExtent l="0" t="0" r="11430" b="11430"/>
                <wp:wrapNone/>
                <wp:docPr id="335" name="Rectángulo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220" cy="5791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AABDE" id="Rectángulo 335" o:spid="_x0000_s1026" style="position:absolute;margin-left:0;margin-top:61.65pt;width:378.6pt;height:45.6pt;z-index:251889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" filled="f" strokecolor="red" strokeweight="1pt">
                <v:stroke joinstyle="round"/>
                <w10:wrap anchorx="margin"/>
              </v:rect>
            </w:pict>
          </mc:Fallback>
        </mc:AlternateContent>
      </w:r>
    </w:p>
    <w:p w14:paraId="7A1EE206" w14:textId="0F5C1FD9" w:rsid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C3E8C9D" w14:textId="66A5597F" w:rsid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0673DA4" w14:textId="43B4BAFB" w:rsid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7761983" w14:textId="58BD6066" w:rsid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4281087" w14:textId="400F0554" w:rsid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B4C2BC7" w14:textId="543836FA" w:rsid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BA1EBD1" w14:textId="77777777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DD1FFC9" w14:textId="27DC637F" w:rsidR="003043EB" w:rsidRPr="003043EB" w:rsidRDefault="003043EB" w:rsidP="000D340B">
      <w:pPr>
        <w:numPr>
          <w:ilvl w:val="0"/>
          <w:numId w:val="33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el botón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visualizar grupo</w: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t>:</w:t>
      </w:r>
    </w:p>
    <w:p w14:paraId="4C4E8262" w14:textId="49CEF402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AECC490" w14:textId="3A5C3D0C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83DB5C8" w14:textId="6B68BBFE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273A209" w14:textId="4CE1D95A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7379533" wp14:editId="69A1CD7B">
                <wp:simplePos x="0" y="0"/>
                <wp:positionH relativeFrom="column">
                  <wp:posOffset>3467916</wp:posOffset>
                </wp:positionH>
                <wp:positionV relativeFrom="paragraph">
                  <wp:posOffset>1726655</wp:posOffset>
                </wp:positionV>
                <wp:extent cx="373380" cy="243840"/>
                <wp:effectExtent l="0" t="0" r="26670" b="22860"/>
                <wp:wrapNone/>
                <wp:docPr id="336" name="Rectángulo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4384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7ABD4" id="Rectángulo 336" o:spid="_x0000_s1026" style="position:absolute;margin-left:273.05pt;margin-top:135.95pt;width:29.4pt;height:19.2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91712" behindDoc="0" locked="0" layoutInCell="1" allowOverlap="1" wp14:anchorId="517CFF0E" wp14:editId="587EBFDB">
            <wp:simplePos x="0" y="0"/>
            <wp:positionH relativeFrom="margin">
              <wp:posOffset>-65315</wp:posOffset>
            </wp:positionH>
            <wp:positionV relativeFrom="paragraph">
              <wp:posOffset>229144</wp:posOffset>
            </wp:positionV>
            <wp:extent cx="6269990" cy="2933700"/>
            <wp:effectExtent l="0" t="0" r="0" b="0"/>
            <wp:wrapSquare wrapText="bothSides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BE7B8" w14:textId="1154FF42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E955D60" w14:textId="199FF103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32C1C6B" w14:textId="462A8B2C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E4B07F7" w14:textId="50C8853A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F7D796D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BA83D9E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05082FB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BBDB3F2" w14:textId="3FBC37CB" w:rsid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2B54AA0" w14:textId="77777777" w:rsidR="003043EB" w:rsidRDefault="003043EB">
      <w:pPr>
        <w:spacing w:after="200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br w:type="page"/>
      </w:r>
    </w:p>
    <w:p w14:paraId="14965570" w14:textId="47843437" w:rsidR="003043EB" w:rsidRPr="003043EB" w:rsidRDefault="003043EB" w:rsidP="000D340B">
      <w:pPr>
        <w:pStyle w:val="Prrafodelista"/>
        <w:numPr>
          <w:ilvl w:val="0"/>
          <w:numId w:val="33"/>
        </w:num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hAnsi="Calibri" w:cs="Times New Roman"/>
          <w:noProof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F194AD2" wp14:editId="285829CA">
                <wp:simplePos x="0" y="0"/>
                <wp:positionH relativeFrom="column">
                  <wp:posOffset>3987165</wp:posOffset>
                </wp:positionH>
                <wp:positionV relativeFrom="paragraph">
                  <wp:posOffset>1965325</wp:posOffset>
                </wp:positionV>
                <wp:extent cx="373380" cy="266700"/>
                <wp:effectExtent l="0" t="0" r="26670" b="19050"/>
                <wp:wrapNone/>
                <wp:docPr id="339" name="Rectángulo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667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88736" id="Rectángulo 339" o:spid="_x0000_s1026" style="position:absolute;margin-left:313.95pt;margin-top:154.75pt;width:29.4pt;height:21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hAnsi="Calibri" w:cs="Times New Roman"/>
          <w:noProof/>
          <w:sz w:val="22"/>
          <w:lang w:val="es-MX"/>
        </w:rPr>
        <w:drawing>
          <wp:anchor distT="0" distB="0" distL="114300" distR="114300" simplePos="0" relativeHeight="251894784" behindDoc="0" locked="0" layoutInCell="1" allowOverlap="1" wp14:anchorId="5947F982" wp14:editId="393BC2E0">
            <wp:simplePos x="0" y="0"/>
            <wp:positionH relativeFrom="margin">
              <wp:posOffset>-318770</wp:posOffset>
            </wp:positionH>
            <wp:positionV relativeFrom="paragraph">
              <wp:posOffset>517525</wp:posOffset>
            </wp:positionV>
            <wp:extent cx="6353175" cy="2773680"/>
            <wp:effectExtent l="0" t="0" r="9525" b="7620"/>
            <wp:wrapSquare wrapText="bothSides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Ahora podrá visualizar los integrantes del grupo. Para editar el estudiante, clic en el botón editar estudiante:</w:t>
      </w:r>
    </w:p>
    <w:p w14:paraId="665861E2" w14:textId="77777777" w:rsidR="003043EB" w:rsidRPr="003043EB" w:rsidRDefault="003043EB" w:rsidP="000D340B">
      <w:pPr>
        <w:numPr>
          <w:ilvl w:val="0"/>
          <w:numId w:val="33"/>
        </w:numPr>
        <w:tabs>
          <w:tab w:val="left" w:pos="5844"/>
        </w:tabs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Modifique los campos que desea cambiar</w:t>
      </w:r>
    </w:p>
    <w:p w14:paraId="67AFFDC8" w14:textId="4910719E" w:rsidR="003043EB" w:rsidRPr="003043EB" w:rsidRDefault="003043EB" w:rsidP="003043EB">
      <w:pPr>
        <w:tabs>
          <w:tab w:val="left" w:pos="5844"/>
        </w:tabs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AFCC43" wp14:editId="1C26CDB7">
                <wp:simplePos x="0" y="0"/>
                <wp:positionH relativeFrom="column">
                  <wp:posOffset>1701165</wp:posOffset>
                </wp:positionH>
                <wp:positionV relativeFrom="paragraph">
                  <wp:posOffset>2721610</wp:posOffset>
                </wp:positionV>
                <wp:extent cx="1120140" cy="342900"/>
                <wp:effectExtent l="0" t="0" r="22860" b="19050"/>
                <wp:wrapNone/>
                <wp:docPr id="340" name="Rectángul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429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9BA42C" id="Rectángulo 340" o:spid="_x0000_s1026" style="position:absolute;margin-left:133.95pt;margin-top:214.3pt;width:88.2pt;height:27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59A6277" wp14:editId="4EC05A27">
                <wp:simplePos x="0" y="0"/>
                <wp:positionH relativeFrom="column">
                  <wp:posOffset>1731645</wp:posOffset>
                </wp:positionH>
                <wp:positionV relativeFrom="paragraph">
                  <wp:posOffset>2348230</wp:posOffset>
                </wp:positionV>
                <wp:extent cx="792480" cy="342900"/>
                <wp:effectExtent l="0" t="0" r="26670" b="19050"/>
                <wp:wrapNone/>
                <wp:docPr id="341" name="Rectángulo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429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F3204E" id="Rectángulo 341" o:spid="_x0000_s1026" style="position:absolute;margin-left:136.35pt;margin-top:184.9pt;width:62.4pt;height:27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AD2272F" wp14:editId="502041BA">
                <wp:simplePos x="0" y="0"/>
                <wp:positionH relativeFrom="column">
                  <wp:posOffset>1739265</wp:posOffset>
                </wp:positionH>
                <wp:positionV relativeFrom="paragraph">
                  <wp:posOffset>1982470</wp:posOffset>
                </wp:positionV>
                <wp:extent cx="792480" cy="342900"/>
                <wp:effectExtent l="0" t="0" r="26670" b="19050"/>
                <wp:wrapNone/>
                <wp:docPr id="343" name="Rectá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429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EDF46" id="Rectángulo 343" o:spid="_x0000_s1026" style="position:absolute;margin-left:136.95pt;margin-top:156.1pt;width:62.4pt;height:27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2586957" wp14:editId="078911FD">
                <wp:simplePos x="0" y="0"/>
                <wp:positionH relativeFrom="column">
                  <wp:posOffset>1746885</wp:posOffset>
                </wp:positionH>
                <wp:positionV relativeFrom="paragraph">
                  <wp:posOffset>1639570</wp:posOffset>
                </wp:positionV>
                <wp:extent cx="792480" cy="342900"/>
                <wp:effectExtent l="0" t="0" r="26670" b="19050"/>
                <wp:wrapNone/>
                <wp:docPr id="344" name="Rectángul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429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007BB0" id="Rectángulo 344" o:spid="_x0000_s1026" style="position:absolute;margin-left:137.55pt;margin-top:129.1pt;width:62.4pt;height:27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" filled="f" strokecolor="red" strokeweight="1pt">
                <v:stroke joinstyle="round"/>
              </v:rect>
            </w:pict>
          </mc:Fallback>
        </mc:AlternateContent>
      </w:r>
    </w:p>
    <w:p w14:paraId="65A7C3F6" w14:textId="16E39F7B" w:rsidR="003043EB" w:rsidRPr="003043EB" w:rsidRDefault="003043EB" w:rsidP="003043EB">
      <w:pPr>
        <w:tabs>
          <w:tab w:val="left" w:pos="5844"/>
        </w:tabs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44F6BBA" wp14:editId="1AC63E5D">
                <wp:simplePos x="0" y="0"/>
                <wp:positionH relativeFrom="margin">
                  <wp:posOffset>2044518</wp:posOffset>
                </wp:positionH>
                <wp:positionV relativeFrom="paragraph">
                  <wp:posOffset>2941682</wp:posOffset>
                </wp:positionV>
                <wp:extent cx="3756660" cy="243840"/>
                <wp:effectExtent l="0" t="0" r="15240" b="22860"/>
                <wp:wrapNone/>
                <wp:docPr id="342" name="Rectángulo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6660" cy="24384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3C527" id="Rectángulo 342" o:spid="_x0000_s1026" style="position:absolute;margin-left:161pt;margin-top:231.65pt;width:295.8pt;height:19.2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896832" behindDoc="0" locked="0" layoutInCell="1" allowOverlap="1" wp14:anchorId="6B38BC59" wp14:editId="7F1D6FDA">
            <wp:simplePos x="0" y="0"/>
            <wp:positionH relativeFrom="margin">
              <wp:align>right</wp:align>
            </wp:positionH>
            <wp:positionV relativeFrom="paragraph">
              <wp:posOffset>211999</wp:posOffset>
            </wp:positionV>
            <wp:extent cx="6736080" cy="3678555"/>
            <wp:effectExtent l="0" t="0" r="7620" b="0"/>
            <wp:wrapSquare wrapText="bothSides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159A31" w14:textId="77777777" w:rsidR="003043EB" w:rsidRPr="003043EB" w:rsidRDefault="003043EB" w:rsidP="003043EB">
      <w:pPr>
        <w:tabs>
          <w:tab w:val="left" w:pos="5844"/>
        </w:tabs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7C9443D" w14:textId="77777777" w:rsidR="003043EB" w:rsidRPr="003043EB" w:rsidRDefault="003043EB" w:rsidP="003043EB">
      <w:pPr>
        <w:tabs>
          <w:tab w:val="left" w:pos="5844"/>
        </w:tabs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F4B8424" w14:textId="77777777" w:rsidR="003043EB" w:rsidRPr="003043EB" w:rsidRDefault="003043EB" w:rsidP="003043EB">
      <w:pPr>
        <w:tabs>
          <w:tab w:val="left" w:pos="5844"/>
        </w:tabs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D0A506C" w14:textId="0D6CC736" w:rsid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12310DA" w14:textId="77777777" w:rsidR="003043EB" w:rsidRDefault="003043EB">
      <w:pPr>
        <w:spacing w:after="200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br w:type="page"/>
      </w:r>
    </w:p>
    <w:p w14:paraId="5035CC40" w14:textId="619AA683" w:rsidR="003043EB" w:rsidRPr="003043EB" w:rsidRDefault="003043EB" w:rsidP="000D340B">
      <w:pPr>
        <w:pStyle w:val="Prrafodelista"/>
        <w:numPr>
          <w:ilvl w:val="0"/>
          <w:numId w:val="33"/>
        </w:numPr>
        <w:tabs>
          <w:tab w:val="left" w:pos="5844"/>
        </w:tabs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hAnsi="Calibri" w:cs="Times New Roman"/>
          <w:noProof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A74BFCA" wp14:editId="389FAECD">
                <wp:simplePos x="0" y="0"/>
                <wp:positionH relativeFrom="column">
                  <wp:posOffset>3178901</wp:posOffset>
                </wp:positionH>
                <wp:positionV relativeFrom="paragraph">
                  <wp:posOffset>3149419</wp:posOffset>
                </wp:positionV>
                <wp:extent cx="571500" cy="457200"/>
                <wp:effectExtent l="0" t="0" r="19050" b="19050"/>
                <wp:wrapNone/>
                <wp:docPr id="347" name="Rectángulo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457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A7D3F" id="Rectángulo 347" o:spid="_x0000_s1026" style="position:absolute;margin-left:250.3pt;margin-top:248pt;width:45pt;height:36pt;z-index:25190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hAnsi="Calibri" w:cs="Times New Roman"/>
          <w:noProof/>
          <w:sz w:val="22"/>
          <w:lang w:val="es-MX"/>
        </w:rPr>
        <w:drawing>
          <wp:anchor distT="0" distB="0" distL="114300" distR="114300" simplePos="0" relativeHeight="251904000" behindDoc="0" locked="0" layoutInCell="1" allowOverlap="1" wp14:anchorId="3EAC49E5" wp14:editId="729B9FD8">
            <wp:simplePos x="0" y="0"/>
            <wp:positionH relativeFrom="margin">
              <wp:align>right</wp:align>
            </wp:positionH>
            <wp:positionV relativeFrom="paragraph">
              <wp:posOffset>332740</wp:posOffset>
            </wp:positionV>
            <wp:extent cx="6075045" cy="3317240"/>
            <wp:effectExtent l="0" t="0" r="1905" b="0"/>
            <wp:wrapSquare wrapText="bothSides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el botón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</w:t>
      </w:r>
    </w:p>
    <w:p w14:paraId="3AE9909C" w14:textId="77777777" w:rsidR="003043EB" w:rsidRPr="003043EB" w:rsidRDefault="003043EB" w:rsidP="003043EB">
      <w:pPr>
        <w:tabs>
          <w:tab w:val="left" w:pos="5844"/>
        </w:tabs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D5D96F3" w14:textId="77777777" w:rsidR="003043EB" w:rsidRPr="003043EB" w:rsidRDefault="003043EB" w:rsidP="000D340B">
      <w:pPr>
        <w:numPr>
          <w:ilvl w:val="0"/>
          <w:numId w:val="33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06048" behindDoc="0" locked="0" layoutInCell="1" allowOverlap="1" wp14:anchorId="57501083" wp14:editId="359652EC">
            <wp:simplePos x="0" y="0"/>
            <wp:positionH relativeFrom="margin">
              <wp:align>left</wp:align>
            </wp:positionH>
            <wp:positionV relativeFrom="paragraph">
              <wp:posOffset>577850</wp:posOffset>
            </wp:positionV>
            <wp:extent cx="5623726" cy="3771900"/>
            <wp:effectExtent l="0" t="0" r="0" b="0"/>
            <wp:wrapSquare wrapText="bothSides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726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Si los datos ingresados en el formulario son válidos aparecerá una alerta con el mensaje ‘Registro Exitoso’. Dar clic en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para termina el proceso</w:t>
      </w:r>
    </w:p>
    <w:p w14:paraId="3ABA055E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7AD1FCE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3583098" w14:textId="77777777" w:rsidR="003043EB" w:rsidRDefault="003043EB">
      <w:pPr>
        <w:spacing w:after="200"/>
      </w:pPr>
    </w:p>
    <w:p w14:paraId="59BA1EF8" w14:textId="77777777" w:rsidR="003043EB" w:rsidRDefault="003043EB">
      <w:pPr>
        <w:spacing w:after="200"/>
      </w:pPr>
    </w:p>
    <w:p w14:paraId="390D7DED" w14:textId="394CFE07" w:rsidR="003043EB" w:rsidRDefault="003043EB">
      <w:pPr>
        <w:spacing w:after="200"/>
      </w:pPr>
      <w:r>
        <w:br w:type="page"/>
      </w:r>
    </w:p>
    <w:p w14:paraId="308DC199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4948EAB7" w14:textId="1D06C3D5" w:rsidR="003043EB" w:rsidRPr="003043EB" w:rsidRDefault="003043EB" w:rsidP="000D340B">
      <w:pPr>
        <w:pStyle w:val="Ttulo2"/>
        <w:numPr>
          <w:ilvl w:val="2"/>
          <w:numId w:val="1"/>
        </w:numPr>
      </w:pPr>
      <w:bookmarkStart w:id="58" w:name="_Toc43778961"/>
      <w:r w:rsidRPr="003043EB">
        <w:t>Modificar grupo</w:t>
      </w:r>
      <w:bookmarkEnd w:id="58"/>
      <w:r w:rsidRPr="003043EB">
        <w:t xml:space="preserve"> </w:t>
      </w:r>
    </w:p>
    <w:p w14:paraId="0D614A0C" w14:textId="77777777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En este </w:t>
      </w:r>
      <w:r w:rsidRPr="003043EB">
        <w:rPr>
          <w:rFonts w:ascii="Arial" w:eastAsia="Calibri" w:hAnsi="Arial" w:cs="Arial"/>
          <w:b w:val="0"/>
          <w:color w:val="auto"/>
          <w:sz w:val="22"/>
          <w:lang w:val="es-MX"/>
        </w:rPr>
        <w:t>módulo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únicamente el administrador podrá modificar los grupos.</w:t>
      </w:r>
    </w:p>
    <w:p w14:paraId="6862607C" w14:textId="77777777" w:rsidR="003043EB" w:rsidRPr="003043EB" w:rsidRDefault="003043EB" w:rsidP="000D340B">
      <w:pPr>
        <w:numPr>
          <w:ilvl w:val="0"/>
          <w:numId w:val="34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grupos:</w:t>
      </w:r>
    </w:p>
    <w:p w14:paraId="211C62BE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D579385" wp14:editId="33C33F01">
                <wp:simplePos x="0" y="0"/>
                <wp:positionH relativeFrom="margin">
                  <wp:posOffset>2722245</wp:posOffset>
                </wp:positionH>
                <wp:positionV relativeFrom="paragraph">
                  <wp:posOffset>348615</wp:posOffset>
                </wp:positionV>
                <wp:extent cx="556260" cy="259080"/>
                <wp:effectExtent l="0" t="0" r="15240" b="26670"/>
                <wp:wrapNone/>
                <wp:docPr id="355" name="Rectángul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BCEEAA" id="Rectángulo 355" o:spid="_x0000_s1026" style="position:absolute;margin-left:214.35pt;margin-top:27.45pt;width:43.8pt;height:20.4pt;z-index:2519091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08096" behindDoc="0" locked="0" layoutInCell="1" allowOverlap="1" wp14:anchorId="6454D7E3" wp14:editId="25EB0718">
            <wp:simplePos x="0" y="0"/>
            <wp:positionH relativeFrom="margin">
              <wp:posOffset>0</wp:posOffset>
            </wp:positionH>
            <wp:positionV relativeFrom="paragraph">
              <wp:posOffset>346710</wp:posOffset>
            </wp:positionV>
            <wp:extent cx="6000750" cy="3249930"/>
            <wp:effectExtent l="95250" t="57150" r="19050" b="64770"/>
            <wp:wrapSquare wrapText="bothSides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49930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4E9DD" w14:textId="77777777" w:rsidR="003043EB" w:rsidRPr="003043EB" w:rsidRDefault="003043EB" w:rsidP="003043EB">
      <w:pPr>
        <w:tabs>
          <w:tab w:val="left" w:pos="1860"/>
        </w:tabs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C8CB122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C7423C5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7E8CFBCD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01A4F35E" w14:textId="77777777" w:rsidR="003043EB" w:rsidRPr="003043EB" w:rsidRDefault="003043EB" w:rsidP="000D340B">
      <w:pPr>
        <w:numPr>
          <w:ilvl w:val="0"/>
          <w:numId w:val="34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jornada mañana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o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tarde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:</w:t>
      </w:r>
    </w:p>
    <w:p w14:paraId="3019156C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47BDF36" wp14:editId="5F2EFCFF">
                <wp:simplePos x="0" y="0"/>
                <wp:positionH relativeFrom="margin">
                  <wp:posOffset>396240</wp:posOffset>
                </wp:positionH>
                <wp:positionV relativeFrom="paragraph">
                  <wp:posOffset>1366520</wp:posOffset>
                </wp:positionV>
                <wp:extent cx="4808220" cy="579120"/>
                <wp:effectExtent l="0" t="0" r="11430" b="11430"/>
                <wp:wrapNone/>
                <wp:docPr id="356" name="Rectá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220" cy="5791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51565" id="Rectángulo 356" o:spid="_x0000_s1026" style="position:absolute;margin-left:31.2pt;margin-top:107.6pt;width:378.6pt;height:45.6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8ACAF6F" wp14:editId="03D30547">
                <wp:simplePos x="0" y="0"/>
                <wp:positionH relativeFrom="margin">
                  <wp:posOffset>396240</wp:posOffset>
                </wp:positionH>
                <wp:positionV relativeFrom="paragraph">
                  <wp:posOffset>748030</wp:posOffset>
                </wp:positionV>
                <wp:extent cx="4808220" cy="579120"/>
                <wp:effectExtent l="0" t="0" r="11430" b="11430"/>
                <wp:wrapNone/>
                <wp:docPr id="357" name="Rectángulo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220" cy="5791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451C2" id="Rectángulo 357" o:spid="_x0000_s1026" style="position:absolute;margin-left:31.2pt;margin-top:58.9pt;width:378.6pt;height:45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10144" behindDoc="0" locked="0" layoutInCell="1" allowOverlap="1" wp14:anchorId="517E2100" wp14:editId="6EC4DD48">
            <wp:simplePos x="0" y="0"/>
            <wp:positionH relativeFrom="margin">
              <wp:posOffset>-7620</wp:posOffset>
            </wp:positionH>
            <wp:positionV relativeFrom="paragraph">
              <wp:posOffset>269875</wp:posOffset>
            </wp:positionV>
            <wp:extent cx="5612130" cy="1708150"/>
            <wp:effectExtent l="0" t="0" r="7620" b="6350"/>
            <wp:wrapSquare wrapText="bothSides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76414" w14:textId="67E69538" w:rsidR="003043EB" w:rsidRPr="003043EB" w:rsidRDefault="003043EB">
      <w:pPr>
        <w:spacing w:after="200"/>
        <w:rPr>
          <w:lang w:val="es-MX"/>
        </w:rPr>
      </w:pPr>
    </w:p>
    <w:p w14:paraId="13F761A9" w14:textId="77777777" w:rsidR="003043EB" w:rsidRDefault="003043EB">
      <w:pPr>
        <w:spacing w:after="200"/>
      </w:pPr>
      <w:r>
        <w:br w:type="page"/>
      </w:r>
    </w:p>
    <w:p w14:paraId="4999FA19" w14:textId="639117C8" w:rsidR="003043EB" w:rsidRPr="003043EB" w:rsidRDefault="003043EB" w:rsidP="000D340B">
      <w:pPr>
        <w:pStyle w:val="Prrafodelista"/>
        <w:numPr>
          <w:ilvl w:val="0"/>
          <w:numId w:val="34"/>
        </w:num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hAnsi="Calibri" w:cs="Times New Roman"/>
          <w:noProof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B9FF0CC" wp14:editId="71E59FFE">
                <wp:simplePos x="0" y="0"/>
                <wp:positionH relativeFrom="column">
                  <wp:posOffset>4589145</wp:posOffset>
                </wp:positionH>
                <wp:positionV relativeFrom="paragraph">
                  <wp:posOffset>2077720</wp:posOffset>
                </wp:positionV>
                <wp:extent cx="373380" cy="243840"/>
                <wp:effectExtent l="0" t="0" r="26670" b="22860"/>
                <wp:wrapNone/>
                <wp:docPr id="360" name="Rectángulo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4384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ECC00" id="Rectángulo 360" o:spid="_x0000_s1026" style="position:absolute;margin-left:361.35pt;margin-top:163.6pt;width:29.4pt;height:19.2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el botón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modificar grupo</w:t>
      </w:r>
      <w:r w:rsidRPr="003043EB">
        <w:rPr>
          <w:rFonts w:ascii="Calibri" w:hAnsi="Calibri" w:cs="Times New Roman"/>
          <w:noProof/>
          <w:sz w:val="22"/>
          <w:lang w:val="es-MX"/>
        </w:rPr>
        <w:drawing>
          <wp:anchor distT="0" distB="0" distL="114300" distR="114300" simplePos="0" relativeHeight="251914240" behindDoc="0" locked="0" layoutInCell="1" allowOverlap="1" wp14:anchorId="1137C40B" wp14:editId="23689BB6">
            <wp:simplePos x="0" y="0"/>
            <wp:positionH relativeFrom="margin">
              <wp:posOffset>0</wp:posOffset>
            </wp:positionH>
            <wp:positionV relativeFrom="paragraph">
              <wp:posOffset>289560</wp:posOffset>
            </wp:positionV>
            <wp:extent cx="6269990" cy="2933700"/>
            <wp:effectExtent l="0" t="0" r="0" b="0"/>
            <wp:wrapSquare wrapText="bothSides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t>:</w:t>
      </w:r>
    </w:p>
    <w:p w14:paraId="331C66CD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63A09884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307FC30" w14:textId="3EF5FBFE" w:rsid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7DD104A7" w14:textId="3169B9AF" w:rsid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40053887" w14:textId="77777777" w:rsidR="003043EB" w:rsidRDefault="003043EB">
      <w:pPr>
        <w:spacing w:after="200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  <w:r>
        <w:rPr>
          <w:rFonts w:ascii="Calibri" w:eastAsia="Calibri" w:hAnsi="Calibri" w:cs="Times New Roman"/>
          <w:b w:val="0"/>
          <w:color w:val="auto"/>
          <w:sz w:val="22"/>
          <w:lang w:val="es-MX"/>
        </w:rPr>
        <w:br w:type="page"/>
      </w:r>
    </w:p>
    <w:p w14:paraId="5BB57330" w14:textId="2691F6B0" w:rsidR="003043EB" w:rsidRPr="003043EB" w:rsidRDefault="003043EB" w:rsidP="000D340B">
      <w:pPr>
        <w:pStyle w:val="Prrafodelista"/>
        <w:numPr>
          <w:ilvl w:val="0"/>
          <w:numId w:val="34"/>
        </w:num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hAnsi="Calibri" w:cs="Times New Roman"/>
          <w:noProof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CF4AADD" wp14:editId="214B9FAD">
                <wp:simplePos x="0" y="0"/>
                <wp:positionH relativeFrom="column">
                  <wp:posOffset>169545</wp:posOffset>
                </wp:positionH>
                <wp:positionV relativeFrom="paragraph">
                  <wp:posOffset>2041525</wp:posOffset>
                </wp:positionV>
                <wp:extent cx="5692140" cy="236220"/>
                <wp:effectExtent l="0" t="0" r="22860" b="11430"/>
                <wp:wrapNone/>
                <wp:docPr id="362" name="Rectángulo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2140" cy="2362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8E6D3" id="Rectángulo 362" o:spid="_x0000_s1026" style="position:absolute;margin-left:13.35pt;margin-top:160.75pt;width:448.2pt;height:18.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" filled="f" strokecolor="red" strokeweight="1.5pt">
                <v:stroke joinstyle="round"/>
              </v:rect>
            </w:pict>
          </mc:Fallback>
        </mc:AlternateContent>
      </w:r>
      <w:r w:rsidRPr="003043EB">
        <w:rPr>
          <w:rFonts w:ascii="Calibri" w:hAnsi="Calibri" w:cs="Times New Roman"/>
          <w:noProof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D397CF2" wp14:editId="517B4C98">
                <wp:simplePos x="0" y="0"/>
                <wp:positionH relativeFrom="column">
                  <wp:posOffset>184785</wp:posOffset>
                </wp:positionH>
                <wp:positionV relativeFrom="paragraph">
                  <wp:posOffset>1721485</wp:posOffset>
                </wp:positionV>
                <wp:extent cx="739140" cy="228600"/>
                <wp:effectExtent l="0" t="0" r="22860" b="19050"/>
                <wp:wrapNone/>
                <wp:docPr id="363" name="Rectángul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2286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1D22A" id="Rectángulo 363" o:spid="_x0000_s1026" style="position:absolute;margin-left:14.55pt;margin-top:135.55pt;width:58.2pt;height:18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  <w:r w:rsidRPr="003043EB">
        <w:rPr>
          <w:rFonts w:ascii="Calibri" w:hAnsi="Calibri" w:cs="Times New Roman"/>
          <w:noProof/>
          <w:sz w:val="22"/>
          <w:lang w:val="es-MX"/>
        </w:rPr>
        <w:drawing>
          <wp:anchor distT="0" distB="0" distL="114300" distR="114300" simplePos="0" relativeHeight="251917312" behindDoc="0" locked="0" layoutInCell="1" allowOverlap="1" wp14:anchorId="023646A7" wp14:editId="77412990">
            <wp:simplePos x="0" y="0"/>
            <wp:positionH relativeFrom="column">
              <wp:posOffset>-569595</wp:posOffset>
            </wp:positionH>
            <wp:positionV relativeFrom="paragraph">
              <wp:posOffset>311785</wp:posOffset>
            </wp:positionV>
            <wp:extent cx="6993890" cy="3535680"/>
            <wp:effectExtent l="0" t="0" r="0" b="7620"/>
            <wp:wrapSquare wrapText="bothSides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89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Podrá modificar el código del grupo o el tipo de jornada</w:t>
      </w:r>
    </w:p>
    <w:p w14:paraId="5B10F138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3402EA0E" w14:textId="77777777" w:rsidR="003043EB" w:rsidRPr="003043EB" w:rsidRDefault="003043EB" w:rsidP="000D340B">
      <w:pPr>
        <w:numPr>
          <w:ilvl w:val="0"/>
          <w:numId w:val="34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el botón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</w:t>
      </w:r>
    </w:p>
    <w:p w14:paraId="6ED9E676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9E482A9" wp14:editId="6E7555D9">
                <wp:simplePos x="0" y="0"/>
                <wp:positionH relativeFrom="column">
                  <wp:posOffset>2707005</wp:posOffset>
                </wp:positionH>
                <wp:positionV relativeFrom="paragraph">
                  <wp:posOffset>2926080</wp:posOffset>
                </wp:positionV>
                <wp:extent cx="541020" cy="548640"/>
                <wp:effectExtent l="0" t="0" r="11430" b="22860"/>
                <wp:wrapNone/>
                <wp:docPr id="364" name="Rectángulo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5486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D01714" id="Rectángulo 364" o:spid="_x0000_s1026" style="position:absolute;margin-left:213.15pt;margin-top:230.4pt;width:42.6pt;height:43.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" filled="f" strokecolor="red" strokeweight="1.5pt">
                <v:stroke joinstyle="round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20384" behindDoc="0" locked="0" layoutInCell="1" allowOverlap="1" wp14:anchorId="266B5879" wp14:editId="7F2DF07F">
            <wp:simplePos x="0" y="0"/>
            <wp:positionH relativeFrom="column">
              <wp:posOffset>-219075</wp:posOffset>
            </wp:positionH>
            <wp:positionV relativeFrom="paragraph">
              <wp:posOffset>190500</wp:posOffset>
            </wp:positionV>
            <wp:extent cx="6175375" cy="3276600"/>
            <wp:effectExtent l="0" t="0" r="0" b="0"/>
            <wp:wrapSquare wrapText="bothSides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B32BB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385FF23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69994F7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317C192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04627710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507E4813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179FE1A3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7A7B564" w14:textId="110EAEA3" w:rsidR="003043EB" w:rsidRPr="003043EB" w:rsidRDefault="003043EB">
      <w:pPr>
        <w:spacing w:after="200"/>
        <w:rPr>
          <w:lang w:val="es-MX"/>
        </w:rPr>
      </w:pPr>
    </w:p>
    <w:p w14:paraId="7B4E53FD" w14:textId="77777777" w:rsidR="003043EB" w:rsidRDefault="003043EB">
      <w:pPr>
        <w:spacing w:after="200"/>
      </w:pPr>
      <w:r>
        <w:br w:type="page"/>
      </w:r>
    </w:p>
    <w:p w14:paraId="1270BAEE" w14:textId="119A3992" w:rsidR="003043EB" w:rsidRPr="003043EB" w:rsidRDefault="003043EB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59" w:name="_Toc43778962"/>
      <w:r w:rsidRPr="003043EB">
        <w:rPr>
          <w:lang w:val="es-MX"/>
        </w:rPr>
        <w:lastRenderedPageBreak/>
        <w:t>Crear grupo</w:t>
      </w:r>
      <w:bookmarkEnd w:id="59"/>
    </w:p>
    <w:p w14:paraId="09C0079E" w14:textId="77777777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En este </w:t>
      </w:r>
      <w:r w:rsidRPr="003043EB">
        <w:rPr>
          <w:rFonts w:ascii="Arial" w:eastAsia="Calibri" w:hAnsi="Arial" w:cs="Arial"/>
          <w:b w:val="0"/>
          <w:color w:val="auto"/>
          <w:sz w:val="22"/>
          <w:lang w:val="es-MX"/>
        </w:rPr>
        <w:t>módulo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únicamente el administrador podrá crear grupos.</w:t>
      </w:r>
    </w:p>
    <w:p w14:paraId="26F0F2FF" w14:textId="77777777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4A6D5C4" w14:textId="77777777" w:rsidR="003043EB" w:rsidRPr="003043EB" w:rsidRDefault="003043EB" w:rsidP="000D340B">
      <w:pPr>
        <w:numPr>
          <w:ilvl w:val="0"/>
          <w:numId w:val="35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grupos:</w:t>
      </w:r>
    </w:p>
    <w:p w14:paraId="0F636B5D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D7D80DF" wp14:editId="12C5B246">
                <wp:simplePos x="0" y="0"/>
                <wp:positionH relativeFrom="margin">
                  <wp:posOffset>2722245</wp:posOffset>
                </wp:positionH>
                <wp:positionV relativeFrom="paragraph">
                  <wp:posOffset>348615</wp:posOffset>
                </wp:positionV>
                <wp:extent cx="556260" cy="259080"/>
                <wp:effectExtent l="0" t="0" r="15240" b="26670"/>
                <wp:wrapNone/>
                <wp:docPr id="367" name="Rectá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335B9E" id="Rectángulo 367" o:spid="_x0000_s1026" style="position:absolute;margin-left:214.35pt;margin-top:27.45pt;width:43.8pt;height:20.4pt;z-index:2519244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23456" behindDoc="0" locked="0" layoutInCell="1" allowOverlap="1" wp14:anchorId="4554D0F1" wp14:editId="61E07927">
            <wp:simplePos x="0" y="0"/>
            <wp:positionH relativeFrom="margin">
              <wp:posOffset>0</wp:posOffset>
            </wp:positionH>
            <wp:positionV relativeFrom="paragraph">
              <wp:posOffset>346710</wp:posOffset>
            </wp:positionV>
            <wp:extent cx="6000750" cy="3249930"/>
            <wp:effectExtent l="95250" t="57150" r="19050" b="64770"/>
            <wp:wrapSquare wrapText="bothSides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49930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1A9A3C" w14:textId="77777777" w:rsidR="003043EB" w:rsidRPr="003043EB" w:rsidRDefault="003043EB" w:rsidP="003043EB">
      <w:pPr>
        <w:tabs>
          <w:tab w:val="left" w:pos="1860"/>
        </w:tabs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B9BECA1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67D1A7A4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71191F88" w14:textId="77777777" w:rsidR="003043EB" w:rsidRPr="003043EB" w:rsidRDefault="003043EB" w:rsidP="003043EB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6BDBA641" w14:textId="77777777" w:rsidR="003043EB" w:rsidRPr="003043EB" w:rsidRDefault="003043EB" w:rsidP="000D340B">
      <w:pPr>
        <w:numPr>
          <w:ilvl w:val="0"/>
          <w:numId w:val="35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jornada mañana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o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tarde</w:t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:</w:t>
      </w:r>
    </w:p>
    <w:p w14:paraId="64860392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B94B192" wp14:editId="126D172B">
                <wp:simplePos x="0" y="0"/>
                <wp:positionH relativeFrom="margin">
                  <wp:posOffset>396240</wp:posOffset>
                </wp:positionH>
                <wp:positionV relativeFrom="paragraph">
                  <wp:posOffset>1366520</wp:posOffset>
                </wp:positionV>
                <wp:extent cx="4808220" cy="579120"/>
                <wp:effectExtent l="0" t="0" r="11430" b="11430"/>
                <wp:wrapNone/>
                <wp:docPr id="368" name="Rectángulo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220" cy="5791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47914" id="Rectángulo 368" o:spid="_x0000_s1026" style="position:absolute;margin-left:31.2pt;margin-top:107.6pt;width:378.6pt;height:45.6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E1E7A19" wp14:editId="723F1B19">
                <wp:simplePos x="0" y="0"/>
                <wp:positionH relativeFrom="margin">
                  <wp:posOffset>396240</wp:posOffset>
                </wp:positionH>
                <wp:positionV relativeFrom="paragraph">
                  <wp:posOffset>748030</wp:posOffset>
                </wp:positionV>
                <wp:extent cx="4808220" cy="579120"/>
                <wp:effectExtent l="0" t="0" r="11430" b="11430"/>
                <wp:wrapNone/>
                <wp:docPr id="369" name="Rectá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220" cy="5791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46D25" id="Rectángulo 369" o:spid="_x0000_s1026" style="position:absolute;margin-left:31.2pt;margin-top:58.9pt;width:378.6pt;height:45.6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25504" behindDoc="0" locked="0" layoutInCell="1" allowOverlap="1" wp14:anchorId="79FF7E65" wp14:editId="59A0F3AF">
            <wp:simplePos x="0" y="0"/>
            <wp:positionH relativeFrom="margin">
              <wp:posOffset>-7620</wp:posOffset>
            </wp:positionH>
            <wp:positionV relativeFrom="paragraph">
              <wp:posOffset>269875</wp:posOffset>
            </wp:positionV>
            <wp:extent cx="5612130" cy="1708150"/>
            <wp:effectExtent l="0" t="0" r="7620" b="6350"/>
            <wp:wrapSquare wrapText="bothSides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3F0E7" w14:textId="77777777" w:rsidR="003043EB" w:rsidRPr="003043EB" w:rsidRDefault="003043EB" w:rsidP="003043EB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2D4996C" w14:textId="4E8250E5" w:rsidR="003043EB" w:rsidRPr="003043EB" w:rsidRDefault="003043EB">
      <w:pPr>
        <w:spacing w:after="200"/>
        <w:rPr>
          <w:lang w:val="es-MX"/>
        </w:rPr>
      </w:pPr>
    </w:p>
    <w:p w14:paraId="78665028" w14:textId="77777777" w:rsidR="003043EB" w:rsidRDefault="003043EB">
      <w:pPr>
        <w:spacing w:after="200"/>
      </w:pPr>
      <w:r>
        <w:br w:type="page"/>
      </w:r>
    </w:p>
    <w:p w14:paraId="75D87028" w14:textId="77777777" w:rsidR="003043EB" w:rsidRPr="003043EB" w:rsidRDefault="003043EB" w:rsidP="000D340B">
      <w:pPr>
        <w:numPr>
          <w:ilvl w:val="0"/>
          <w:numId w:val="36"/>
        </w:numPr>
        <w:spacing w:after="160" w:line="259" w:lineRule="auto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DCD605D" wp14:editId="5A7D03D5">
                <wp:simplePos x="0" y="0"/>
                <wp:positionH relativeFrom="column">
                  <wp:posOffset>5969453</wp:posOffset>
                </wp:positionH>
                <wp:positionV relativeFrom="paragraph">
                  <wp:posOffset>3243308</wp:posOffset>
                </wp:positionV>
                <wp:extent cx="508635" cy="426720"/>
                <wp:effectExtent l="0" t="0" r="24765" b="11430"/>
                <wp:wrapNone/>
                <wp:docPr id="372" name="Rectángulo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" cy="4267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6BAB9" id="Rectángulo 372" o:spid="_x0000_s1026" style="position:absolute;margin-left:470.05pt;margin-top:255.4pt;width:40.05pt;height:33.6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" filled="f" strokecolor="red" strokeweight="1.5pt">
                <v:stroke joinstyle="round"/>
              </v:rect>
            </w:pict>
          </mc:Fallback>
        </mc:AlternateContent>
      </w: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29600" behindDoc="0" locked="0" layoutInCell="1" allowOverlap="1" wp14:anchorId="449C87E0" wp14:editId="441565F4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6597542" cy="3375660"/>
            <wp:effectExtent l="0" t="0" r="0" b="0"/>
            <wp:wrapSquare wrapText="bothSides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542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el botón </w:t>
      </w:r>
      <w:r w:rsidRPr="003043EB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nuevo grupo:</w:t>
      </w:r>
    </w:p>
    <w:p w14:paraId="0B53AFF0" w14:textId="2D4C4477" w:rsidR="003043EB" w:rsidRPr="003043EB" w:rsidRDefault="00D252F9" w:rsidP="000D340B">
      <w:pPr>
        <w:numPr>
          <w:ilvl w:val="0"/>
          <w:numId w:val="36"/>
        </w:numPr>
        <w:spacing w:after="160" w:line="259" w:lineRule="auto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31648" behindDoc="0" locked="0" layoutInCell="1" allowOverlap="1" wp14:anchorId="0A7CA547" wp14:editId="61EB4A6B">
            <wp:simplePos x="0" y="0"/>
            <wp:positionH relativeFrom="page">
              <wp:align>left</wp:align>
            </wp:positionH>
            <wp:positionV relativeFrom="paragraph">
              <wp:posOffset>3809546</wp:posOffset>
            </wp:positionV>
            <wp:extent cx="7091680" cy="3810000"/>
            <wp:effectExtent l="0" t="0" r="0" b="0"/>
            <wp:wrapSquare wrapText="bothSides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168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3EB"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3F529B8" wp14:editId="5C25079E">
                <wp:simplePos x="0" y="0"/>
                <wp:positionH relativeFrom="margin">
                  <wp:posOffset>-13335</wp:posOffset>
                </wp:positionH>
                <wp:positionV relativeFrom="paragraph">
                  <wp:posOffset>5723255</wp:posOffset>
                </wp:positionV>
                <wp:extent cx="5730240" cy="259080"/>
                <wp:effectExtent l="0" t="0" r="22860" b="26670"/>
                <wp:wrapNone/>
                <wp:docPr id="373" name="Rectángulo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CA7059" id="Rectángulo 373" o:spid="_x0000_s1026" style="position:absolute;margin-left:-1.05pt;margin-top:450.65pt;width:451.2pt;height:20.4pt;z-index:251934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3043EB"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69886AD" wp14:editId="4473639A">
                <wp:simplePos x="0" y="0"/>
                <wp:positionH relativeFrom="margin">
                  <wp:posOffset>-30480</wp:posOffset>
                </wp:positionH>
                <wp:positionV relativeFrom="paragraph">
                  <wp:posOffset>5441315</wp:posOffset>
                </wp:positionV>
                <wp:extent cx="5730240" cy="190500"/>
                <wp:effectExtent l="0" t="0" r="22860" b="19050"/>
                <wp:wrapNone/>
                <wp:docPr id="374" name="Rectángul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90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BCB34" id="Rectángulo 374" o:spid="_x0000_s1026" style="position:absolute;margin-left:-2.4pt;margin-top:428.45pt;width:451.2pt;height:15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3043EB"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9C0F319" wp14:editId="1A3ACBFE">
                <wp:simplePos x="0" y="0"/>
                <wp:positionH relativeFrom="margin">
                  <wp:align>left</wp:align>
                </wp:positionH>
                <wp:positionV relativeFrom="paragraph">
                  <wp:posOffset>6073775</wp:posOffset>
                </wp:positionV>
                <wp:extent cx="5730240" cy="259080"/>
                <wp:effectExtent l="0" t="0" r="22860" b="26670"/>
                <wp:wrapNone/>
                <wp:docPr id="375" name="Rectángulo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F8DFA2" id="Rectángulo 375" o:spid="_x0000_s1026" style="position:absolute;margin-left:0;margin-top:478.25pt;width:451.2pt;height:20.4pt;z-index:25193574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3043EB" w:rsidRPr="003043EB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CB094CE" wp14:editId="7D499240">
                <wp:simplePos x="0" y="0"/>
                <wp:positionH relativeFrom="margin">
                  <wp:posOffset>-30480</wp:posOffset>
                </wp:positionH>
                <wp:positionV relativeFrom="paragraph">
                  <wp:posOffset>5151755</wp:posOffset>
                </wp:positionV>
                <wp:extent cx="5730240" cy="259080"/>
                <wp:effectExtent l="0" t="0" r="22860" b="26670"/>
                <wp:wrapNone/>
                <wp:docPr id="376" name="Rectángulo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2F1D45" id="Rectángulo 376" o:spid="_x0000_s1026" style="position:absolute;margin-left:-2.4pt;margin-top:405.65pt;width:451.2pt;height:20.4pt;z-index:2519326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3043EB" w:rsidRPr="003043EB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Completar los campos para la creación del grupo</w:t>
      </w:r>
    </w:p>
    <w:p w14:paraId="249131FA" w14:textId="14521DC1" w:rsidR="003043EB" w:rsidRPr="003043EB" w:rsidRDefault="003043EB" w:rsidP="003043EB">
      <w:pPr>
        <w:spacing w:after="160" w:line="259" w:lineRule="auto"/>
        <w:ind w:left="720"/>
        <w:contextualSpacing/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</w:pPr>
    </w:p>
    <w:p w14:paraId="7137089A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</w:pPr>
    </w:p>
    <w:p w14:paraId="6751F268" w14:textId="5F1517F7" w:rsidR="003043EB" w:rsidRDefault="003043EB" w:rsidP="003043EB">
      <w:pPr>
        <w:spacing w:after="160" w:line="259" w:lineRule="auto"/>
        <w:ind w:left="720"/>
        <w:contextualSpacing/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</w:pPr>
    </w:p>
    <w:p w14:paraId="474558CA" w14:textId="77777777" w:rsidR="003043EB" w:rsidRDefault="003043EB">
      <w:pPr>
        <w:spacing w:after="200"/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</w:pPr>
      <w:r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br w:type="page"/>
      </w:r>
    </w:p>
    <w:p w14:paraId="34A6712E" w14:textId="12BF26D5" w:rsidR="00D252F9" w:rsidRPr="00D252F9" w:rsidRDefault="00D252F9" w:rsidP="000D340B">
      <w:pPr>
        <w:pStyle w:val="Prrafodelista"/>
        <w:numPr>
          <w:ilvl w:val="0"/>
          <w:numId w:val="36"/>
        </w:num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lastRenderedPageBreak/>
        <w:t xml:space="preserve">Clic en el botón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aceptar:</w:t>
      </w:r>
    </w:p>
    <w:p w14:paraId="7050C4F4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9D1E674" wp14:editId="3346B95B">
                <wp:simplePos x="0" y="0"/>
                <wp:positionH relativeFrom="column">
                  <wp:posOffset>3007450</wp:posOffset>
                </wp:positionH>
                <wp:positionV relativeFrom="paragraph">
                  <wp:posOffset>3554821</wp:posOffset>
                </wp:positionV>
                <wp:extent cx="624840" cy="510540"/>
                <wp:effectExtent l="0" t="0" r="22860" b="22860"/>
                <wp:wrapNone/>
                <wp:docPr id="381" name="Rectángulo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5105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33F47" id="Rectángulo 381" o:spid="_x0000_s1026" style="position:absolute;margin-left:236.8pt;margin-top:279.9pt;width:49.2pt;height:40.2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" filled="f" strokecolor="red" strokeweight="1.5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37792" behindDoc="0" locked="0" layoutInCell="1" allowOverlap="1" wp14:anchorId="66CB0807" wp14:editId="15FFEB02">
            <wp:simplePos x="0" y="0"/>
            <wp:positionH relativeFrom="page">
              <wp:posOffset>680720</wp:posOffset>
            </wp:positionH>
            <wp:positionV relativeFrom="paragraph">
              <wp:posOffset>319405</wp:posOffset>
            </wp:positionV>
            <wp:extent cx="7091993" cy="3810000"/>
            <wp:effectExtent l="0" t="0" r="0" b="0"/>
            <wp:wrapSquare wrapText="bothSides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199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0BD46" w14:textId="77777777" w:rsidR="00D252F9" w:rsidRP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628A115A" w14:textId="77777777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65C88B40" w14:textId="77777777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5993031F" w14:textId="77777777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77EB932D" w14:textId="112AC0A6" w:rsid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302D5129" w14:textId="77777777" w:rsidR="00D252F9" w:rsidRDefault="00D252F9">
      <w:pPr>
        <w:spacing w:after="200"/>
        <w:rPr>
          <w:rFonts w:ascii="Arial" w:eastAsia="Calibri" w:hAnsi="Arial" w:cs="Arial"/>
          <w:bCs/>
          <w:color w:val="auto"/>
          <w:szCs w:val="28"/>
          <w:lang w:val="es-MX"/>
        </w:rPr>
      </w:pPr>
      <w:r>
        <w:rPr>
          <w:rFonts w:ascii="Arial" w:eastAsia="Calibri" w:hAnsi="Arial" w:cs="Arial"/>
          <w:bCs/>
          <w:color w:val="auto"/>
          <w:szCs w:val="28"/>
          <w:lang w:val="es-MX"/>
        </w:rPr>
        <w:br w:type="page"/>
      </w:r>
    </w:p>
    <w:p w14:paraId="38E17E06" w14:textId="1815FA2D" w:rsidR="00D252F9" w:rsidRPr="00D252F9" w:rsidRDefault="00D252F9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60" w:name="_Toc43778963"/>
      <w:r w:rsidRPr="00D252F9">
        <w:rPr>
          <w:lang w:val="es-MX"/>
        </w:rPr>
        <w:lastRenderedPageBreak/>
        <w:t>Ver docentes</w:t>
      </w:r>
      <w:bookmarkEnd w:id="60"/>
    </w:p>
    <w:p w14:paraId="3DAC6EDE" w14:textId="77777777" w:rsidR="00D252F9" w:rsidRPr="00D252F9" w:rsidRDefault="00D252F9" w:rsidP="00D252F9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En este </w:t>
      </w:r>
      <w:r w:rsidRPr="00D252F9">
        <w:rPr>
          <w:rFonts w:ascii="Arial" w:eastAsia="Calibri" w:hAnsi="Arial" w:cs="Arial"/>
          <w:b w:val="0"/>
          <w:color w:val="auto"/>
          <w:sz w:val="22"/>
          <w:lang w:val="es-MX"/>
        </w:rPr>
        <w:t>módulo</w:t>
      </w: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únicamente el administrador podrá ver los docentes</w:t>
      </w:r>
    </w:p>
    <w:p w14:paraId="1B260774" w14:textId="77777777" w:rsidR="00D252F9" w:rsidRP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1CF8A796" w14:textId="77777777" w:rsidR="00D252F9" w:rsidRPr="00D252F9" w:rsidRDefault="00D252F9" w:rsidP="000D340B">
      <w:pPr>
        <w:numPr>
          <w:ilvl w:val="0"/>
          <w:numId w:val="37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grupos:</w:t>
      </w:r>
    </w:p>
    <w:p w14:paraId="0A41F30C" w14:textId="694AFD30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40864" behindDoc="0" locked="0" layoutInCell="1" allowOverlap="1" wp14:anchorId="6B1D3F01" wp14:editId="38A502B4">
            <wp:simplePos x="0" y="0"/>
            <wp:positionH relativeFrom="margin">
              <wp:posOffset>-1905</wp:posOffset>
            </wp:positionH>
            <wp:positionV relativeFrom="paragraph">
              <wp:posOffset>347980</wp:posOffset>
            </wp:positionV>
            <wp:extent cx="5871210" cy="3179445"/>
            <wp:effectExtent l="95250" t="57150" r="15240" b="59055"/>
            <wp:wrapSquare wrapText="bothSides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317944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33AE61E" wp14:editId="38113F38">
                <wp:simplePos x="0" y="0"/>
                <wp:positionH relativeFrom="margin">
                  <wp:posOffset>2722245</wp:posOffset>
                </wp:positionH>
                <wp:positionV relativeFrom="paragraph">
                  <wp:posOffset>348615</wp:posOffset>
                </wp:positionV>
                <wp:extent cx="556260" cy="259080"/>
                <wp:effectExtent l="0" t="0" r="15240" b="26670"/>
                <wp:wrapNone/>
                <wp:docPr id="383" name="Rectángulo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B318BB" id="Rectángulo 383" o:spid="_x0000_s1026" style="position:absolute;margin-left:214.35pt;margin-top:27.45pt;width:43.8pt;height:20.4pt;z-index:251941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" filled="f" strokecolor="red" strokeweight="1pt">
                <v:stroke joinstyle="round"/>
                <w10:wrap anchorx="margin"/>
              </v:rect>
            </w:pict>
          </mc:Fallback>
        </mc:AlternateContent>
      </w:r>
    </w:p>
    <w:p w14:paraId="1F15C6C3" w14:textId="4EAE6690" w:rsidR="00D252F9" w:rsidRP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176F18C" w14:textId="08C821BD" w:rsidR="00D252F9" w:rsidRPr="00D252F9" w:rsidRDefault="00D252F9" w:rsidP="000D340B">
      <w:pPr>
        <w:numPr>
          <w:ilvl w:val="0"/>
          <w:numId w:val="37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docentes:</w:t>
      </w:r>
    </w:p>
    <w:p w14:paraId="2A0B5E3B" w14:textId="569DEC15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D252F9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w:drawing>
          <wp:anchor distT="0" distB="0" distL="114300" distR="114300" simplePos="0" relativeHeight="251942912" behindDoc="0" locked="0" layoutInCell="1" allowOverlap="1" wp14:anchorId="532B5295" wp14:editId="7E72ABB5">
            <wp:simplePos x="0" y="0"/>
            <wp:positionH relativeFrom="column">
              <wp:posOffset>209822</wp:posOffset>
            </wp:positionH>
            <wp:positionV relativeFrom="paragraph">
              <wp:posOffset>203382</wp:posOffset>
            </wp:positionV>
            <wp:extent cx="5612130" cy="2861310"/>
            <wp:effectExtent l="0" t="0" r="7620" b="0"/>
            <wp:wrapSquare wrapText="bothSides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A1A2A" w14:textId="0DC13B04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1E4A77A1" w14:textId="0E4238A9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29DC2213" w14:textId="00C3096F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D252F9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EE0FCE2" wp14:editId="39B42B7D">
                <wp:simplePos x="0" y="0"/>
                <wp:positionH relativeFrom="column">
                  <wp:posOffset>706211</wp:posOffset>
                </wp:positionH>
                <wp:positionV relativeFrom="paragraph">
                  <wp:posOffset>188323</wp:posOffset>
                </wp:positionV>
                <wp:extent cx="4602480" cy="586740"/>
                <wp:effectExtent l="0" t="0" r="26670" b="22860"/>
                <wp:wrapNone/>
                <wp:docPr id="384" name="Rectángulo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5867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5FCB1C" id="Rectángulo 384" o:spid="_x0000_s1026" style="position:absolute;margin-left:55.6pt;margin-top:14.85pt;width:362.4pt;height:46.2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" filled="f" strokecolor="red" strokeweight="1.5pt">
                <v:stroke joinstyle="round"/>
              </v:rect>
            </w:pict>
          </mc:Fallback>
        </mc:AlternateContent>
      </w:r>
    </w:p>
    <w:p w14:paraId="7D13EA6C" w14:textId="64286328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001521EE" w14:textId="28CC7AF5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45C36221" w14:textId="27C249BC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73986E71" w14:textId="77777777" w:rsidR="00D252F9" w:rsidRPr="00D252F9" w:rsidRDefault="00D252F9" w:rsidP="00D252F9">
      <w:pPr>
        <w:tabs>
          <w:tab w:val="left" w:pos="7608"/>
        </w:tabs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3CF35BCA" w14:textId="77777777" w:rsidR="003043EB" w:rsidRPr="003043EB" w:rsidRDefault="003043EB" w:rsidP="003043EB">
      <w:pPr>
        <w:spacing w:after="160" w:line="259" w:lineRule="auto"/>
        <w:ind w:left="720"/>
        <w:contextualSpacing/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</w:pPr>
    </w:p>
    <w:p w14:paraId="098F0368" w14:textId="4D96CD41" w:rsidR="003043EB" w:rsidRPr="003043EB" w:rsidRDefault="003043EB">
      <w:pPr>
        <w:spacing w:after="200"/>
        <w:rPr>
          <w:lang w:val="es-MX"/>
        </w:rPr>
      </w:pPr>
    </w:p>
    <w:p w14:paraId="2D4D1D0B" w14:textId="2FD0201E" w:rsidR="00D252F9" w:rsidRDefault="003043EB">
      <w:pPr>
        <w:spacing w:after="200"/>
      </w:pPr>
      <w:r>
        <w:br w:type="page"/>
      </w:r>
    </w:p>
    <w:p w14:paraId="1C0D1C06" w14:textId="072ADDEA" w:rsidR="00D252F9" w:rsidRPr="00D252F9" w:rsidRDefault="00D252F9" w:rsidP="000D340B">
      <w:pPr>
        <w:pStyle w:val="Prrafodelista"/>
        <w:numPr>
          <w:ilvl w:val="0"/>
          <w:numId w:val="37"/>
        </w:num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lastRenderedPageBreak/>
        <w:t xml:space="preserve">Ahora podrá visualizar los docentes de su respectivo grupo. Para modificarlos, clic en el botón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modificar docente:</w:t>
      </w:r>
    </w:p>
    <w:p w14:paraId="3DF8C462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77DB046E" wp14:editId="3D17322B">
                <wp:simplePos x="0" y="0"/>
                <wp:positionH relativeFrom="column">
                  <wp:posOffset>4494439</wp:posOffset>
                </wp:positionH>
                <wp:positionV relativeFrom="paragraph">
                  <wp:posOffset>1835150</wp:posOffset>
                </wp:positionV>
                <wp:extent cx="358140" cy="281940"/>
                <wp:effectExtent l="0" t="0" r="22860" b="22860"/>
                <wp:wrapNone/>
                <wp:docPr id="387" name="Rectángulo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819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02A733" id="Rectángulo 387" o:spid="_x0000_s1026" style="position:absolute;margin-left:353.9pt;margin-top:144.5pt;width:28.2pt;height:22.2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" filled="f" strokecolor="red" strokeweight="1.5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45984" behindDoc="0" locked="0" layoutInCell="1" allowOverlap="1" wp14:anchorId="1F37E047" wp14:editId="3DA3D2C5">
            <wp:simplePos x="0" y="0"/>
            <wp:positionH relativeFrom="margin">
              <wp:align>center</wp:align>
            </wp:positionH>
            <wp:positionV relativeFrom="paragraph">
              <wp:posOffset>196850</wp:posOffset>
            </wp:positionV>
            <wp:extent cx="7252970" cy="3261360"/>
            <wp:effectExtent l="0" t="0" r="5080" b="0"/>
            <wp:wrapSquare wrapText="bothSides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2B1E8" w14:textId="2EBA7B61" w:rsidR="00D252F9" w:rsidRPr="00D252F9" w:rsidRDefault="00D252F9" w:rsidP="000D340B">
      <w:pPr>
        <w:numPr>
          <w:ilvl w:val="0"/>
          <w:numId w:val="37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Modifique los campos que desea cambiar</w:t>
      </w:r>
    </w:p>
    <w:p w14:paraId="15BFBDA4" w14:textId="52A5073D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48032" behindDoc="0" locked="0" layoutInCell="1" allowOverlap="1" wp14:anchorId="5710F312" wp14:editId="2013913E">
            <wp:simplePos x="0" y="0"/>
            <wp:positionH relativeFrom="margin">
              <wp:align>right</wp:align>
            </wp:positionH>
            <wp:positionV relativeFrom="paragraph">
              <wp:posOffset>205921</wp:posOffset>
            </wp:positionV>
            <wp:extent cx="6698572" cy="3688080"/>
            <wp:effectExtent l="0" t="0" r="7620" b="7620"/>
            <wp:wrapSquare wrapText="bothSides"/>
            <wp:docPr id="394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572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0D99446" wp14:editId="461A30EC">
                <wp:simplePos x="0" y="0"/>
                <wp:positionH relativeFrom="column">
                  <wp:posOffset>2783205</wp:posOffset>
                </wp:positionH>
                <wp:positionV relativeFrom="paragraph">
                  <wp:posOffset>3399790</wp:posOffset>
                </wp:positionV>
                <wp:extent cx="693420" cy="441960"/>
                <wp:effectExtent l="0" t="0" r="11430" b="15240"/>
                <wp:wrapNone/>
                <wp:docPr id="388" name="Rectángulo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4419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5599A" id="Rectángulo 388" o:spid="_x0000_s1026" style="position:absolute;margin-left:219.15pt;margin-top:267.7pt;width:54.6pt;height:34.8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" filled="f" strokecolor="red" strokeweight="1.5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5D3B25C" wp14:editId="556E7173">
                <wp:simplePos x="0" y="0"/>
                <wp:positionH relativeFrom="column">
                  <wp:posOffset>1724025</wp:posOffset>
                </wp:positionH>
                <wp:positionV relativeFrom="paragraph">
                  <wp:posOffset>2660650</wp:posOffset>
                </wp:positionV>
                <wp:extent cx="4206240" cy="274320"/>
                <wp:effectExtent l="0" t="0" r="22860" b="11430"/>
                <wp:wrapNone/>
                <wp:docPr id="389" name="Rectángulo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6240" cy="2743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6DAA5" id="Rectángulo 389" o:spid="_x0000_s1026" style="position:absolute;margin-left:135.75pt;margin-top:209.5pt;width:331.2pt;height:21.6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" filled="f" strokecolor="red" strokeweight="1.5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90336B3" wp14:editId="5B563669">
                <wp:simplePos x="0" y="0"/>
                <wp:positionH relativeFrom="column">
                  <wp:posOffset>1327785</wp:posOffset>
                </wp:positionH>
                <wp:positionV relativeFrom="paragraph">
                  <wp:posOffset>2310130</wp:posOffset>
                </wp:positionV>
                <wp:extent cx="2049780" cy="320040"/>
                <wp:effectExtent l="0" t="0" r="26670" b="22860"/>
                <wp:wrapNone/>
                <wp:docPr id="390" name="Rectángulo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80" cy="3200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86D45" id="Rectángulo 390" o:spid="_x0000_s1026" style="position:absolute;margin-left:104.55pt;margin-top:181.9pt;width:161.4pt;height:25.2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" filled="f" strokecolor="red" strokeweight="1.5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5723BA1" wp14:editId="5A664F07">
                <wp:simplePos x="0" y="0"/>
                <wp:positionH relativeFrom="column">
                  <wp:posOffset>1335405</wp:posOffset>
                </wp:positionH>
                <wp:positionV relativeFrom="paragraph">
                  <wp:posOffset>1951990</wp:posOffset>
                </wp:positionV>
                <wp:extent cx="2049780" cy="320040"/>
                <wp:effectExtent l="0" t="0" r="26670" b="22860"/>
                <wp:wrapNone/>
                <wp:docPr id="391" name="Rectángul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80" cy="3200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F66A6D" id="Rectángulo 391" o:spid="_x0000_s1026" style="position:absolute;margin-left:105.15pt;margin-top:153.7pt;width:161.4pt;height:25.2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" filled="f" strokecolor="red" strokeweight="1.5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1F29A95" wp14:editId="59E3AB0D">
                <wp:simplePos x="0" y="0"/>
                <wp:positionH relativeFrom="column">
                  <wp:posOffset>1335405</wp:posOffset>
                </wp:positionH>
                <wp:positionV relativeFrom="paragraph">
                  <wp:posOffset>1593850</wp:posOffset>
                </wp:positionV>
                <wp:extent cx="2049780" cy="320040"/>
                <wp:effectExtent l="0" t="0" r="26670" b="22860"/>
                <wp:wrapNone/>
                <wp:docPr id="392" name="Rectángul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80" cy="3200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0B7B0" id="Rectángulo 392" o:spid="_x0000_s1026" style="position:absolute;margin-left:105.15pt;margin-top:125.5pt;width:161.4pt;height:25.2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" filled="f" strokecolor="red" strokeweight="1.5pt">
                <v:stroke joinstyle="round"/>
              </v:rect>
            </w:pict>
          </mc:Fallback>
        </mc:AlternateContent>
      </w:r>
    </w:p>
    <w:p w14:paraId="5E6CDB84" w14:textId="0F615EE8" w:rsidR="00D252F9" w:rsidRDefault="00D252F9">
      <w:pPr>
        <w:spacing w:after="200"/>
      </w:pPr>
      <w:r>
        <w:br w:type="page"/>
      </w:r>
    </w:p>
    <w:p w14:paraId="55B5BB11" w14:textId="265C9E7E" w:rsidR="00D252F9" w:rsidRPr="00D252F9" w:rsidRDefault="00D252F9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61" w:name="_Toc43778964"/>
      <w:r w:rsidRPr="00D252F9">
        <w:rPr>
          <w:lang w:val="es-MX"/>
        </w:rPr>
        <w:lastRenderedPageBreak/>
        <w:t>Crear docente</w:t>
      </w:r>
      <w:bookmarkEnd w:id="61"/>
    </w:p>
    <w:p w14:paraId="37D64F9F" w14:textId="77777777" w:rsidR="00D252F9" w:rsidRPr="00D252F9" w:rsidRDefault="00D252F9" w:rsidP="00D252F9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En este </w:t>
      </w:r>
      <w:r w:rsidRPr="00D252F9">
        <w:rPr>
          <w:rFonts w:ascii="Arial" w:eastAsia="Calibri" w:hAnsi="Arial" w:cs="Arial"/>
          <w:b w:val="0"/>
          <w:color w:val="auto"/>
          <w:sz w:val="22"/>
          <w:lang w:val="es-MX"/>
        </w:rPr>
        <w:t>módulo</w:t>
      </w: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únicamente el administrador podrá crear docente</w:t>
      </w:r>
    </w:p>
    <w:p w14:paraId="33B95570" w14:textId="77777777" w:rsidR="00D252F9" w:rsidRPr="00D252F9" w:rsidRDefault="00D252F9" w:rsidP="000D340B">
      <w:pPr>
        <w:numPr>
          <w:ilvl w:val="0"/>
          <w:numId w:val="38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grupos:</w:t>
      </w:r>
    </w:p>
    <w:p w14:paraId="680F78E2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52CC871" wp14:editId="02128A85">
                <wp:simplePos x="0" y="0"/>
                <wp:positionH relativeFrom="margin">
                  <wp:posOffset>2691765</wp:posOffset>
                </wp:positionH>
                <wp:positionV relativeFrom="paragraph">
                  <wp:posOffset>349250</wp:posOffset>
                </wp:positionV>
                <wp:extent cx="449580" cy="259080"/>
                <wp:effectExtent l="0" t="0" r="26670" b="26670"/>
                <wp:wrapNone/>
                <wp:docPr id="395" name="Rectángulo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DB0949" id="Rectángulo 395" o:spid="_x0000_s1026" style="position:absolute;margin-left:211.95pt;margin-top:27.5pt;width:35.4pt;height:20.4pt;z-index:251956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55200" behindDoc="0" locked="0" layoutInCell="1" allowOverlap="1" wp14:anchorId="1C58C046" wp14:editId="13D4FA80">
            <wp:simplePos x="0" y="0"/>
            <wp:positionH relativeFrom="margin">
              <wp:posOffset>-1905</wp:posOffset>
            </wp:positionH>
            <wp:positionV relativeFrom="paragraph">
              <wp:posOffset>347980</wp:posOffset>
            </wp:positionV>
            <wp:extent cx="5871210" cy="3179445"/>
            <wp:effectExtent l="95250" t="57150" r="15240" b="59055"/>
            <wp:wrapSquare wrapText="bothSides"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317944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D7615" w14:textId="5CB8FCDB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3FC93EAA" w14:textId="2675E92F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147F795B" w14:textId="795F6442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5B962DC3" w14:textId="2B66805C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16572031" w14:textId="277AB851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9FDBDF7" w14:textId="066D6B99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EC58F45" w14:textId="6C1616DE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6782375" w14:textId="69F50D0D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7902ABD9" w14:textId="768794E5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4A681924" w14:textId="16994EFA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12777895" w14:textId="0C59A29B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65BFC9CE" w14:textId="09ADD834" w:rsid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6D4BF9BC" w14:textId="77777777" w:rsidR="00D252F9" w:rsidRP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0A919DDA" w14:textId="3FD2A6E4" w:rsidR="00D252F9" w:rsidRDefault="00D252F9" w:rsidP="000D340B">
      <w:pPr>
        <w:pStyle w:val="Prrafodelista"/>
        <w:numPr>
          <w:ilvl w:val="0"/>
          <w:numId w:val="38"/>
        </w:numPr>
        <w:spacing w:after="200"/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docentes</w:t>
      </w:r>
    </w:p>
    <w:p w14:paraId="2ED6AB30" w14:textId="0F594C4D" w:rsidR="00D252F9" w:rsidRDefault="00D252F9">
      <w:pPr>
        <w:spacing w:after="200"/>
      </w:pPr>
      <w:r w:rsidRPr="00D252F9"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C9ACC66" wp14:editId="315E3ED3">
                <wp:simplePos x="0" y="0"/>
                <wp:positionH relativeFrom="column">
                  <wp:posOffset>673553</wp:posOffset>
                </wp:positionH>
                <wp:positionV relativeFrom="paragraph">
                  <wp:posOffset>1046571</wp:posOffset>
                </wp:positionV>
                <wp:extent cx="4602480" cy="586740"/>
                <wp:effectExtent l="0" t="0" r="26670" b="22860"/>
                <wp:wrapNone/>
                <wp:docPr id="396" name="Rectángul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5867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C6C9A" id="Rectángulo 396" o:spid="_x0000_s1026" style="position:absolute;margin-left:53.05pt;margin-top:82.4pt;width:362.4pt;height:46.2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" filled="f" strokecolor="red" strokeweight="1.5pt">
                <v:stroke joinstyle="round"/>
              </v:rect>
            </w:pict>
          </mc:Fallback>
        </mc:AlternateContent>
      </w:r>
      <w:r w:rsidRPr="00D252F9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w:drawing>
          <wp:anchor distT="0" distB="0" distL="114300" distR="114300" simplePos="0" relativeHeight="251957248" behindDoc="0" locked="0" layoutInCell="1" allowOverlap="1" wp14:anchorId="695C4684" wp14:editId="577C1A07">
            <wp:simplePos x="0" y="0"/>
            <wp:positionH relativeFrom="column">
              <wp:posOffset>144054</wp:posOffset>
            </wp:positionH>
            <wp:positionV relativeFrom="paragraph">
              <wp:posOffset>84908</wp:posOffset>
            </wp:positionV>
            <wp:extent cx="5612130" cy="2861310"/>
            <wp:effectExtent l="0" t="0" r="7620" b="0"/>
            <wp:wrapSquare wrapText="bothSides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6EE876" w14:textId="15F34AAD" w:rsidR="00D252F9" w:rsidRPr="00D252F9" w:rsidRDefault="00D252F9" w:rsidP="000D340B">
      <w:pPr>
        <w:pStyle w:val="Prrafodelista"/>
        <w:numPr>
          <w:ilvl w:val="0"/>
          <w:numId w:val="38"/>
        </w:num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lastRenderedPageBreak/>
        <w:t xml:space="preserve">Clic en el botón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nuevo docente</w:t>
      </w:r>
    </w:p>
    <w:p w14:paraId="3AD8F3A0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8B61B3D" wp14:editId="69D6D2CE">
                <wp:simplePos x="0" y="0"/>
                <wp:positionH relativeFrom="column">
                  <wp:posOffset>6024971</wp:posOffset>
                </wp:positionH>
                <wp:positionV relativeFrom="paragraph">
                  <wp:posOffset>3058433</wp:posOffset>
                </wp:positionV>
                <wp:extent cx="624840" cy="584835"/>
                <wp:effectExtent l="0" t="0" r="22860" b="24765"/>
                <wp:wrapNone/>
                <wp:docPr id="399" name="Rectángulo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58483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FB7FD" id="Rectángulo 399" o:spid="_x0000_s1026" style="position:absolute;margin-left:474.4pt;margin-top:240.8pt;width:49.2pt;height:46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" filled="f" strokecolor="red" strokeweight="1.5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60320" behindDoc="0" locked="0" layoutInCell="1" allowOverlap="1" wp14:anchorId="1817B7BE" wp14:editId="60F0A480">
            <wp:simplePos x="0" y="0"/>
            <wp:positionH relativeFrom="page">
              <wp:posOffset>586740</wp:posOffset>
            </wp:positionH>
            <wp:positionV relativeFrom="paragraph">
              <wp:posOffset>175895</wp:posOffset>
            </wp:positionV>
            <wp:extent cx="6591300" cy="3434715"/>
            <wp:effectExtent l="0" t="0" r="0" b="0"/>
            <wp:wrapSquare wrapText="bothSides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7053C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860ACE9" w14:textId="77777777" w:rsidR="00D252F9" w:rsidRP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4FD61F84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6483DF9F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3226BA58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12C784CF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0B3EAD94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7E95B8F7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50E5D065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1B78857D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79A5DB3B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6AD869EE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0B64C746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343D8CFD" w14:textId="09777EEB" w:rsid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484CC1A1" w14:textId="77777777" w:rsidR="00D252F9" w:rsidRDefault="00D252F9">
      <w:pPr>
        <w:spacing w:after="200"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  <w:r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br w:type="page"/>
      </w:r>
    </w:p>
    <w:p w14:paraId="66A7B4CB" w14:textId="44BF5200" w:rsidR="00D252F9" w:rsidRPr="00D252F9" w:rsidRDefault="00D252F9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62" w:name="_Toc43778965"/>
      <w:r w:rsidRPr="00D252F9">
        <w:rPr>
          <w:lang w:val="es-MX"/>
        </w:rPr>
        <w:lastRenderedPageBreak/>
        <w:t>Ver y modificar acudiente</w:t>
      </w:r>
      <w:bookmarkEnd w:id="62"/>
    </w:p>
    <w:p w14:paraId="4ACFCDED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211BD271" w14:textId="77777777" w:rsidR="00D252F9" w:rsidRPr="00D252F9" w:rsidRDefault="00D252F9" w:rsidP="00D252F9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En este </w:t>
      </w:r>
      <w:r w:rsidRPr="00D252F9">
        <w:rPr>
          <w:rFonts w:ascii="Arial" w:eastAsia="Calibri" w:hAnsi="Arial" w:cs="Arial"/>
          <w:b w:val="0"/>
          <w:color w:val="auto"/>
          <w:sz w:val="22"/>
          <w:lang w:val="es-MX"/>
        </w:rPr>
        <w:t>módulo</w:t>
      </w: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únicamente el administrador podrá crear docente</w:t>
      </w:r>
    </w:p>
    <w:p w14:paraId="43650E9E" w14:textId="77777777" w:rsidR="00D252F9" w:rsidRPr="00D252F9" w:rsidRDefault="00D252F9" w:rsidP="000D340B">
      <w:pPr>
        <w:numPr>
          <w:ilvl w:val="0"/>
          <w:numId w:val="39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grupos:</w:t>
      </w:r>
    </w:p>
    <w:p w14:paraId="16EEADE0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52282CF" wp14:editId="1800FC6B">
                <wp:simplePos x="0" y="0"/>
                <wp:positionH relativeFrom="margin">
                  <wp:posOffset>2653665</wp:posOffset>
                </wp:positionH>
                <wp:positionV relativeFrom="paragraph">
                  <wp:posOffset>348615</wp:posOffset>
                </wp:positionV>
                <wp:extent cx="556260" cy="259080"/>
                <wp:effectExtent l="0" t="0" r="15240" b="26670"/>
                <wp:wrapNone/>
                <wp:docPr id="401" name="Rectángulo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FD9007" id="Rectángulo 401" o:spid="_x0000_s1026" style="position:absolute;margin-left:208.95pt;margin-top:27.45pt;width:43.8pt;height:20.4pt;z-index:2519644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63392" behindDoc="0" locked="0" layoutInCell="1" allowOverlap="1" wp14:anchorId="78E057B4" wp14:editId="5191957E">
            <wp:simplePos x="0" y="0"/>
            <wp:positionH relativeFrom="margin">
              <wp:posOffset>-1905</wp:posOffset>
            </wp:positionH>
            <wp:positionV relativeFrom="paragraph">
              <wp:posOffset>347980</wp:posOffset>
            </wp:positionV>
            <wp:extent cx="5871210" cy="3179445"/>
            <wp:effectExtent l="95250" t="57150" r="15240" b="59055"/>
            <wp:wrapSquare wrapText="bothSides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317944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1221F" w14:textId="0C711838" w:rsidR="00D252F9" w:rsidRP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3D6DE7F" w14:textId="675F1B55" w:rsidR="00D252F9" w:rsidRPr="00D252F9" w:rsidRDefault="00D252F9" w:rsidP="000D340B">
      <w:pPr>
        <w:numPr>
          <w:ilvl w:val="0"/>
          <w:numId w:val="39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acudientes:</w:t>
      </w:r>
    </w:p>
    <w:p w14:paraId="727EE72C" w14:textId="466A8F7C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3856A778" w14:textId="64186C4D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w:drawing>
          <wp:anchor distT="0" distB="0" distL="114300" distR="114300" simplePos="0" relativeHeight="251965440" behindDoc="0" locked="0" layoutInCell="1" allowOverlap="1" wp14:anchorId="593E0EE4" wp14:editId="48F84E50">
            <wp:simplePos x="0" y="0"/>
            <wp:positionH relativeFrom="column">
              <wp:posOffset>177165</wp:posOffset>
            </wp:positionH>
            <wp:positionV relativeFrom="paragraph">
              <wp:posOffset>133894</wp:posOffset>
            </wp:positionV>
            <wp:extent cx="5612130" cy="2861310"/>
            <wp:effectExtent l="0" t="0" r="7620" b="0"/>
            <wp:wrapSquare wrapText="bothSides"/>
            <wp:docPr id="404" name="Imagen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36D19" w14:textId="62EC99DF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545D555C" w14:textId="0FD4A9CE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1BA09F3D" w14:textId="7571CB53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7C09A173" w14:textId="2279219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1883C51F" w14:textId="78A77E3E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920DB6A" wp14:editId="516F21C4">
                <wp:simplePos x="0" y="0"/>
                <wp:positionH relativeFrom="margin">
                  <wp:posOffset>685619</wp:posOffset>
                </wp:positionH>
                <wp:positionV relativeFrom="paragraph">
                  <wp:posOffset>123190</wp:posOffset>
                </wp:positionV>
                <wp:extent cx="4602480" cy="586740"/>
                <wp:effectExtent l="0" t="0" r="26670" b="22860"/>
                <wp:wrapNone/>
                <wp:docPr id="402" name="Rectángulo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5867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938F2" id="Rectángulo 402" o:spid="_x0000_s1026" style="position:absolute;margin-left:54pt;margin-top:9.7pt;width:362.4pt;height:46.2pt;z-index:251966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" filled="f" strokecolor="red" strokeweight="1.5pt">
                <v:stroke joinstyle="round"/>
                <w10:wrap anchorx="margin"/>
              </v:rect>
            </w:pict>
          </mc:Fallback>
        </mc:AlternateContent>
      </w:r>
    </w:p>
    <w:p w14:paraId="122DF1FC" w14:textId="12A9016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07A8FB1C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 w:val="24"/>
          <w:szCs w:val="24"/>
          <w:lang w:val="es-MX"/>
        </w:rPr>
      </w:pPr>
    </w:p>
    <w:p w14:paraId="3CF5FA3D" w14:textId="7A1BCFB4" w:rsidR="00D252F9" w:rsidRPr="00D252F9" w:rsidRDefault="00D252F9">
      <w:pPr>
        <w:spacing w:after="200"/>
        <w:rPr>
          <w:lang w:val="es-MX"/>
        </w:rPr>
      </w:pPr>
    </w:p>
    <w:p w14:paraId="2591EF15" w14:textId="77777777" w:rsidR="00D252F9" w:rsidRDefault="00D252F9">
      <w:pPr>
        <w:spacing w:after="200"/>
      </w:pPr>
    </w:p>
    <w:p w14:paraId="5AD65989" w14:textId="77777777" w:rsidR="00D252F9" w:rsidRDefault="00D252F9">
      <w:pPr>
        <w:spacing w:after="200"/>
      </w:pPr>
    </w:p>
    <w:p w14:paraId="66491235" w14:textId="77777777" w:rsidR="00D252F9" w:rsidRDefault="00D252F9">
      <w:pPr>
        <w:spacing w:after="200"/>
      </w:pPr>
    </w:p>
    <w:p w14:paraId="3CEF8BC3" w14:textId="77777777" w:rsidR="00D252F9" w:rsidRDefault="00D252F9">
      <w:pPr>
        <w:spacing w:after="200"/>
      </w:pPr>
    </w:p>
    <w:p w14:paraId="1F97C8D5" w14:textId="77777777" w:rsidR="00D252F9" w:rsidRDefault="00D252F9">
      <w:pPr>
        <w:spacing w:after="200"/>
      </w:pPr>
    </w:p>
    <w:p w14:paraId="315CF232" w14:textId="77777777" w:rsidR="00D252F9" w:rsidRDefault="00D252F9">
      <w:pPr>
        <w:spacing w:after="200"/>
      </w:pPr>
      <w:r>
        <w:br w:type="page"/>
      </w:r>
    </w:p>
    <w:p w14:paraId="5948D3F3" w14:textId="28D75EBB" w:rsidR="00D252F9" w:rsidRPr="00D252F9" w:rsidRDefault="00D252F9" w:rsidP="000D340B">
      <w:pPr>
        <w:pStyle w:val="Prrafodelista"/>
        <w:numPr>
          <w:ilvl w:val="0"/>
          <w:numId w:val="39"/>
        </w:num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lastRenderedPageBreak/>
        <w:t xml:space="preserve">Ahora podrá ver los acudientes y su respectivo grupo. Para modificar el acudiente, clic en el botón </w:t>
      </w:r>
      <w:r w:rsidRPr="00D252F9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editar acudiente:</w:t>
      </w:r>
    </w:p>
    <w:p w14:paraId="59F803D7" w14:textId="77777777" w:rsidR="00D252F9" w:rsidRPr="00D252F9" w:rsidRDefault="00D252F9" w:rsidP="00D252F9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8C0E6E6" wp14:editId="1B671126">
                <wp:simplePos x="0" y="0"/>
                <wp:positionH relativeFrom="column">
                  <wp:posOffset>4284345</wp:posOffset>
                </wp:positionH>
                <wp:positionV relativeFrom="paragraph">
                  <wp:posOffset>1670050</wp:posOffset>
                </wp:positionV>
                <wp:extent cx="281940" cy="281940"/>
                <wp:effectExtent l="0" t="0" r="22860" b="22860"/>
                <wp:wrapNone/>
                <wp:docPr id="405" name="Rectángulo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2819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44106" id="Rectángulo 405" o:spid="_x0000_s1026" style="position:absolute;margin-left:337.35pt;margin-top:131.5pt;width:22.2pt;height:22.2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" filled="f" strokecolor="red" strokeweight="1.5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68512" behindDoc="0" locked="0" layoutInCell="1" allowOverlap="1" wp14:anchorId="5C09A190" wp14:editId="78880B71">
            <wp:simplePos x="0" y="0"/>
            <wp:positionH relativeFrom="column">
              <wp:posOffset>291465</wp:posOffset>
            </wp:positionH>
            <wp:positionV relativeFrom="paragraph">
              <wp:posOffset>346075</wp:posOffset>
            </wp:positionV>
            <wp:extent cx="5612130" cy="2965450"/>
            <wp:effectExtent l="0" t="0" r="7620" b="6350"/>
            <wp:wrapSquare wrapText="bothSides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844E5" w14:textId="77777777" w:rsidR="00D252F9" w:rsidRP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2A37CD59" w14:textId="77777777" w:rsidR="00D252F9" w:rsidRPr="00D252F9" w:rsidRDefault="00D252F9" w:rsidP="000D340B">
      <w:pPr>
        <w:numPr>
          <w:ilvl w:val="0"/>
          <w:numId w:val="39"/>
        </w:numPr>
        <w:tabs>
          <w:tab w:val="left" w:pos="1524"/>
        </w:tabs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Modifique el campo que desea cambiar</w:t>
      </w:r>
    </w:p>
    <w:p w14:paraId="39CDA61A" w14:textId="77777777" w:rsidR="00D252F9" w:rsidRPr="00D252F9" w:rsidRDefault="00D252F9" w:rsidP="00D252F9">
      <w:pPr>
        <w:tabs>
          <w:tab w:val="left" w:pos="1524"/>
        </w:tabs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62BF11A" wp14:editId="2ECD4072">
                <wp:simplePos x="0" y="0"/>
                <wp:positionH relativeFrom="column">
                  <wp:posOffset>1777365</wp:posOffset>
                </wp:positionH>
                <wp:positionV relativeFrom="paragraph">
                  <wp:posOffset>2564765</wp:posOffset>
                </wp:positionV>
                <wp:extent cx="3710940" cy="274320"/>
                <wp:effectExtent l="0" t="0" r="22860" b="11430"/>
                <wp:wrapNone/>
                <wp:docPr id="406" name="Rectángulo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40" cy="27432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A04A0" id="Rectángulo 406" o:spid="_x0000_s1026" style="position:absolute;margin-left:139.95pt;margin-top:201.95pt;width:292.2pt;height:21.6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32E32A1" wp14:editId="6E58FC77">
                <wp:simplePos x="0" y="0"/>
                <wp:positionH relativeFrom="column">
                  <wp:posOffset>1792605</wp:posOffset>
                </wp:positionH>
                <wp:positionV relativeFrom="paragraph">
                  <wp:posOffset>2214245</wp:posOffset>
                </wp:positionV>
                <wp:extent cx="1051560" cy="304800"/>
                <wp:effectExtent l="0" t="0" r="15240" b="19050"/>
                <wp:wrapNone/>
                <wp:docPr id="407" name="Rectángulo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3048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8A7D10" id="Rectángulo 407" o:spid="_x0000_s1026" style="position:absolute;margin-left:141.15pt;margin-top:174.35pt;width:82.8pt;height:24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6DA40FD" wp14:editId="5DFC0924">
                <wp:simplePos x="0" y="0"/>
                <wp:positionH relativeFrom="column">
                  <wp:posOffset>1815465</wp:posOffset>
                </wp:positionH>
                <wp:positionV relativeFrom="paragraph">
                  <wp:posOffset>1886585</wp:posOffset>
                </wp:positionV>
                <wp:extent cx="1051560" cy="304800"/>
                <wp:effectExtent l="0" t="0" r="15240" b="19050"/>
                <wp:wrapNone/>
                <wp:docPr id="408" name="Rectángulo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3048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C5BB46" id="Rectángulo 408" o:spid="_x0000_s1026" style="position:absolute;margin-left:142.95pt;margin-top:148.55pt;width:82.8pt;height:24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8F7A51D" wp14:editId="3F8606C0">
                <wp:simplePos x="0" y="0"/>
                <wp:positionH relativeFrom="column">
                  <wp:posOffset>1807845</wp:posOffset>
                </wp:positionH>
                <wp:positionV relativeFrom="paragraph">
                  <wp:posOffset>1551305</wp:posOffset>
                </wp:positionV>
                <wp:extent cx="1051560" cy="304800"/>
                <wp:effectExtent l="0" t="0" r="15240" b="19050"/>
                <wp:wrapNone/>
                <wp:docPr id="409" name="Rectá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3048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4BA00" id="Rectángulo 409" o:spid="_x0000_s1026" style="position:absolute;margin-left:142.35pt;margin-top:122.15pt;width:82.8pt;height:24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" filled="f" strokecolor="red" strokeweight="1pt">
                <v:stroke joinstyle="round"/>
              </v:rect>
            </w:pict>
          </mc:Fallback>
        </mc:AlternateContent>
      </w:r>
      <w:r w:rsidRPr="00D252F9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70560" behindDoc="0" locked="0" layoutInCell="1" allowOverlap="1" wp14:anchorId="13BDDCF4" wp14:editId="75D23103">
            <wp:simplePos x="0" y="0"/>
            <wp:positionH relativeFrom="margin">
              <wp:align>center</wp:align>
            </wp:positionH>
            <wp:positionV relativeFrom="paragraph">
              <wp:posOffset>248285</wp:posOffset>
            </wp:positionV>
            <wp:extent cx="6383020" cy="3558540"/>
            <wp:effectExtent l="0" t="0" r="0" b="3810"/>
            <wp:wrapSquare wrapText="bothSides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9F3F6" w14:textId="77777777" w:rsidR="00D252F9" w:rsidRPr="00D252F9" w:rsidRDefault="00D252F9" w:rsidP="00D252F9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17FC16F1" w14:textId="1D0058D7" w:rsidR="00D252F9" w:rsidRDefault="00D252F9">
      <w:pPr>
        <w:spacing w:after="200"/>
      </w:pPr>
      <w:r>
        <w:br w:type="page"/>
      </w:r>
    </w:p>
    <w:p w14:paraId="54726EB1" w14:textId="77777777" w:rsidR="003818B7" w:rsidRPr="003818B7" w:rsidRDefault="003818B7" w:rsidP="000D340B">
      <w:pPr>
        <w:numPr>
          <w:ilvl w:val="0"/>
          <w:numId w:val="40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103431D" wp14:editId="3532809C">
                <wp:simplePos x="0" y="0"/>
                <wp:positionH relativeFrom="column">
                  <wp:posOffset>2341245</wp:posOffset>
                </wp:positionH>
                <wp:positionV relativeFrom="paragraph">
                  <wp:posOffset>3100705</wp:posOffset>
                </wp:positionV>
                <wp:extent cx="579120" cy="502920"/>
                <wp:effectExtent l="0" t="0" r="11430" b="11430"/>
                <wp:wrapNone/>
                <wp:docPr id="415" name="Rectángulo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5029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6C16B4" id="Rectángulo 415" o:spid="_x0000_s1026" style="position:absolute;margin-left:184.35pt;margin-top:244.15pt;width:45.6pt;height:39.6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" filled="f" strokecolor="red" strokeweight="1.5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76704" behindDoc="0" locked="0" layoutInCell="1" allowOverlap="1" wp14:anchorId="6D7CA8AD" wp14:editId="625FE40A">
            <wp:simplePos x="0" y="0"/>
            <wp:positionH relativeFrom="margin">
              <wp:posOffset>-295275</wp:posOffset>
            </wp:positionH>
            <wp:positionV relativeFrom="paragraph">
              <wp:posOffset>395605</wp:posOffset>
            </wp:positionV>
            <wp:extent cx="5768340" cy="3215640"/>
            <wp:effectExtent l="0" t="0" r="3810" b="3810"/>
            <wp:wrapSquare wrapText="bothSides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18B7">
        <w:rPr>
          <w:rFonts w:ascii="Calibri" w:eastAsia="Calibri" w:hAnsi="Calibri" w:cs="Times New Roman"/>
          <w:b w:val="0"/>
          <w:color w:val="auto"/>
          <w:sz w:val="22"/>
          <w:lang w:val="es-MX"/>
        </w:rPr>
        <w:t>C</w:t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lic en el botón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</w:t>
      </w:r>
    </w:p>
    <w:p w14:paraId="450D5E62" w14:textId="65F8AB09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FC67062" w14:textId="4AD21999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92CCCAF" w14:textId="46B54811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39A7CA2" w14:textId="48AC1F21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E330B62" w14:textId="574872A3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162AE5C" w14:textId="11C7BC6B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69402CE" w14:textId="673C5992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14533D9" w14:textId="26E2BE56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3ACAD0D" w14:textId="7277B452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54D9D81" w14:textId="3DA05779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B488F4E" w14:textId="39AE6EB7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3DA31FA" w14:textId="14BC3950" w:rsid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3EF5E59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CEAA687" w14:textId="612E08DA" w:rsidR="003818B7" w:rsidRPr="003818B7" w:rsidRDefault="003818B7" w:rsidP="000D340B">
      <w:pPr>
        <w:numPr>
          <w:ilvl w:val="0"/>
          <w:numId w:val="40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Si los datos ingresados en el formulario son </w:t>
      </w:r>
      <w:proofErr w:type="spellStart"/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validos</w:t>
      </w:r>
      <w:proofErr w:type="spellEnd"/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aparecerá una alerta con el mensaje ‘Registro Exitoso’. Dar 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</w:t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para termina el proceso</w:t>
      </w:r>
    </w:p>
    <w:p w14:paraId="3C328B6E" w14:textId="43BD1411" w:rsidR="00D252F9" w:rsidRDefault="00D252F9">
      <w:pPr>
        <w:spacing w:after="200"/>
      </w:pPr>
    </w:p>
    <w:p w14:paraId="205D75F3" w14:textId="3E1678B9" w:rsidR="00D252F9" w:rsidRDefault="003818B7">
      <w:pPr>
        <w:spacing w:after="200"/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78752" behindDoc="0" locked="0" layoutInCell="1" allowOverlap="1" wp14:anchorId="13BC42C1" wp14:editId="16083F1C">
            <wp:simplePos x="0" y="0"/>
            <wp:positionH relativeFrom="margin">
              <wp:align>center</wp:align>
            </wp:positionH>
            <wp:positionV relativeFrom="paragraph">
              <wp:posOffset>14967</wp:posOffset>
            </wp:positionV>
            <wp:extent cx="5623726" cy="3771900"/>
            <wp:effectExtent l="0" t="0" r="0" b="0"/>
            <wp:wrapSquare wrapText="bothSides"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726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2F9">
        <w:br w:type="page"/>
      </w:r>
    </w:p>
    <w:p w14:paraId="57AB2042" w14:textId="5FB180EF" w:rsidR="003818B7" w:rsidRPr="003818B7" w:rsidRDefault="003818B7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63" w:name="_Toc43778966"/>
      <w:r w:rsidRPr="003818B7">
        <w:rPr>
          <w:lang w:val="es-MX"/>
        </w:rPr>
        <w:lastRenderedPageBreak/>
        <w:t>Crear acudiente</w:t>
      </w:r>
      <w:bookmarkEnd w:id="63"/>
    </w:p>
    <w:p w14:paraId="5B0173B1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En este módulo únicamente el administrador podrá crear un nuevo acudiente.</w:t>
      </w:r>
    </w:p>
    <w:p w14:paraId="61C046D5" w14:textId="77777777" w:rsidR="003818B7" w:rsidRPr="003818B7" w:rsidRDefault="003818B7" w:rsidP="000D340B">
      <w:pPr>
        <w:numPr>
          <w:ilvl w:val="0"/>
          <w:numId w:val="41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grupos:</w:t>
      </w:r>
    </w:p>
    <w:p w14:paraId="286A4B0C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8379C2D" wp14:editId="586F2EC2">
                <wp:simplePos x="0" y="0"/>
                <wp:positionH relativeFrom="margin">
                  <wp:posOffset>2653665</wp:posOffset>
                </wp:positionH>
                <wp:positionV relativeFrom="paragraph">
                  <wp:posOffset>348615</wp:posOffset>
                </wp:positionV>
                <wp:extent cx="556260" cy="259080"/>
                <wp:effectExtent l="0" t="0" r="15240" b="26670"/>
                <wp:wrapNone/>
                <wp:docPr id="418" name="Rectángulo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D2AEA2" id="Rectángulo 418" o:spid="_x0000_s1026" style="position:absolute;margin-left:208.95pt;margin-top:27.45pt;width:43.8pt;height:20.4pt;z-index:2519818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80800" behindDoc="0" locked="0" layoutInCell="1" allowOverlap="1" wp14:anchorId="3C619C19" wp14:editId="07AE39D6">
            <wp:simplePos x="0" y="0"/>
            <wp:positionH relativeFrom="margin">
              <wp:posOffset>-1905</wp:posOffset>
            </wp:positionH>
            <wp:positionV relativeFrom="paragraph">
              <wp:posOffset>347980</wp:posOffset>
            </wp:positionV>
            <wp:extent cx="5871210" cy="3179445"/>
            <wp:effectExtent l="95250" t="57150" r="15240" b="59055"/>
            <wp:wrapSquare wrapText="bothSides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317944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DD3E5" w14:textId="54E38327" w:rsidR="003818B7" w:rsidRPr="003818B7" w:rsidRDefault="003818B7" w:rsidP="003818B7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4346A513" w14:textId="5CCB2361" w:rsidR="003818B7" w:rsidRPr="003818B7" w:rsidRDefault="003818B7" w:rsidP="000D340B">
      <w:pPr>
        <w:numPr>
          <w:ilvl w:val="0"/>
          <w:numId w:val="41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acudientes:</w:t>
      </w:r>
    </w:p>
    <w:p w14:paraId="622C7894" w14:textId="2116B57B" w:rsidR="003818B7" w:rsidRDefault="003818B7">
      <w:pPr>
        <w:spacing w:after="200"/>
      </w:pPr>
    </w:p>
    <w:p w14:paraId="0F0637B0" w14:textId="77FF1B60" w:rsidR="003818B7" w:rsidRDefault="003818B7">
      <w:pPr>
        <w:spacing w:after="200"/>
      </w:pPr>
      <w:r w:rsidRPr="003818B7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1ED768C" wp14:editId="5F3399AE">
                <wp:simplePos x="0" y="0"/>
                <wp:positionH relativeFrom="margin">
                  <wp:posOffset>751477</wp:posOffset>
                </wp:positionH>
                <wp:positionV relativeFrom="paragraph">
                  <wp:posOffset>2111738</wp:posOffset>
                </wp:positionV>
                <wp:extent cx="4602480" cy="586740"/>
                <wp:effectExtent l="0" t="0" r="26670" b="22860"/>
                <wp:wrapNone/>
                <wp:docPr id="419" name="Rectángulo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5867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7FBE82" id="Rectángulo 419" o:spid="_x0000_s1026" style="position:absolute;margin-left:59.15pt;margin-top:166.3pt;width:362.4pt;height:46.2pt;z-index:251983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3818B7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w:drawing>
          <wp:anchor distT="0" distB="0" distL="114300" distR="114300" simplePos="0" relativeHeight="251982848" behindDoc="0" locked="0" layoutInCell="1" allowOverlap="1" wp14:anchorId="18D29634" wp14:editId="13142C82">
            <wp:simplePos x="0" y="0"/>
            <wp:positionH relativeFrom="column">
              <wp:posOffset>220708</wp:posOffset>
            </wp:positionH>
            <wp:positionV relativeFrom="paragraph">
              <wp:posOffset>11884</wp:posOffset>
            </wp:positionV>
            <wp:extent cx="5612130" cy="2861310"/>
            <wp:effectExtent l="0" t="0" r="7620" b="0"/>
            <wp:wrapSquare wrapText="bothSides"/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3F3849" w14:textId="4385CAF8" w:rsidR="003818B7" w:rsidRPr="003818B7" w:rsidRDefault="003818B7" w:rsidP="000D340B">
      <w:pPr>
        <w:pStyle w:val="Prrafodelista"/>
        <w:numPr>
          <w:ilvl w:val="0"/>
          <w:numId w:val="41"/>
        </w:num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lastRenderedPageBreak/>
        <w:t xml:space="preserve">Clic en el botón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nuevo acudiente:</w:t>
      </w:r>
    </w:p>
    <w:p w14:paraId="1C5F08CF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6137EFB" wp14:editId="44FB353B">
                <wp:simplePos x="0" y="0"/>
                <wp:positionH relativeFrom="column">
                  <wp:posOffset>5223683</wp:posOffset>
                </wp:positionH>
                <wp:positionV relativeFrom="paragraph">
                  <wp:posOffset>2568575</wp:posOffset>
                </wp:positionV>
                <wp:extent cx="381000" cy="489527"/>
                <wp:effectExtent l="0" t="0" r="19050" b="25400"/>
                <wp:wrapNone/>
                <wp:docPr id="422" name="Rectángulo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48952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ED887E" id="Rectángulo 422" o:spid="_x0000_s1026" style="position:absolute;margin-left:411.3pt;margin-top:202.25pt;width:30pt;height:38.5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85920" behindDoc="0" locked="0" layoutInCell="1" allowOverlap="1" wp14:anchorId="7435EE4C" wp14:editId="5403DFF4">
            <wp:simplePos x="0" y="0"/>
            <wp:positionH relativeFrom="margin">
              <wp:align>left</wp:align>
            </wp:positionH>
            <wp:positionV relativeFrom="paragraph">
              <wp:posOffset>213129</wp:posOffset>
            </wp:positionV>
            <wp:extent cx="5612130" cy="2844800"/>
            <wp:effectExtent l="0" t="0" r="7620" b="0"/>
            <wp:wrapSquare wrapText="bothSides"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1C133" w14:textId="790E4E4A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4DE6764" w14:textId="111B97D2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A9C14D9" w14:textId="00D8C691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7465436" w14:textId="0019638E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90CE595" w14:textId="2ED08705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0D89A52" w14:textId="60A4E48C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0E0C7DF" w14:textId="3A6076E6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1BE3AEF" w14:textId="19E7B373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8DC0756" w14:textId="5C124FCC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58C31FB" w14:textId="2E66411A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3DC50E6" w14:textId="561841D9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BA307CE" w14:textId="386F7235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67D2536" w14:textId="2A0946CF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0EE43E6" w14:textId="0FAF9A16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EB6F510" w14:textId="2BE4540F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17996D7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3BD6664" w14:textId="15A003EE" w:rsidR="003818B7" w:rsidRPr="003818B7" w:rsidRDefault="003818B7" w:rsidP="000D340B">
      <w:pPr>
        <w:numPr>
          <w:ilvl w:val="0"/>
          <w:numId w:val="41"/>
        </w:numPr>
        <w:spacing w:after="160" w:line="259" w:lineRule="auto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Llenar los campos solicitados para la creación del estudiante</w:t>
      </w:r>
    </w:p>
    <w:p w14:paraId="740DF240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66D8C04B" w14:textId="77777777" w:rsidR="00D252F9" w:rsidRPr="003818B7" w:rsidRDefault="00D252F9">
      <w:pPr>
        <w:spacing w:after="200"/>
        <w:rPr>
          <w:lang w:val="es-MX"/>
        </w:rPr>
      </w:pPr>
    </w:p>
    <w:p w14:paraId="7FC125B2" w14:textId="249C1187" w:rsidR="003043EB" w:rsidRDefault="003043EB">
      <w:pPr>
        <w:spacing w:after="200"/>
      </w:pPr>
    </w:p>
    <w:p w14:paraId="4FB42907" w14:textId="49783500" w:rsidR="003043EB" w:rsidRDefault="003818B7">
      <w:pPr>
        <w:spacing w:after="200"/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87968" behindDoc="0" locked="0" layoutInCell="1" allowOverlap="1" wp14:anchorId="6A26A972" wp14:editId="2EDF54FE">
            <wp:simplePos x="0" y="0"/>
            <wp:positionH relativeFrom="margin">
              <wp:posOffset>228328</wp:posOffset>
            </wp:positionH>
            <wp:positionV relativeFrom="paragraph">
              <wp:posOffset>293914</wp:posOffset>
            </wp:positionV>
            <wp:extent cx="5612130" cy="3687445"/>
            <wp:effectExtent l="0" t="0" r="7620" b="8255"/>
            <wp:wrapSquare wrapText="bothSides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D26332" w14:textId="56003662" w:rsidR="002D5053" w:rsidRDefault="002D5053">
      <w:pPr>
        <w:spacing w:after="200"/>
      </w:pPr>
    </w:p>
    <w:p w14:paraId="43327AC3" w14:textId="77777777" w:rsidR="002D5053" w:rsidRDefault="002D5053">
      <w:pPr>
        <w:spacing w:after="200"/>
      </w:pPr>
    </w:p>
    <w:p w14:paraId="1873B674" w14:textId="2878156C" w:rsidR="002D5053" w:rsidRDefault="003818B7">
      <w:pPr>
        <w:spacing w:after="200"/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C86A693" wp14:editId="611734D7">
                <wp:simplePos x="0" y="0"/>
                <wp:positionH relativeFrom="column">
                  <wp:posOffset>429623</wp:posOffset>
                </wp:positionH>
                <wp:positionV relativeFrom="paragraph">
                  <wp:posOffset>205014</wp:posOffset>
                </wp:positionV>
                <wp:extent cx="1260475" cy="207645"/>
                <wp:effectExtent l="0" t="0" r="15875" b="20955"/>
                <wp:wrapNone/>
                <wp:docPr id="429" name="Rectángulo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2076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582AA8" id="Rectángulo 429" o:spid="_x0000_s1026" style="position:absolute;margin-left:33.85pt;margin-top:16.15pt;width:99.25pt;height:16.3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" filled="f" strokecolor="red" strokeweight="1pt">
                <v:stroke joinstyle="round"/>
              </v:rect>
            </w:pict>
          </mc:Fallback>
        </mc:AlternateContent>
      </w:r>
    </w:p>
    <w:p w14:paraId="5F1DCBC9" w14:textId="5444663F" w:rsidR="002D5053" w:rsidRDefault="003818B7">
      <w:pPr>
        <w:spacing w:after="200"/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862A36F" wp14:editId="57C587A4">
                <wp:simplePos x="0" y="0"/>
                <wp:positionH relativeFrom="column">
                  <wp:posOffset>408668</wp:posOffset>
                </wp:positionH>
                <wp:positionV relativeFrom="paragraph">
                  <wp:posOffset>174534</wp:posOffset>
                </wp:positionV>
                <wp:extent cx="1260475" cy="207645"/>
                <wp:effectExtent l="0" t="0" r="15875" b="20955"/>
                <wp:wrapNone/>
                <wp:docPr id="428" name="Rectángulo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2076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5BE29C" id="Rectángulo 428" o:spid="_x0000_s1026" style="position:absolute;margin-left:32.2pt;margin-top:13.75pt;width:99.25pt;height:16.3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</w:p>
    <w:p w14:paraId="333EAB9D" w14:textId="7D1D652E" w:rsidR="00545117" w:rsidRDefault="003818B7" w:rsidP="006B6A5E"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3B387B5" wp14:editId="70F4C3F4">
                <wp:simplePos x="0" y="0"/>
                <wp:positionH relativeFrom="column">
                  <wp:posOffset>442595</wp:posOffset>
                </wp:positionH>
                <wp:positionV relativeFrom="paragraph">
                  <wp:posOffset>1487170</wp:posOffset>
                </wp:positionV>
                <wp:extent cx="1260475" cy="207645"/>
                <wp:effectExtent l="0" t="0" r="15875" b="20955"/>
                <wp:wrapNone/>
                <wp:docPr id="423" name="Rectángulo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2076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66DB2" id="Rectángulo 423" o:spid="_x0000_s1026" style="position:absolute;margin-left:34.85pt;margin-top:117.1pt;width:99.25pt;height:16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F93172E" wp14:editId="0C6A9C24">
                <wp:simplePos x="0" y="0"/>
                <wp:positionH relativeFrom="column">
                  <wp:posOffset>428625</wp:posOffset>
                </wp:positionH>
                <wp:positionV relativeFrom="paragraph">
                  <wp:posOffset>1099820</wp:posOffset>
                </wp:positionV>
                <wp:extent cx="1260475" cy="207645"/>
                <wp:effectExtent l="0" t="0" r="15875" b="20955"/>
                <wp:wrapNone/>
                <wp:docPr id="424" name="Rectángulo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2076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032D50" id="Rectángulo 424" o:spid="_x0000_s1026" style="position:absolute;margin-left:33.75pt;margin-top:86.6pt;width:99.25pt;height:16.3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BA3A045" wp14:editId="717ABB26">
                <wp:simplePos x="0" y="0"/>
                <wp:positionH relativeFrom="column">
                  <wp:posOffset>421640</wp:posOffset>
                </wp:positionH>
                <wp:positionV relativeFrom="paragraph">
                  <wp:posOffset>774065</wp:posOffset>
                </wp:positionV>
                <wp:extent cx="1260475" cy="207645"/>
                <wp:effectExtent l="0" t="0" r="15875" b="20955"/>
                <wp:wrapNone/>
                <wp:docPr id="425" name="Rectángulo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2076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41E28" id="Rectángulo 425" o:spid="_x0000_s1026" style="position:absolute;margin-left:33.2pt;margin-top:60.95pt;width:99.25pt;height:16.3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C925F52" wp14:editId="15301AA4">
                <wp:simplePos x="0" y="0"/>
                <wp:positionH relativeFrom="column">
                  <wp:posOffset>393700</wp:posOffset>
                </wp:positionH>
                <wp:positionV relativeFrom="paragraph">
                  <wp:posOffset>441325</wp:posOffset>
                </wp:positionV>
                <wp:extent cx="1260475" cy="207645"/>
                <wp:effectExtent l="0" t="0" r="15875" b="20955"/>
                <wp:wrapNone/>
                <wp:docPr id="426" name="Rectángulo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2076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EA568" id="Rectángulo 426" o:spid="_x0000_s1026" style="position:absolute;margin-left:31pt;margin-top:34.75pt;width:99.25pt;height:16.3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A079406" wp14:editId="7D9CD2ED">
                <wp:simplePos x="0" y="0"/>
                <wp:positionH relativeFrom="column">
                  <wp:posOffset>380728</wp:posOffset>
                </wp:positionH>
                <wp:positionV relativeFrom="paragraph">
                  <wp:posOffset>102779</wp:posOffset>
                </wp:positionV>
                <wp:extent cx="1260475" cy="207645"/>
                <wp:effectExtent l="0" t="0" r="15875" b="20955"/>
                <wp:wrapNone/>
                <wp:docPr id="427" name="Rectángulo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2076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38731" id="Rectángulo 427" o:spid="_x0000_s1026" style="position:absolute;margin-left:30pt;margin-top:8.1pt;width:99.25pt;height:16.3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" filled="f" strokecolor="red" strokeweight="1pt">
                <v:stroke joinstyle="round"/>
              </v:rect>
            </w:pict>
          </mc:Fallback>
        </mc:AlternateContent>
      </w:r>
    </w:p>
    <w:p w14:paraId="2C8B8A59" w14:textId="7FB9B74C" w:rsidR="003818B7" w:rsidRDefault="003818B7" w:rsidP="003818B7">
      <w:pPr>
        <w:pStyle w:val="Ttulo2"/>
        <w:ind w:left="1145"/>
      </w:pPr>
    </w:p>
    <w:p w14:paraId="12B9D034" w14:textId="77777777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  <w:r>
        <w:br w:type="page"/>
      </w:r>
    </w:p>
    <w:p w14:paraId="564CDDE3" w14:textId="111BFFDC" w:rsidR="003818B7" w:rsidRPr="003818B7" w:rsidRDefault="003818B7" w:rsidP="000D340B">
      <w:pPr>
        <w:pStyle w:val="Prrafodelista"/>
        <w:numPr>
          <w:ilvl w:val="0"/>
          <w:numId w:val="41"/>
        </w:num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3818B7">
        <w:rPr>
          <w:rFonts w:ascii="Calibri" w:hAnsi="Calibri" w:cs="Times New Roman"/>
          <w:noProof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B616901" wp14:editId="63064053">
                <wp:simplePos x="0" y="0"/>
                <wp:positionH relativeFrom="column">
                  <wp:posOffset>2555240</wp:posOffset>
                </wp:positionH>
                <wp:positionV relativeFrom="paragraph">
                  <wp:posOffset>3373178</wp:posOffset>
                </wp:positionV>
                <wp:extent cx="588818" cy="505690"/>
                <wp:effectExtent l="0" t="0" r="20955" b="27940"/>
                <wp:wrapNone/>
                <wp:docPr id="432" name="Rectángulo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18" cy="50569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A2AA3" id="Rectángulo 432" o:spid="_x0000_s1026" style="position:absolute;margin-left:201.2pt;margin-top:265.6pt;width:46.35pt;height:39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hAnsi="Calibri" w:cs="Times New Roman"/>
          <w:noProof/>
          <w:sz w:val="22"/>
          <w:lang w:val="es-MX"/>
        </w:rPr>
        <w:drawing>
          <wp:anchor distT="0" distB="0" distL="114300" distR="114300" simplePos="0" relativeHeight="251997184" behindDoc="0" locked="0" layoutInCell="1" allowOverlap="1" wp14:anchorId="01DE9ED3" wp14:editId="547FC2FE">
            <wp:simplePos x="0" y="0"/>
            <wp:positionH relativeFrom="margin">
              <wp:align>left</wp:align>
            </wp:positionH>
            <wp:positionV relativeFrom="paragraph">
              <wp:posOffset>292677</wp:posOffset>
            </wp:positionV>
            <wp:extent cx="5612130" cy="3687445"/>
            <wp:effectExtent l="0" t="0" r="7620" b="8255"/>
            <wp:wrapSquare wrapText="bothSides"/>
            <wp:docPr id="433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el botón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aceptar:</w:t>
      </w:r>
    </w:p>
    <w:p w14:paraId="5DE92761" w14:textId="04892140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1BCD52D1" w14:textId="2EEEE91A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1E7167BC" w14:textId="7FA5503D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0404362A" w14:textId="309EA26E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50CA2024" w14:textId="753FD82C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2D54FAAF" w14:textId="3021D83A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1D70FBF2" w14:textId="127E2259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0BF862FD" w14:textId="52FA2F4B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62F5309A" w14:textId="73567469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56BCD2A2" w14:textId="24E97FAC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2CD3B5C3" w14:textId="50F0D03B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417151D5" w14:textId="335D2F86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18F4E4AD" w14:textId="05F56EC8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33A7AF65" w14:textId="43008D22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07332A38" w14:textId="50E76A2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58E042C4" w14:textId="2E6E48EC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57F058E7" w14:textId="3A8F8796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2F514E06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54988CE1" w14:textId="14AC64CA" w:rsidR="003818B7" w:rsidRPr="003818B7" w:rsidRDefault="003818B7" w:rsidP="000D340B">
      <w:pPr>
        <w:numPr>
          <w:ilvl w:val="0"/>
          <w:numId w:val="41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Si los datos ingresados en el formulario son válidos aparecerá una alerta con el mensaje ‘Registro Exitoso’. Dar 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</w:t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para termina el proceso</w:t>
      </w:r>
    </w:p>
    <w:p w14:paraId="4BC92C6A" w14:textId="549C23D8" w:rsidR="003818B7" w:rsidRDefault="003818B7" w:rsidP="003818B7">
      <w:pPr>
        <w:pStyle w:val="Ttulo2"/>
      </w:pPr>
    </w:p>
    <w:p w14:paraId="683A994C" w14:textId="0517FE72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1999232" behindDoc="0" locked="0" layoutInCell="1" allowOverlap="1" wp14:anchorId="446868E9" wp14:editId="6C8AEC9B">
            <wp:simplePos x="0" y="0"/>
            <wp:positionH relativeFrom="margin">
              <wp:posOffset>364944</wp:posOffset>
            </wp:positionH>
            <wp:positionV relativeFrom="paragraph">
              <wp:posOffset>255180</wp:posOffset>
            </wp:positionV>
            <wp:extent cx="5451475" cy="3446780"/>
            <wp:effectExtent l="0" t="0" r="0" b="1270"/>
            <wp:wrapSquare wrapText="bothSides"/>
            <wp:docPr id="434" name="Imagen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BAF717D" w14:textId="2D512385" w:rsidR="003818B7" w:rsidRPr="003818B7" w:rsidRDefault="003818B7" w:rsidP="000D340B">
      <w:pPr>
        <w:pStyle w:val="Ttulo2"/>
        <w:numPr>
          <w:ilvl w:val="2"/>
          <w:numId w:val="1"/>
        </w:numPr>
      </w:pPr>
      <w:bookmarkStart w:id="64" w:name="_Toc43778967"/>
      <w:r w:rsidRPr="003818B7">
        <w:lastRenderedPageBreak/>
        <w:t>Ver y modificar estudiante</w:t>
      </w:r>
      <w:bookmarkEnd w:id="64"/>
      <w:r w:rsidRPr="003818B7">
        <w:t xml:space="preserve"> </w:t>
      </w:r>
    </w:p>
    <w:p w14:paraId="74A1B2E1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En este módulo únicamente el administrador podrá ver y modificar el estudiante </w:t>
      </w:r>
    </w:p>
    <w:p w14:paraId="7A586635" w14:textId="77777777" w:rsidR="003818B7" w:rsidRPr="003818B7" w:rsidRDefault="003818B7" w:rsidP="000D340B">
      <w:pPr>
        <w:numPr>
          <w:ilvl w:val="0"/>
          <w:numId w:val="42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grupos:</w:t>
      </w:r>
    </w:p>
    <w:p w14:paraId="2C5604DA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E0092BA" wp14:editId="2709DCBD">
                <wp:simplePos x="0" y="0"/>
                <wp:positionH relativeFrom="margin">
                  <wp:posOffset>2653665</wp:posOffset>
                </wp:positionH>
                <wp:positionV relativeFrom="paragraph">
                  <wp:posOffset>348615</wp:posOffset>
                </wp:positionV>
                <wp:extent cx="556260" cy="259080"/>
                <wp:effectExtent l="0" t="0" r="15240" b="26670"/>
                <wp:wrapNone/>
                <wp:docPr id="435" name="Rectángulo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D9D00E" id="Rectángulo 435" o:spid="_x0000_s1026" style="position:absolute;margin-left:208.95pt;margin-top:27.45pt;width:43.8pt;height:20.4pt;z-index:252002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2001280" behindDoc="0" locked="0" layoutInCell="1" allowOverlap="1" wp14:anchorId="4065F92E" wp14:editId="23152E3B">
            <wp:simplePos x="0" y="0"/>
            <wp:positionH relativeFrom="margin">
              <wp:posOffset>-1905</wp:posOffset>
            </wp:positionH>
            <wp:positionV relativeFrom="paragraph">
              <wp:posOffset>347980</wp:posOffset>
            </wp:positionV>
            <wp:extent cx="5871210" cy="3179445"/>
            <wp:effectExtent l="95250" t="57150" r="15240" b="59055"/>
            <wp:wrapSquare wrapText="bothSides"/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317944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4F3F0" w14:textId="20C4D6BB" w:rsidR="003818B7" w:rsidRPr="003818B7" w:rsidRDefault="003818B7" w:rsidP="003818B7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080F28BD" w14:textId="4CCD43C4" w:rsidR="003818B7" w:rsidRPr="003818B7" w:rsidRDefault="003818B7" w:rsidP="000D340B">
      <w:pPr>
        <w:numPr>
          <w:ilvl w:val="0"/>
          <w:numId w:val="42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estudiantes:</w:t>
      </w:r>
    </w:p>
    <w:p w14:paraId="489A9986" w14:textId="79ADA35F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w:drawing>
          <wp:anchor distT="0" distB="0" distL="114300" distR="114300" simplePos="0" relativeHeight="252003328" behindDoc="0" locked="0" layoutInCell="1" allowOverlap="1" wp14:anchorId="7E9B6313" wp14:editId="1561664E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5612130" cy="2861310"/>
            <wp:effectExtent l="0" t="0" r="7620" b="0"/>
            <wp:wrapSquare wrapText="bothSides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18B7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4EA271C" wp14:editId="65EB245A">
                <wp:simplePos x="0" y="0"/>
                <wp:positionH relativeFrom="margin">
                  <wp:posOffset>550545</wp:posOffset>
                </wp:positionH>
                <wp:positionV relativeFrom="paragraph">
                  <wp:posOffset>1764030</wp:posOffset>
                </wp:positionV>
                <wp:extent cx="4602480" cy="541020"/>
                <wp:effectExtent l="0" t="0" r="26670" b="11430"/>
                <wp:wrapNone/>
                <wp:docPr id="436" name="Rectángulo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5410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B285" id="Rectángulo 436" o:spid="_x0000_s1026" style="position:absolute;margin-left:43.35pt;margin-top:138.9pt;width:362.4pt;height:42.6pt;z-index:252004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" filled="f" strokecolor="red" strokeweight="1.5pt">
                <v:stroke joinstyle="round"/>
                <w10:wrap anchorx="margin"/>
              </v:rect>
            </w:pict>
          </mc:Fallback>
        </mc:AlternateContent>
      </w:r>
    </w:p>
    <w:p w14:paraId="10D16583" w14:textId="3F1669C3" w:rsidR="003818B7" w:rsidRDefault="003818B7" w:rsidP="003818B7">
      <w:pPr>
        <w:pStyle w:val="Ttulo2"/>
      </w:pPr>
    </w:p>
    <w:p w14:paraId="59E43BA6" w14:textId="77777777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  <w:r>
        <w:br w:type="page"/>
      </w:r>
    </w:p>
    <w:p w14:paraId="1E2011B8" w14:textId="7009368A" w:rsidR="003818B7" w:rsidRDefault="003818B7" w:rsidP="000D340B">
      <w:pPr>
        <w:numPr>
          <w:ilvl w:val="0"/>
          <w:numId w:val="42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lastRenderedPageBreak/>
        <w:drawing>
          <wp:anchor distT="0" distB="0" distL="114300" distR="114300" simplePos="0" relativeHeight="252006400" behindDoc="0" locked="0" layoutInCell="1" allowOverlap="1" wp14:anchorId="44C87D94" wp14:editId="5A865EFF">
            <wp:simplePos x="0" y="0"/>
            <wp:positionH relativeFrom="margin">
              <wp:align>left</wp:align>
            </wp:positionH>
            <wp:positionV relativeFrom="paragraph">
              <wp:posOffset>332798</wp:posOffset>
            </wp:positionV>
            <wp:extent cx="5612130" cy="2704465"/>
            <wp:effectExtent l="0" t="0" r="7620" b="635"/>
            <wp:wrapSquare wrapText="bothSides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Ahora podrá ver los estudiantes en su respectivo grupo </w:t>
      </w:r>
    </w:p>
    <w:p w14:paraId="2C7E2F90" w14:textId="7FF382A6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BE80441" w14:textId="4EF80575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BF63D29" w14:textId="509517B3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2BB04A6" w14:textId="5BAE06E1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E4AD6E2" w14:textId="58227138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C5E585F" w14:textId="0A7104FD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CD91489" w14:textId="1EF58F35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D83AA03" w14:textId="4F1E130D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FCDAB05" w14:textId="2026BBBB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08FCB168" w14:textId="612E864C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0E2EF32" w14:textId="2CFF25FC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360FFB3" w14:textId="4B3E56FC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19BDD09" w14:textId="437B73CB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215FE32" w14:textId="50C5C0FE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D89C1CA" w14:textId="38DC4357" w:rsid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5103C17" w14:textId="77777777" w:rsidR="003818B7" w:rsidRPr="003818B7" w:rsidRDefault="003818B7" w:rsidP="003818B7">
      <w:p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F548C6B" w14:textId="47D00C28" w:rsidR="003818B7" w:rsidRPr="003818B7" w:rsidRDefault="003818B7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65" w:name="_Toc43778968"/>
      <w:r w:rsidRPr="003818B7">
        <w:rPr>
          <w:lang w:val="es-MX"/>
        </w:rPr>
        <w:t>Crear estudiante</w:t>
      </w:r>
      <w:bookmarkEnd w:id="65"/>
      <w:r w:rsidRPr="003818B7">
        <w:rPr>
          <w:lang w:val="es-MX"/>
        </w:rPr>
        <w:t xml:space="preserve"> </w:t>
      </w:r>
    </w:p>
    <w:p w14:paraId="799BD722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En este módulo únicamente el administrador podrá crear un nuevo estudiante. </w:t>
      </w:r>
    </w:p>
    <w:p w14:paraId="6A9933A0" w14:textId="77777777" w:rsidR="003818B7" w:rsidRPr="003818B7" w:rsidRDefault="003818B7" w:rsidP="000D340B">
      <w:pPr>
        <w:numPr>
          <w:ilvl w:val="0"/>
          <w:numId w:val="43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grupos:</w:t>
      </w:r>
    </w:p>
    <w:p w14:paraId="125E8022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FF73A5F" wp14:editId="7A873144">
                <wp:simplePos x="0" y="0"/>
                <wp:positionH relativeFrom="margin">
                  <wp:posOffset>2653665</wp:posOffset>
                </wp:positionH>
                <wp:positionV relativeFrom="paragraph">
                  <wp:posOffset>348615</wp:posOffset>
                </wp:positionV>
                <wp:extent cx="556260" cy="259080"/>
                <wp:effectExtent l="0" t="0" r="15240" b="26670"/>
                <wp:wrapNone/>
                <wp:docPr id="439" name="Rectángulo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980279" id="Rectángulo 439" o:spid="_x0000_s1026" style="position:absolute;margin-left:208.95pt;margin-top:27.45pt;width:43.8pt;height:20.4pt;z-index:2520084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2007424" behindDoc="0" locked="0" layoutInCell="1" allowOverlap="1" wp14:anchorId="2F79E721" wp14:editId="72A4A657">
            <wp:simplePos x="0" y="0"/>
            <wp:positionH relativeFrom="margin">
              <wp:posOffset>-1905</wp:posOffset>
            </wp:positionH>
            <wp:positionV relativeFrom="paragraph">
              <wp:posOffset>347980</wp:posOffset>
            </wp:positionV>
            <wp:extent cx="5871210" cy="3179445"/>
            <wp:effectExtent l="95250" t="57150" r="15240" b="59055"/>
            <wp:wrapSquare wrapText="bothSides"/>
            <wp:docPr id="441" name="Imagen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317944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64742" w14:textId="77777777" w:rsidR="003818B7" w:rsidRPr="003818B7" w:rsidRDefault="003818B7" w:rsidP="003818B7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015BF018" w14:textId="095C3CC0" w:rsidR="003818B7" w:rsidRDefault="003818B7" w:rsidP="003818B7">
      <w:pPr>
        <w:pStyle w:val="Ttulo2"/>
      </w:pPr>
    </w:p>
    <w:p w14:paraId="32934D52" w14:textId="77777777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  <w:r>
        <w:br w:type="page"/>
      </w:r>
    </w:p>
    <w:p w14:paraId="53984DA0" w14:textId="77777777" w:rsidR="003818B7" w:rsidRPr="003818B7" w:rsidRDefault="003818B7" w:rsidP="000D340B">
      <w:pPr>
        <w:numPr>
          <w:ilvl w:val="0"/>
          <w:numId w:val="44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w:lastRenderedPageBreak/>
        <w:drawing>
          <wp:anchor distT="0" distB="0" distL="114300" distR="114300" simplePos="0" relativeHeight="252010496" behindDoc="0" locked="0" layoutInCell="1" allowOverlap="1" wp14:anchorId="65794179" wp14:editId="77D1BCE9">
            <wp:simplePos x="0" y="0"/>
            <wp:positionH relativeFrom="column">
              <wp:posOffset>24765</wp:posOffset>
            </wp:positionH>
            <wp:positionV relativeFrom="paragraph">
              <wp:posOffset>434340</wp:posOffset>
            </wp:positionV>
            <wp:extent cx="5612130" cy="2861310"/>
            <wp:effectExtent l="0" t="0" r="7620" b="0"/>
            <wp:wrapSquare wrapText="bothSides"/>
            <wp:docPr id="444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estudiantes:</w:t>
      </w:r>
    </w:p>
    <w:p w14:paraId="41B461A9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4F624ED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60EB9270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0E0B87A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4440EDDE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E894E17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233F1CB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F99A7EC" w14:textId="0D93DDC2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CBD1335" w14:textId="702DA94D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7083044" w14:textId="7C7A2988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noProof/>
          <w:color w:val="auto"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4491D72" wp14:editId="52599B1C">
                <wp:simplePos x="0" y="0"/>
                <wp:positionH relativeFrom="margin">
                  <wp:posOffset>561431</wp:posOffset>
                </wp:positionH>
                <wp:positionV relativeFrom="paragraph">
                  <wp:posOffset>72662</wp:posOffset>
                </wp:positionV>
                <wp:extent cx="4602480" cy="541020"/>
                <wp:effectExtent l="0" t="0" r="26670" b="11430"/>
                <wp:wrapNone/>
                <wp:docPr id="442" name="Rectángulo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5410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0D4BB" id="Rectángulo 442" o:spid="_x0000_s1026" style="position:absolute;margin-left:44.2pt;margin-top:5.7pt;width:362.4pt;height:42.6pt;z-index:252011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" filled="f" strokecolor="red" strokeweight="1.5pt">
                <v:stroke joinstyle="round"/>
                <w10:wrap anchorx="margin"/>
              </v:rect>
            </w:pict>
          </mc:Fallback>
        </mc:AlternateContent>
      </w:r>
    </w:p>
    <w:p w14:paraId="13046831" w14:textId="395897DA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3308536A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934C22E" w14:textId="0F30890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C58FD30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205EB3D9" w14:textId="77777777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7878FA0" w14:textId="3AFB754A" w:rsid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4E6D1C3" w14:textId="4D958773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7609E91F" w14:textId="58BFEF35" w:rsidR="003818B7" w:rsidRPr="003818B7" w:rsidRDefault="003818B7" w:rsidP="000D340B">
      <w:pPr>
        <w:numPr>
          <w:ilvl w:val="0"/>
          <w:numId w:val="44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el botón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nuevo estudiante:</w:t>
      </w:r>
    </w:p>
    <w:p w14:paraId="75414ECF" w14:textId="0912C8BF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1FA580B4" w14:textId="56489C98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2779952" wp14:editId="670198DB">
                <wp:simplePos x="0" y="0"/>
                <wp:positionH relativeFrom="column">
                  <wp:posOffset>5673725</wp:posOffset>
                </wp:positionH>
                <wp:positionV relativeFrom="paragraph">
                  <wp:posOffset>2910750</wp:posOffset>
                </wp:positionV>
                <wp:extent cx="485082" cy="498764"/>
                <wp:effectExtent l="0" t="0" r="10795" b="15875"/>
                <wp:wrapNone/>
                <wp:docPr id="443" name="Rectángulo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82" cy="49876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FFC9F" id="Rectángulo 443" o:spid="_x0000_s1026" style="position:absolute;margin-left:446.75pt;margin-top:229.2pt;width:38.2pt;height:39.2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" filled="f" strokecolor="red" strokeweight="1.5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2012544" behindDoc="0" locked="0" layoutInCell="1" allowOverlap="1" wp14:anchorId="2DCE32C5" wp14:editId="0E4765DE">
            <wp:simplePos x="0" y="0"/>
            <wp:positionH relativeFrom="margin">
              <wp:align>left</wp:align>
            </wp:positionH>
            <wp:positionV relativeFrom="paragraph">
              <wp:posOffset>217805</wp:posOffset>
            </wp:positionV>
            <wp:extent cx="6193155" cy="3137535"/>
            <wp:effectExtent l="0" t="0" r="0" b="5715"/>
            <wp:wrapSquare wrapText="bothSides"/>
            <wp:docPr id="445" name="Imagen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176C4" w14:textId="1A43F9EE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</w:p>
    <w:p w14:paraId="2CE0033E" w14:textId="541B5201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</w:p>
    <w:p w14:paraId="120F54A5" w14:textId="712EEB02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</w:p>
    <w:p w14:paraId="2FFAA29A" w14:textId="0B98A39B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</w:p>
    <w:p w14:paraId="3D27A411" w14:textId="77777777" w:rsidR="003818B7" w:rsidRPr="003818B7" w:rsidRDefault="003818B7" w:rsidP="000D340B">
      <w:pPr>
        <w:numPr>
          <w:ilvl w:val="0"/>
          <w:numId w:val="45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552ED66" wp14:editId="096A5812">
                <wp:simplePos x="0" y="0"/>
                <wp:positionH relativeFrom="column">
                  <wp:posOffset>166774</wp:posOffset>
                </wp:positionH>
                <wp:positionV relativeFrom="paragraph">
                  <wp:posOffset>3193935</wp:posOffset>
                </wp:positionV>
                <wp:extent cx="1177636" cy="180109"/>
                <wp:effectExtent l="0" t="0" r="22860" b="10795"/>
                <wp:wrapNone/>
                <wp:docPr id="446" name="Rectá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636" cy="1801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D17D5C" id="Rectángulo 446" o:spid="_x0000_s1026" style="position:absolute;margin-left:13.15pt;margin-top:251.5pt;width:92.75pt;height:14.2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FC16150" wp14:editId="48BF0B6F">
                <wp:simplePos x="0" y="0"/>
                <wp:positionH relativeFrom="column">
                  <wp:posOffset>138488</wp:posOffset>
                </wp:positionH>
                <wp:positionV relativeFrom="paragraph">
                  <wp:posOffset>2875338</wp:posOffset>
                </wp:positionV>
                <wp:extent cx="1177636" cy="180109"/>
                <wp:effectExtent l="0" t="0" r="22860" b="10795"/>
                <wp:wrapNone/>
                <wp:docPr id="447" name="Rectángulo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636" cy="1801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606BC" id="Rectángulo 447" o:spid="_x0000_s1026" style="position:absolute;margin-left:10.9pt;margin-top:226.4pt;width:92.75pt;height:14.2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4268534" wp14:editId="34D0FA9A">
                <wp:simplePos x="0" y="0"/>
                <wp:positionH relativeFrom="column">
                  <wp:posOffset>145934</wp:posOffset>
                </wp:positionH>
                <wp:positionV relativeFrom="paragraph">
                  <wp:posOffset>2577118</wp:posOffset>
                </wp:positionV>
                <wp:extent cx="1177636" cy="180109"/>
                <wp:effectExtent l="0" t="0" r="22860" b="10795"/>
                <wp:wrapNone/>
                <wp:docPr id="448" name="Rectángulo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636" cy="1801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8E692B" id="Rectángulo 448" o:spid="_x0000_s1026" style="position:absolute;margin-left:11.5pt;margin-top:202.9pt;width:92.75pt;height:14.2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02AB033" wp14:editId="10B66E98">
                <wp:simplePos x="0" y="0"/>
                <wp:positionH relativeFrom="column">
                  <wp:posOffset>131965</wp:posOffset>
                </wp:positionH>
                <wp:positionV relativeFrom="paragraph">
                  <wp:posOffset>2307129</wp:posOffset>
                </wp:positionV>
                <wp:extent cx="1177636" cy="180109"/>
                <wp:effectExtent l="0" t="0" r="22860" b="10795"/>
                <wp:wrapNone/>
                <wp:docPr id="449" name="Rectángul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636" cy="1801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44947" id="Rectángulo 449" o:spid="_x0000_s1026" style="position:absolute;margin-left:10.4pt;margin-top:181.65pt;width:92.75pt;height:14.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1BD7D6F" wp14:editId="1D81D85A">
                <wp:simplePos x="0" y="0"/>
                <wp:positionH relativeFrom="column">
                  <wp:posOffset>117706</wp:posOffset>
                </wp:positionH>
                <wp:positionV relativeFrom="paragraph">
                  <wp:posOffset>2023398</wp:posOffset>
                </wp:positionV>
                <wp:extent cx="1177636" cy="180109"/>
                <wp:effectExtent l="0" t="0" r="22860" b="10795"/>
                <wp:wrapNone/>
                <wp:docPr id="450" name="Rectángulo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636" cy="1801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E53B9" id="Rectángulo 450" o:spid="_x0000_s1026" style="position:absolute;margin-left:9.25pt;margin-top:159.3pt;width:92.75pt;height:14.2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955C40C" wp14:editId="0A4EC18D">
                <wp:simplePos x="0" y="0"/>
                <wp:positionH relativeFrom="column">
                  <wp:posOffset>145531</wp:posOffset>
                </wp:positionH>
                <wp:positionV relativeFrom="paragraph">
                  <wp:posOffset>1753177</wp:posOffset>
                </wp:positionV>
                <wp:extent cx="1177636" cy="180109"/>
                <wp:effectExtent l="0" t="0" r="22860" b="10795"/>
                <wp:wrapNone/>
                <wp:docPr id="451" name="Rectángulo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636" cy="1801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41B5A" id="Rectángulo 451" o:spid="_x0000_s1026" style="position:absolute;margin-left:11.45pt;margin-top:138.05pt;width:92.75pt;height:14.2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A63F2C0" wp14:editId="37646FE4">
                <wp:simplePos x="0" y="0"/>
                <wp:positionH relativeFrom="column">
                  <wp:posOffset>159789</wp:posOffset>
                </wp:positionH>
                <wp:positionV relativeFrom="paragraph">
                  <wp:posOffset>1441046</wp:posOffset>
                </wp:positionV>
                <wp:extent cx="1177636" cy="180109"/>
                <wp:effectExtent l="0" t="0" r="22860" b="10795"/>
                <wp:wrapNone/>
                <wp:docPr id="452" name="Rectángulo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636" cy="1801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386EA" id="Rectángulo 452" o:spid="_x0000_s1026" style="position:absolute;margin-left:12.6pt;margin-top:113.45pt;width:92.75pt;height:14.2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32543E3" wp14:editId="67AA2EEF">
                <wp:simplePos x="0" y="0"/>
                <wp:positionH relativeFrom="column">
                  <wp:posOffset>132138</wp:posOffset>
                </wp:positionH>
                <wp:positionV relativeFrom="paragraph">
                  <wp:posOffset>1164532</wp:posOffset>
                </wp:positionV>
                <wp:extent cx="1177636" cy="180109"/>
                <wp:effectExtent l="0" t="0" r="22860" b="10795"/>
                <wp:wrapNone/>
                <wp:docPr id="453" name="Rectángulo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636" cy="1801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225B5" id="Rectángulo 453" o:spid="_x0000_s1026" style="position:absolute;margin-left:10.4pt;margin-top:91.7pt;width:92.75pt;height:14.2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2015616" behindDoc="0" locked="0" layoutInCell="1" allowOverlap="1" wp14:anchorId="06D76E01" wp14:editId="11A3D46A">
            <wp:simplePos x="0" y="0"/>
            <wp:positionH relativeFrom="margin">
              <wp:posOffset>-381000</wp:posOffset>
            </wp:positionH>
            <wp:positionV relativeFrom="paragraph">
              <wp:posOffset>277495</wp:posOffset>
            </wp:positionV>
            <wp:extent cx="6261735" cy="3498215"/>
            <wp:effectExtent l="0" t="0" r="5715" b="6985"/>
            <wp:wrapSquare wrapText="bothSides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Llenar los campos solicitados para la creación del estudiante</w:t>
      </w:r>
    </w:p>
    <w:p w14:paraId="34CDE243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</w:p>
    <w:p w14:paraId="596E061F" w14:textId="54B0084E" w:rsidR="003818B7" w:rsidRPr="003818B7" w:rsidRDefault="003818B7" w:rsidP="003818B7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6CEDAEAC" w14:textId="7D8F9ED4" w:rsidR="003818B7" w:rsidRPr="003818B7" w:rsidRDefault="003818B7" w:rsidP="000D340B">
      <w:pPr>
        <w:numPr>
          <w:ilvl w:val="0"/>
          <w:numId w:val="45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2024832" behindDoc="0" locked="0" layoutInCell="1" allowOverlap="1" wp14:anchorId="54245F2B" wp14:editId="0B714610">
            <wp:simplePos x="0" y="0"/>
            <wp:positionH relativeFrom="margin">
              <wp:posOffset>-84455</wp:posOffset>
            </wp:positionH>
            <wp:positionV relativeFrom="paragraph">
              <wp:posOffset>3575685</wp:posOffset>
            </wp:positionV>
            <wp:extent cx="6261735" cy="3498215"/>
            <wp:effectExtent l="0" t="0" r="5715" b="6985"/>
            <wp:wrapSquare wrapText="bothSides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51894E3" wp14:editId="14ABFE70">
                <wp:simplePos x="0" y="0"/>
                <wp:positionH relativeFrom="column">
                  <wp:posOffset>2788738</wp:posOffset>
                </wp:positionH>
                <wp:positionV relativeFrom="paragraph">
                  <wp:posOffset>6488249</wp:posOffset>
                </wp:positionV>
                <wp:extent cx="547255" cy="540327"/>
                <wp:effectExtent l="0" t="0" r="24765" b="12700"/>
                <wp:wrapNone/>
                <wp:docPr id="454" name="Rectángulo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255" cy="54032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7F09A" id="Rectángulo 454" o:spid="_x0000_s1026" style="position:absolute;margin-left:219.6pt;margin-top:510.9pt;width:43.1pt;height:42.5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el botón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aceptar:</w:t>
      </w:r>
    </w:p>
    <w:p w14:paraId="29F72C2E" w14:textId="7575DB12" w:rsidR="003818B7" w:rsidRPr="003818B7" w:rsidRDefault="003818B7" w:rsidP="003818B7">
      <w:pPr>
        <w:pStyle w:val="Ttulo2"/>
        <w:ind w:left="1145"/>
        <w:rPr>
          <w:lang w:val="es-MX"/>
        </w:rPr>
      </w:pPr>
    </w:p>
    <w:p w14:paraId="53A834E9" w14:textId="49688F24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  <w:r>
        <w:br w:type="page"/>
      </w:r>
    </w:p>
    <w:p w14:paraId="3313ADA8" w14:textId="77777777" w:rsidR="003818B7" w:rsidRPr="003818B7" w:rsidRDefault="003818B7" w:rsidP="000D340B">
      <w:pPr>
        <w:numPr>
          <w:ilvl w:val="0"/>
          <w:numId w:val="47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lastRenderedPageBreak/>
        <w:t xml:space="preserve">Si los datos ingresados en el formulario son válidos aparecerá una alerta con el mensaje ‘Registro Exitoso’. Dar 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Aceptar</w:t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 para termina el proceso</w:t>
      </w:r>
    </w:p>
    <w:p w14:paraId="14F9D409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2027904" behindDoc="0" locked="0" layoutInCell="1" allowOverlap="1" wp14:anchorId="6A10DD0C" wp14:editId="23FD09CD">
            <wp:simplePos x="0" y="0"/>
            <wp:positionH relativeFrom="margin">
              <wp:posOffset>76200</wp:posOffset>
            </wp:positionH>
            <wp:positionV relativeFrom="paragraph">
              <wp:posOffset>29210</wp:posOffset>
            </wp:positionV>
            <wp:extent cx="4987290" cy="3345815"/>
            <wp:effectExtent l="0" t="0" r="3810" b="6985"/>
            <wp:wrapSquare wrapText="bothSides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8141E" w14:textId="77777777" w:rsidR="003818B7" w:rsidRPr="003818B7" w:rsidRDefault="003818B7" w:rsidP="003818B7">
      <w:pPr>
        <w:spacing w:after="160" w:line="259" w:lineRule="auto"/>
        <w:rPr>
          <w:rFonts w:ascii="Calibri" w:eastAsia="Calibri" w:hAnsi="Calibri" w:cs="Times New Roman"/>
          <w:b w:val="0"/>
          <w:color w:val="auto"/>
          <w:sz w:val="22"/>
          <w:lang w:val="es-MX"/>
        </w:rPr>
      </w:pPr>
    </w:p>
    <w:p w14:paraId="1B389B3E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65A852EB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0581E076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628CAF3C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4A2B7C9E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0158A1DA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4045E39D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5439D973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4A57E6CB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293DE7AB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46ED5081" w14:textId="2D4E4630" w:rsidR="003818B7" w:rsidRPr="003818B7" w:rsidRDefault="003818B7" w:rsidP="000D340B">
      <w:pPr>
        <w:pStyle w:val="Ttulo2"/>
        <w:numPr>
          <w:ilvl w:val="2"/>
          <w:numId w:val="1"/>
        </w:numPr>
        <w:rPr>
          <w:lang w:val="es-MX"/>
        </w:rPr>
      </w:pPr>
      <w:bookmarkStart w:id="66" w:name="_Toc43778969"/>
      <w:r w:rsidRPr="003818B7">
        <w:rPr>
          <w:lang w:val="es-MX"/>
        </w:rPr>
        <w:t>Cerrar sesión</w:t>
      </w:r>
      <w:bookmarkEnd w:id="66"/>
    </w:p>
    <w:p w14:paraId="19364659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3818B7">
        <w:rPr>
          <w:rFonts w:ascii="Arial" w:eastAsia="Calibri" w:hAnsi="Arial" w:cs="Arial"/>
          <w:b w:val="0"/>
          <w:color w:val="auto"/>
          <w:sz w:val="22"/>
          <w:lang w:val="es-MX"/>
        </w:rPr>
        <w:t>En este módulo cualquier usuario sea administrador o moderador podrá cambiar su contraseña. Para ambos tipos de usuarios aplican los mismos pasos.</w:t>
      </w:r>
    </w:p>
    <w:p w14:paraId="523583DF" w14:textId="77777777" w:rsidR="003818B7" w:rsidRPr="003818B7" w:rsidRDefault="003818B7" w:rsidP="000D340B">
      <w:pPr>
        <w:numPr>
          <w:ilvl w:val="0"/>
          <w:numId w:val="46"/>
        </w:numPr>
        <w:spacing w:after="160" w:line="259" w:lineRule="auto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D6DBB4A" wp14:editId="35B6DA1A">
                <wp:simplePos x="0" y="0"/>
                <wp:positionH relativeFrom="column">
                  <wp:posOffset>3025717</wp:posOffset>
                </wp:positionH>
                <wp:positionV relativeFrom="paragraph">
                  <wp:posOffset>239395</wp:posOffset>
                </wp:positionV>
                <wp:extent cx="464127" cy="242455"/>
                <wp:effectExtent l="0" t="0" r="12700" b="24765"/>
                <wp:wrapNone/>
                <wp:docPr id="457" name="Rectángulo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127" cy="24245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B611B" id="Rectángulo 457" o:spid="_x0000_s1026" style="position:absolute;margin-left:238.25pt;margin-top:18.85pt;width:36.55pt;height:19.1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" filled="f" strokecolor="red" strokeweight="1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2028928" behindDoc="0" locked="0" layoutInCell="1" allowOverlap="1" wp14:anchorId="42D9F794" wp14:editId="3EFBC454">
            <wp:simplePos x="0" y="0"/>
            <wp:positionH relativeFrom="margin">
              <wp:posOffset>178897</wp:posOffset>
            </wp:positionH>
            <wp:positionV relativeFrom="paragraph">
              <wp:posOffset>242916</wp:posOffset>
            </wp:positionV>
            <wp:extent cx="5315849" cy="2817669"/>
            <wp:effectExtent l="95250" t="57150" r="18415" b="59055"/>
            <wp:wrapSquare wrapText="bothSides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47" cy="2818887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</w:rPr>
        <w:t xml:space="preserve">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</w:rPr>
        <w:t>perfil:</w:t>
      </w:r>
    </w:p>
    <w:p w14:paraId="7FF81FE7" w14:textId="4A77A899" w:rsidR="003818B7" w:rsidRDefault="003818B7" w:rsidP="003818B7">
      <w:pPr>
        <w:pStyle w:val="Ttulo2"/>
      </w:pPr>
    </w:p>
    <w:p w14:paraId="6B8BE047" w14:textId="77777777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  <w:r>
        <w:br w:type="page"/>
      </w:r>
    </w:p>
    <w:p w14:paraId="7304FFAB" w14:textId="77777777" w:rsidR="003818B7" w:rsidRPr="003818B7" w:rsidRDefault="003818B7" w:rsidP="000D340B">
      <w:pPr>
        <w:numPr>
          <w:ilvl w:val="0"/>
          <w:numId w:val="48"/>
        </w:numPr>
        <w:spacing w:after="160" w:line="259" w:lineRule="auto"/>
        <w:contextualSpacing/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FF16E72" wp14:editId="2C26D0E0">
                <wp:simplePos x="0" y="0"/>
                <wp:positionH relativeFrom="column">
                  <wp:posOffset>-96463</wp:posOffset>
                </wp:positionH>
                <wp:positionV relativeFrom="paragraph">
                  <wp:posOffset>3066069</wp:posOffset>
                </wp:positionV>
                <wp:extent cx="1043940" cy="228600"/>
                <wp:effectExtent l="0" t="0" r="22860" b="19050"/>
                <wp:wrapNone/>
                <wp:docPr id="460" name="Rectángulo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28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FA9D6" id="Rectángulo 460" o:spid="_x0000_s1026" style="position:absolute;margin-left:-7.6pt;margin-top:241.4pt;width:82.2pt;height:18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" filled="f" strokecolor="red" strokeweight="1.5pt">
                <v:stroke joinstyle="round"/>
              </v:rect>
            </w:pict>
          </mc:Fallback>
        </mc:AlternateContent>
      </w: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2032000" behindDoc="0" locked="0" layoutInCell="1" allowOverlap="1" wp14:anchorId="6827E376" wp14:editId="5D4E07A6">
            <wp:simplePos x="0" y="0"/>
            <wp:positionH relativeFrom="margin">
              <wp:posOffset>-714375</wp:posOffset>
            </wp:positionH>
            <wp:positionV relativeFrom="paragraph">
              <wp:posOffset>357505</wp:posOffset>
            </wp:positionV>
            <wp:extent cx="7039610" cy="3398520"/>
            <wp:effectExtent l="0" t="0" r="8890" b="0"/>
            <wp:wrapSquare wrapText="bothSides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6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Clic en </w:t>
      </w:r>
      <w:r w:rsidRPr="003818B7">
        <w:rPr>
          <w:rFonts w:ascii="Arial" w:eastAsia="Calibri" w:hAnsi="Arial" w:cs="Arial"/>
          <w:bCs/>
          <w:color w:val="auto"/>
          <w:sz w:val="24"/>
          <w:szCs w:val="24"/>
          <w:lang w:val="es-MX"/>
        </w:rPr>
        <w:t>cerrar sesión</w:t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>:</w:t>
      </w:r>
    </w:p>
    <w:p w14:paraId="21D12BCC" w14:textId="77777777" w:rsidR="003818B7" w:rsidRPr="003818B7" w:rsidRDefault="003818B7" w:rsidP="003818B7">
      <w:pPr>
        <w:spacing w:after="160" w:line="259" w:lineRule="auto"/>
        <w:rPr>
          <w:rFonts w:ascii="Arial" w:eastAsia="Calibri" w:hAnsi="Arial" w:cs="Arial"/>
          <w:b w:val="0"/>
          <w:color w:val="auto"/>
          <w:sz w:val="24"/>
          <w:szCs w:val="24"/>
          <w:u w:val="single"/>
          <w:lang w:val="es-MX"/>
        </w:rPr>
      </w:pPr>
    </w:p>
    <w:p w14:paraId="708A0181" w14:textId="77777777" w:rsidR="003818B7" w:rsidRPr="003818B7" w:rsidRDefault="003818B7" w:rsidP="000D340B">
      <w:pPr>
        <w:numPr>
          <w:ilvl w:val="0"/>
          <w:numId w:val="48"/>
        </w:numPr>
        <w:spacing w:after="160" w:line="259" w:lineRule="auto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  <w:r w:rsidRPr="003818B7">
        <w:rPr>
          <w:rFonts w:ascii="Calibri" w:eastAsia="Calibri" w:hAnsi="Calibri" w:cs="Times New Roman"/>
          <w:b w:val="0"/>
          <w:noProof/>
          <w:color w:val="auto"/>
          <w:sz w:val="22"/>
          <w:lang w:val="es-MX"/>
        </w:rPr>
        <w:drawing>
          <wp:anchor distT="0" distB="0" distL="114300" distR="114300" simplePos="0" relativeHeight="252034048" behindDoc="0" locked="0" layoutInCell="1" allowOverlap="1" wp14:anchorId="158846B8" wp14:editId="280DCB66">
            <wp:simplePos x="0" y="0"/>
            <wp:positionH relativeFrom="page">
              <wp:posOffset>768350</wp:posOffset>
            </wp:positionH>
            <wp:positionV relativeFrom="paragraph">
              <wp:posOffset>359410</wp:posOffset>
            </wp:positionV>
            <wp:extent cx="6477000" cy="3623310"/>
            <wp:effectExtent l="0" t="0" r="0" b="0"/>
            <wp:wrapSquare wrapText="bothSides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18B7">
        <w:rPr>
          <w:rFonts w:ascii="Arial" w:eastAsia="Calibri" w:hAnsi="Arial" w:cs="Arial"/>
          <w:b w:val="0"/>
          <w:color w:val="auto"/>
          <w:sz w:val="24"/>
          <w:szCs w:val="24"/>
          <w:lang w:val="es-MX"/>
        </w:rPr>
        <w:t xml:space="preserve">Ahora su sesión habrá finalizado y lo enviará a la vista principal </w:t>
      </w:r>
    </w:p>
    <w:p w14:paraId="7968AE3E" w14:textId="77777777" w:rsidR="003818B7" w:rsidRPr="003818B7" w:rsidRDefault="003818B7" w:rsidP="003818B7">
      <w:pPr>
        <w:spacing w:after="160" w:line="259" w:lineRule="auto"/>
        <w:ind w:left="720"/>
        <w:contextualSpacing/>
        <w:rPr>
          <w:rFonts w:ascii="Arial" w:eastAsia="Calibri" w:hAnsi="Arial" w:cs="Arial"/>
          <w:bCs/>
          <w:color w:val="auto"/>
          <w:szCs w:val="28"/>
          <w:lang w:val="es-MX"/>
        </w:rPr>
      </w:pPr>
    </w:p>
    <w:p w14:paraId="14EFB176" w14:textId="56427FDA" w:rsidR="003818B7" w:rsidRPr="003818B7" w:rsidRDefault="003818B7" w:rsidP="003818B7">
      <w:pPr>
        <w:pStyle w:val="Ttulo2"/>
        <w:rPr>
          <w:lang w:val="es-MX"/>
        </w:rPr>
      </w:pPr>
    </w:p>
    <w:p w14:paraId="502FBA77" w14:textId="77777777" w:rsidR="003818B7" w:rsidRDefault="003818B7">
      <w:pPr>
        <w:spacing w:after="200"/>
        <w:rPr>
          <w:rFonts w:asciiTheme="majorHAnsi" w:eastAsiaTheme="majorEastAsia" w:hAnsiTheme="majorHAnsi" w:cstheme="majorBidi"/>
          <w:color w:val="0F0D29" w:themeColor="text1"/>
          <w:szCs w:val="26"/>
        </w:rPr>
      </w:pPr>
      <w:r>
        <w:br w:type="page"/>
      </w:r>
    </w:p>
    <w:p w14:paraId="7C4AA255" w14:textId="77777777" w:rsidR="003818B7" w:rsidRDefault="003818B7" w:rsidP="003818B7">
      <w:pPr>
        <w:pStyle w:val="Ttulo2"/>
      </w:pPr>
    </w:p>
    <w:p w14:paraId="563E22FA" w14:textId="6BBF7F82" w:rsidR="00545117" w:rsidRDefault="00545117" w:rsidP="000D340B">
      <w:pPr>
        <w:pStyle w:val="Ttulo2"/>
        <w:numPr>
          <w:ilvl w:val="1"/>
          <w:numId w:val="1"/>
        </w:numPr>
      </w:pPr>
      <w:bookmarkStart w:id="67" w:name="_Toc43778970"/>
      <w:r>
        <w:t>Aplicación móvil.</w:t>
      </w:r>
      <w:bookmarkEnd w:id="67"/>
    </w:p>
    <w:p w14:paraId="15073D5B" w14:textId="26C7082E" w:rsidR="00545117" w:rsidRDefault="00545117" w:rsidP="00545117">
      <w:pPr>
        <w:pStyle w:val="Ttulo3"/>
      </w:pPr>
      <w:r>
        <w:t>En esta se sección se presentarán los módulos para el uso de la aplicación móvil del sistema. Todos los módulos funcionan de la misma manera para Docentes, Estudiantes y Acudientes.</w:t>
      </w:r>
    </w:p>
    <w:p w14:paraId="3C919B9C" w14:textId="390B93C7" w:rsidR="00D5650A" w:rsidRDefault="00D5650A" w:rsidP="00D5650A"/>
    <w:p w14:paraId="0C31068C" w14:textId="166A17F4" w:rsidR="00D5650A" w:rsidRDefault="00D5650A" w:rsidP="000D340B">
      <w:pPr>
        <w:pStyle w:val="Ttulo2"/>
        <w:numPr>
          <w:ilvl w:val="2"/>
          <w:numId w:val="12"/>
        </w:numPr>
      </w:pPr>
      <w:bookmarkStart w:id="68" w:name="_Toc43778971"/>
      <w:r>
        <w:t>Registrar un nuevo usuario.</w:t>
      </w:r>
      <w:bookmarkEnd w:id="68"/>
    </w:p>
    <w:p w14:paraId="0B619286" w14:textId="301D6BC1" w:rsidR="00D5650A" w:rsidRDefault="00D5650A" w:rsidP="00D5650A">
      <w:pPr>
        <w:pStyle w:val="Ttulo3"/>
      </w:pPr>
      <w:r>
        <w:t>En esta parte el usuario podrá registrarse como Docente, Acudiente o Estudiante registrando los datos solicitados.</w:t>
      </w:r>
    </w:p>
    <w:p w14:paraId="73BB92AB" w14:textId="7DF695DD" w:rsidR="00D5650A" w:rsidRDefault="00D5650A" w:rsidP="00D5650A"/>
    <w:p w14:paraId="4A4BE3FC" w14:textId="25F53EF7" w:rsidR="00D5650A" w:rsidRDefault="00D5650A" w:rsidP="000D340B">
      <w:pPr>
        <w:pStyle w:val="Ttulo3"/>
        <w:numPr>
          <w:ilvl w:val="0"/>
          <w:numId w:val="13"/>
        </w:numPr>
      </w:pPr>
      <w:r>
        <w:t xml:space="preserve">Seleccionar el tipo de usuario que desea registrar. </w:t>
      </w:r>
      <w:r w:rsidR="00534CB6">
        <w:t>En este caso Docente.</w:t>
      </w:r>
    </w:p>
    <w:p w14:paraId="7739791D" w14:textId="72E85407" w:rsidR="00D5650A" w:rsidRDefault="00D5650A" w:rsidP="00D5650A"/>
    <w:p w14:paraId="55EC928B" w14:textId="533B4525" w:rsidR="00D5650A" w:rsidRPr="00D5650A" w:rsidRDefault="00D5650A" w:rsidP="00D5650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3D8766F" wp14:editId="6B2A4650">
                <wp:simplePos x="0" y="0"/>
                <wp:positionH relativeFrom="column">
                  <wp:posOffset>1996440</wp:posOffset>
                </wp:positionH>
                <wp:positionV relativeFrom="paragraph">
                  <wp:posOffset>4028077</wp:posOffset>
                </wp:positionV>
                <wp:extent cx="729343" cy="762000"/>
                <wp:effectExtent l="0" t="0" r="13970" b="19050"/>
                <wp:wrapNone/>
                <wp:docPr id="12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343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8CA78D" id="Rectángulo 127" o:spid="_x0000_s1026" style="position:absolute;margin-left:157.2pt;margin-top:317.15pt;width:57.45pt;height:60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679946E" wp14:editId="7FFE6681">
            <wp:extent cx="2604805" cy="5638800"/>
            <wp:effectExtent l="95250" t="57150" r="24130" b="5715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422" cy="565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439B5" w14:textId="4C7D5E06" w:rsidR="00D5650A" w:rsidRDefault="00D5650A" w:rsidP="00D5650A"/>
    <w:p w14:paraId="008CF349" w14:textId="3A5DE899" w:rsidR="00534CB6" w:rsidRDefault="00534CB6" w:rsidP="00D5650A"/>
    <w:p w14:paraId="3FB10E73" w14:textId="2A5CAE5F" w:rsidR="00534CB6" w:rsidRDefault="00534CB6" w:rsidP="000D340B">
      <w:pPr>
        <w:pStyle w:val="Ttulo3"/>
        <w:numPr>
          <w:ilvl w:val="0"/>
          <w:numId w:val="13"/>
        </w:numPr>
      </w:pPr>
      <w:r>
        <w:t>Seleccionar en la parte inferior de la pantalla ‘Regístrate’.</w:t>
      </w:r>
    </w:p>
    <w:p w14:paraId="409A313A" w14:textId="765F592E" w:rsidR="00534CB6" w:rsidRDefault="00534CB6" w:rsidP="00534CB6"/>
    <w:p w14:paraId="42ED351E" w14:textId="1FD51D5E" w:rsidR="00534CB6" w:rsidRDefault="00534CB6" w:rsidP="00534CB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61B43C1" wp14:editId="33165FA8">
                <wp:simplePos x="0" y="0"/>
                <wp:positionH relativeFrom="column">
                  <wp:posOffset>4206240</wp:posOffset>
                </wp:positionH>
                <wp:positionV relativeFrom="paragraph">
                  <wp:posOffset>3247209</wp:posOffset>
                </wp:positionV>
                <wp:extent cx="990600" cy="816428"/>
                <wp:effectExtent l="57150" t="38100" r="76200" b="117475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8164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D11B6" id="Conector recto de flecha 130" o:spid="_x0000_s1026" type="#_x0000_t32" style="position:absolute;margin-left:331.2pt;margin-top:255.7pt;width:78pt;height:64.3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73E5477" wp14:editId="652B5CDF">
                <wp:simplePos x="0" y="0"/>
                <wp:positionH relativeFrom="column">
                  <wp:posOffset>3411401</wp:posOffset>
                </wp:positionH>
                <wp:positionV relativeFrom="paragraph">
                  <wp:posOffset>4030980</wp:posOffset>
                </wp:positionV>
                <wp:extent cx="707572" cy="217714"/>
                <wp:effectExtent l="0" t="0" r="16510" b="11430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217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65EA60" id="Rectángulo 129" o:spid="_x0000_s1026" style="position:absolute;margin-left:268.6pt;margin-top:317.4pt;width:55.7pt;height:17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3A43553" wp14:editId="39C3D9CF">
            <wp:extent cx="2645644" cy="5727209"/>
            <wp:effectExtent l="95250" t="57150" r="21590" b="641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736" cy="575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D46D4C" w14:textId="7395A2AF" w:rsidR="00534CB6" w:rsidRDefault="00534CB6" w:rsidP="00534CB6">
      <w:pPr>
        <w:jc w:val="center"/>
      </w:pPr>
    </w:p>
    <w:p w14:paraId="4E8EFDE6" w14:textId="5EAF30CD" w:rsidR="00534CB6" w:rsidRDefault="00534CB6" w:rsidP="00534CB6">
      <w:pPr>
        <w:jc w:val="center"/>
      </w:pPr>
    </w:p>
    <w:p w14:paraId="01F016EC" w14:textId="72AC052B" w:rsidR="00534CB6" w:rsidRDefault="00534CB6" w:rsidP="00534CB6">
      <w:pPr>
        <w:jc w:val="center"/>
      </w:pPr>
    </w:p>
    <w:p w14:paraId="4C4F2D9F" w14:textId="14960601" w:rsidR="00534CB6" w:rsidRDefault="00534CB6" w:rsidP="00534CB6">
      <w:pPr>
        <w:jc w:val="center"/>
      </w:pPr>
    </w:p>
    <w:p w14:paraId="5A7114A7" w14:textId="3F321EAA" w:rsidR="00534CB6" w:rsidRDefault="00534CB6" w:rsidP="00534CB6">
      <w:pPr>
        <w:jc w:val="center"/>
      </w:pPr>
    </w:p>
    <w:p w14:paraId="00CF2AFD" w14:textId="26B0ED79" w:rsidR="00534CB6" w:rsidRDefault="00534CB6" w:rsidP="00534CB6">
      <w:pPr>
        <w:jc w:val="center"/>
      </w:pPr>
    </w:p>
    <w:p w14:paraId="6C931252" w14:textId="6132D78C" w:rsidR="00534CB6" w:rsidRDefault="00534CB6" w:rsidP="00534CB6">
      <w:pPr>
        <w:jc w:val="center"/>
      </w:pPr>
    </w:p>
    <w:p w14:paraId="768412E9" w14:textId="43D67AEB" w:rsidR="00534CB6" w:rsidRDefault="00534CB6" w:rsidP="00534CB6">
      <w:pPr>
        <w:jc w:val="center"/>
      </w:pPr>
    </w:p>
    <w:p w14:paraId="16365008" w14:textId="77777777" w:rsidR="00534CB6" w:rsidRDefault="00534CB6" w:rsidP="00534CB6">
      <w:pPr>
        <w:jc w:val="center"/>
      </w:pPr>
    </w:p>
    <w:p w14:paraId="1B574710" w14:textId="046824B3" w:rsidR="00534CB6" w:rsidRDefault="00534CB6" w:rsidP="00534CB6">
      <w:pPr>
        <w:jc w:val="center"/>
      </w:pPr>
    </w:p>
    <w:p w14:paraId="2A5499C1" w14:textId="1A569ADD" w:rsidR="00534CB6" w:rsidRDefault="00534CB6" w:rsidP="000D340B">
      <w:pPr>
        <w:pStyle w:val="Ttulo3"/>
        <w:numPr>
          <w:ilvl w:val="0"/>
          <w:numId w:val="13"/>
        </w:numPr>
      </w:pPr>
      <w:r>
        <w:lastRenderedPageBreak/>
        <w:t>Llenar el formulario con los campos solicitados. Y finalmente dar clic en ‘Registrarse’.</w:t>
      </w:r>
    </w:p>
    <w:p w14:paraId="6201BB49" w14:textId="777AB78F" w:rsidR="00534CB6" w:rsidRDefault="00534CB6" w:rsidP="00534CB6"/>
    <w:p w14:paraId="39E0D333" w14:textId="22AF3E3C" w:rsidR="00534CB6" w:rsidRDefault="005E47CA" w:rsidP="00534CB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9DF9843" wp14:editId="45825EB8">
                <wp:simplePos x="0" y="0"/>
                <wp:positionH relativeFrom="page">
                  <wp:align>right</wp:align>
                </wp:positionH>
                <wp:positionV relativeFrom="paragraph">
                  <wp:posOffset>4433751</wp:posOffset>
                </wp:positionV>
                <wp:extent cx="1698171" cy="892175"/>
                <wp:effectExtent l="0" t="0" r="0" b="3175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8171" cy="892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EDE58E" w14:textId="4DA5C4EA" w:rsidR="003818B7" w:rsidRPr="00534CB6" w:rsidRDefault="003818B7" w:rsidP="00534CB6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Digite la contraseña nuevamente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DF9843" id="Cuadro de texto 153" o:spid="_x0000_s1044" type="#_x0000_t202" style="position:absolute;left:0;text-align:left;margin-left:82.5pt;margin-top:349.1pt;width:133.7pt;height:70.25pt;z-index:251792384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" filled="f" stroked="f" strokeweight=".5pt">
                <v:textbox>
                  <w:txbxContent>
                    <w:p w14:paraId="2FEDE58E" w14:textId="4DA5C4EA" w:rsidR="003818B7" w:rsidRPr="00534CB6" w:rsidRDefault="003818B7" w:rsidP="00534CB6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>Digite la contraseña nuevamente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1D8E676" wp14:editId="0A9CE9F8">
                <wp:simplePos x="0" y="0"/>
                <wp:positionH relativeFrom="column">
                  <wp:posOffset>-235131</wp:posOffset>
                </wp:positionH>
                <wp:positionV relativeFrom="paragraph">
                  <wp:posOffset>3083923</wp:posOffset>
                </wp:positionV>
                <wp:extent cx="2024742" cy="892175"/>
                <wp:effectExtent l="0" t="0" r="0" b="3175"/>
                <wp:wrapNone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4742" cy="892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31C0BC" w14:textId="720F78C9" w:rsidR="003818B7" w:rsidRDefault="003818B7"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Digite el código del grupo correspondiente.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8E676" id="Cuadro de texto 148" o:spid="_x0000_s1045" type="#_x0000_t202" style="position:absolute;left:0;text-align:left;margin-left:-18.5pt;margin-top:242.85pt;width:159.45pt;height:70.2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" filled="f" stroked="f" strokeweight=".5pt">
                <v:textbox>
                  <w:txbxContent>
                    <w:p w14:paraId="4031C0BC" w14:textId="720F78C9" w:rsidR="003818B7" w:rsidRDefault="003818B7">
                      <w:r>
                        <w:rPr>
                          <w:b w:val="0"/>
                          <w:bCs/>
                          <w:color w:val="auto"/>
                        </w:rPr>
                        <w:t>Digite el código del grupo correspondiente.</w:t>
                      </w:r>
                    </w:p>
                  </w:txbxContent>
                </v:textbox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476B03" wp14:editId="3C01E654">
                <wp:simplePos x="0" y="0"/>
                <wp:positionH relativeFrom="column">
                  <wp:posOffset>5229225</wp:posOffset>
                </wp:positionH>
                <wp:positionV relativeFrom="paragraph">
                  <wp:posOffset>3519351</wp:posOffset>
                </wp:positionV>
                <wp:extent cx="1502228" cy="892628"/>
                <wp:effectExtent l="0" t="0" r="0" b="3175"/>
                <wp:wrapNone/>
                <wp:docPr id="152" name="Cuadro de tex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228" cy="8926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70D8B" w14:textId="06BB3504" w:rsidR="003818B7" w:rsidRPr="00534CB6" w:rsidRDefault="003818B7" w:rsidP="00534CB6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Digite el correo electrónico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76B03" id="Cuadro de texto 152" o:spid="_x0000_s1046" type="#_x0000_t202" style="position:absolute;left:0;text-align:left;margin-left:411.75pt;margin-top:277.1pt;width:118.3pt;height:70.3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" filled="f" stroked="f" strokeweight=".5pt">
                <v:textbox>
                  <w:txbxContent>
                    <w:p w14:paraId="61870D8B" w14:textId="06BB3504" w:rsidR="003818B7" w:rsidRPr="00534CB6" w:rsidRDefault="003818B7" w:rsidP="00534CB6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>Digite el correo electrónico</w:t>
                      </w:r>
                    </w:p>
                  </w:txbxContent>
                </v:textbox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D08E05F" wp14:editId="592E5531">
                <wp:simplePos x="0" y="0"/>
                <wp:positionH relativeFrom="column">
                  <wp:posOffset>5229316</wp:posOffset>
                </wp:positionH>
                <wp:positionV relativeFrom="paragraph">
                  <wp:posOffset>2658836</wp:posOffset>
                </wp:positionV>
                <wp:extent cx="1502228" cy="892628"/>
                <wp:effectExtent l="0" t="0" r="0" b="3175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228" cy="8926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2FF8B" w14:textId="21D730B7" w:rsidR="003818B7" w:rsidRPr="00534CB6" w:rsidRDefault="003818B7" w:rsidP="00534CB6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Digite el número de identificación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8E05F" id="Cuadro de texto 151" o:spid="_x0000_s1047" type="#_x0000_t202" style="position:absolute;left:0;text-align:left;margin-left:411.75pt;margin-top:209.35pt;width:118.3pt;height:70.3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" filled="f" stroked="f" strokeweight=".5pt">
                <v:textbox>
                  <w:txbxContent>
                    <w:p w14:paraId="40C2FF8B" w14:textId="21D730B7" w:rsidR="003818B7" w:rsidRPr="00534CB6" w:rsidRDefault="003818B7" w:rsidP="00534CB6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>Digite el número de identificación</w:t>
                      </w:r>
                    </w:p>
                  </w:txbxContent>
                </v:textbox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1FCCEA8" wp14:editId="346FD173">
                <wp:simplePos x="0" y="0"/>
                <wp:positionH relativeFrom="column">
                  <wp:posOffset>-115026</wp:posOffset>
                </wp:positionH>
                <wp:positionV relativeFrom="paragraph">
                  <wp:posOffset>4934223</wp:posOffset>
                </wp:positionV>
                <wp:extent cx="1502228" cy="892628"/>
                <wp:effectExtent l="0" t="0" r="0" b="3175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228" cy="8926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A01E3C" w14:textId="66108445" w:rsidR="003818B7" w:rsidRPr="00534CB6" w:rsidRDefault="003818B7" w:rsidP="00534CB6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Dé clic en ‘Registrarse’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CCEA8" id="Cuadro de texto 150" o:spid="_x0000_s1048" type="#_x0000_t202" style="position:absolute;left:0;text-align:left;margin-left:-9.05pt;margin-top:388.5pt;width:118.3pt;height:70.3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" filled="f" stroked="f" strokeweight=".5pt">
                <v:textbox>
                  <w:txbxContent>
                    <w:p w14:paraId="37A01E3C" w14:textId="66108445" w:rsidR="003818B7" w:rsidRPr="00534CB6" w:rsidRDefault="003818B7" w:rsidP="00534CB6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>Dé clic en ‘Registrarse’</w:t>
                      </w:r>
                    </w:p>
                  </w:txbxContent>
                </v:textbox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2D9B406" wp14:editId="4C385C18">
                <wp:simplePos x="0" y="0"/>
                <wp:positionH relativeFrom="column">
                  <wp:posOffset>-180521</wp:posOffset>
                </wp:positionH>
                <wp:positionV relativeFrom="paragraph">
                  <wp:posOffset>4063275</wp:posOffset>
                </wp:positionV>
                <wp:extent cx="1502228" cy="892628"/>
                <wp:effectExtent l="0" t="0" r="0" b="3175"/>
                <wp:wrapNone/>
                <wp:docPr id="149" name="Cuadro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228" cy="8926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3CAE8" w14:textId="6C523D4B" w:rsidR="003818B7" w:rsidRPr="00534CB6" w:rsidRDefault="003818B7" w:rsidP="00534CB6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Digite la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9B406" id="Cuadro de texto 149" o:spid="_x0000_s1049" type="#_x0000_t202" style="position:absolute;left:0;text-align:left;margin-left:-14.2pt;margin-top:319.95pt;width:118.3pt;height:70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" filled="f" stroked="f" strokeweight=".5pt">
                <v:textbox>
                  <w:txbxContent>
                    <w:p w14:paraId="7103CAE8" w14:textId="6C523D4B" w:rsidR="003818B7" w:rsidRPr="00534CB6" w:rsidRDefault="003818B7" w:rsidP="00534CB6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>Digite la contraseña</w:t>
                      </w:r>
                    </w:p>
                  </w:txbxContent>
                </v:textbox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045EDB1" wp14:editId="30D8E79E">
                <wp:simplePos x="0" y="0"/>
                <wp:positionH relativeFrom="column">
                  <wp:posOffset>4273822</wp:posOffset>
                </wp:positionH>
                <wp:positionV relativeFrom="paragraph">
                  <wp:posOffset>4683942</wp:posOffset>
                </wp:positionV>
                <wp:extent cx="925649" cy="0"/>
                <wp:effectExtent l="57150" t="76200" r="65405" b="133350"/>
                <wp:wrapNone/>
                <wp:docPr id="147" name="Conector recto de flech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64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B2FA0" id="Conector recto de flecha 147" o:spid="_x0000_s1026" type="#_x0000_t32" style="position:absolute;margin-left:336.5pt;margin-top:368.8pt;width:72.9pt;height:0;flip:x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77D4472" wp14:editId="5B56EF6A">
                <wp:simplePos x="0" y="0"/>
                <wp:positionH relativeFrom="column">
                  <wp:posOffset>-267245</wp:posOffset>
                </wp:positionH>
                <wp:positionV relativeFrom="paragraph">
                  <wp:posOffset>2082346</wp:posOffset>
                </wp:positionV>
                <wp:extent cx="1502228" cy="892628"/>
                <wp:effectExtent l="0" t="0" r="0" b="3175"/>
                <wp:wrapNone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228" cy="8926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08A203" w14:textId="78CC9CD9" w:rsidR="003818B7" w:rsidRPr="00534CB6" w:rsidRDefault="003818B7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>Digite nombres y apellidos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D4472" id="Cuadro de texto 146" o:spid="_x0000_s1050" type="#_x0000_t202" style="position:absolute;left:0;text-align:left;margin-left:-21.05pt;margin-top:163.95pt;width:118.3pt;height:70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" filled="f" stroked="f" strokeweight=".5pt">
                <v:textbox>
                  <w:txbxContent>
                    <w:p w14:paraId="1208A203" w14:textId="78CC9CD9" w:rsidR="003818B7" w:rsidRPr="00534CB6" w:rsidRDefault="003818B7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>Digite nombres y apellidos</w:t>
                      </w:r>
                    </w:p>
                  </w:txbxContent>
                </v:textbox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7EB15B1" wp14:editId="3BBC1532">
                <wp:simplePos x="0" y="0"/>
                <wp:positionH relativeFrom="column">
                  <wp:posOffset>1345565</wp:posOffset>
                </wp:positionH>
                <wp:positionV relativeFrom="paragraph">
                  <wp:posOffset>5140960</wp:posOffset>
                </wp:positionV>
                <wp:extent cx="947057" cy="0"/>
                <wp:effectExtent l="57150" t="76200" r="43815" b="133350"/>
                <wp:wrapNone/>
                <wp:docPr id="145" name="Conector recto de flech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705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A0D978" id="Conector recto de flecha 145" o:spid="_x0000_s1026" type="#_x0000_t32" style="position:absolute;margin-left:105.95pt;margin-top:404.8pt;width:74.55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F8F2601" wp14:editId="2E546FF3">
                <wp:simplePos x="0" y="0"/>
                <wp:positionH relativeFrom="column">
                  <wp:posOffset>4238080</wp:posOffset>
                </wp:positionH>
                <wp:positionV relativeFrom="paragraph">
                  <wp:posOffset>3823698</wp:posOffset>
                </wp:positionV>
                <wp:extent cx="925649" cy="0"/>
                <wp:effectExtent l="57150" t="76200" r="65405" b="133350"/>
                <wp:wrapNone/>
                <wp:docPr id="144" name="Conector recto de flech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64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C65DD" id="Conector recto de flecha 144" o:spid="_x0000_s1026" type="#_x0000_t32" style="position:absolute;margin-left:333.7pt;margin-top:301.1pt;width:72.9pt;height:0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3F089D0" wp14:editId="1FF9F3B9">
                <wp:simplePos x="0" y="0"/>
                <wp:positionH relativeFrom="column">
                  <wp:posOffset>1343115</wp:posOffset>
                </wp:positionH>
                <wp:positionV relativeFrom="paragraph">
                  <wp:posOffset>4226923</wp:posOffset>
                </wp:positionV>
                <wp:extent cx="947057" cy="0"/>
                <wp:effectExtent l="57150" t="76200" r="43815" b="133350"/>
                <wp:wrapNone/>
                <wp:docPr id="143" name="Conector recto de flech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705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0F897" id="Conector recto de flecha 143" o:spid="_x0000_s1026" type="#_x0000_t32" style="position:absolute;margin-left:105.75pt;margin-top:332.85pt;width:74.55pt;height:0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156B264" wp14:editId="0BF83EBE">
                <wp:simplePos x="0" y="0"/>
                <wp:positionH relativeFrom="column">
                  <wp:posOffset>1430383</wp:posOffset>
                </wp:positionH>
                <wp:positionV relativeFrom="paragraph">
                  <wp:posOffset>3356066</wp:posOffset>
                </wp:positionV>
                <wp:extent cx="870857" cy="0"/>
                <wp:effectExtent l="57150" t="76200" r="43815" b="133350"/>
                <wp:wrapNone/>
                <wp:docPr id="142" name="Conector recto de flech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085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D3BF7" id="Conector recto de flecha 142" o:spid="_x0000_s1026" type="#_x0000_t32" style="position:absolute;margin-left:112.65pt;margin-top:264.25pt;width:68.55pt;height:0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246CF45" wp14:editId="64ED45DC">
                <wp:simplePos x="0" y="0"/>
                <wp:positionH relativeFrom="column">
                  <wp:posOffset>4238534</wp:posOffset>
                </wp:positionH>
                <wp:positionV relativeFrom="paragraph">
                  <wp:posOffset>2866209</wp:posOffset>
                </wp:positionV>
                <wp:extent cx="925649" cy="0"/>
                <wp:effectExtent l="57150" t="76200" r="65405" b="133350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64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D3608C" id="Conector recto de flecha 141" o:spid="_x0000_s1026" type="#_x0000_t32" style="position:absolute;margin-left:333.75pt;margin-top:225.7pt;width:72.9pt;height:0;flip:x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01C1E62" wp14:editId="1806A5CD">
                <wp:simplePos x="0" y="0"/>
                <wp:positionH relativeFrom="column">
                  <wp:posOffset>1343296</wp:posOffset>
                </wp:positionH>
                <wp:positionV relativeFrom="paragraph">
                  <wp:posOffset>2354580</wp:posOffset>
                </wp:positionV>
                <wp:extent cx="947057" cy="0"/>
                <wp:effectExtent l="57150" t="76200" r="43815" b="133350"/>
                <wp:wrapNone/>
                <wp:docPr id="140" name="Conector recto de flech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705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CD1DA" id="Conector recto de flecha 140" o:spid="_x0000_s1026" type="#_x0000_t32" style="position:absolute;margin-left:105.75pt;margin-top:185.4pt;width:74.55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1B70B8" wp14:editId="3B725067">
                <wp:simplePos x="0" y="0"/>
                <wp:positionH relativeFrom="column">
                  <wp:posOffset>2307772</wp:posOffset>
                </wp:positionH>
                <wp:positionV relativeFrom="paragraph">
                  <wp:posOffset>4963251</wp:posOffset>
                </wp:positionV>
                <wp:extent cx="1948543" cy="359229"/>
                <wp:effectExtent l="0" t="0" r="13970" b="22225"/>
                <wp:wrapNone/>
                <wp:docPr id="139" name="Rectángul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543" cy="35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4C0E8" id="Rectángulo 139" o:spid="_x0000_s1026" style="position:absolute;margin-left:181.7pt;margin-top:390.8pt;width:153.45pt;height:28.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" filled="f" strokecolor="red" strokeweight="2pt"/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8B75E18" wp14:editId="6613B594">
                <wp:simplePos x="0" y="0"/>
                <wp:positionH relativeFrom="column">
                  <wp:posOffset>2286000</wp:posOffset>
                </wp:positionH>
                <wp:positionV relativeFrom="paragraph">
                  <wp:posOffset>2209165</wp:posOffset>
                </wp:positionV>
                <wp:extent cx="1948543" cy="359229"/>
                <wp:effectExtent l="0" t="0" r="13970" b="22225"/>
                <wp:wrapNone/>
                <wp:docPr id="138" name="Rectá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543" cy="35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16DFA" id="Rectángulo 138" o:spid="_x0000_s1026" style="position:absolute;margin-left:180pt;margin-top:173.95pt;width:153.45pt;height:28.3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" filled="f" strokecolor="red" strokeweight="2pt"/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757479F" wp14:editId="308FB11A">
                <wp:simplePos x="0" y="0"/>
                <wp:positionH relativeFrom="column">
                  <wp:posOffset>2300696</wp:posOffset>
                </wp:positionH>
                <wp:positionV relativeFrom="paragraph">
                  <wp:posOffset>4498612</wp:posOffset>
                </wp:positionV>
                <wp:extent cx="1948543" cy="359229"/>
                <wp:effectExtent l="0" t="0" r="13970" b="22225"/>
                <wp:wrapNone/>
                <wp:docPr id="13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543" cy="35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EE0881" id="Rectángulo 137" o:spid="_x0000_s1026" style="position:absolute;margin-left:181.15pt;margin-top:354.2pt;width:153.45pt;height:28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" filled="f" strokecolor="red" strokeweight="2pt"/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0A6BB72" wp14:editId="422DAFE4">
                <wp:simplePos x="0" y="0"/>
                <wp:positionH relativeFrom="column">
                  <wp:posOffset>2289810</wp:posOffset>
                </wp:positionH>
                <wp:positionV relativeFrom="paragraph">
                  <wp:posOffset>4084864</wp:posOffset>
                </wp:positionV>
                <wp:extent cx="1948543" cy="359229"/>
                <wp:effectExtent l="0" t="0" r="13970" b="22225"/>
                <wp:wrapNone/>
                <wp:docPr id="136" name="Rectángul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543" cy="35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CAD39" id="Rectángulo 136" o:spid="_x0000_s1026" style="position:absolute;margin-left:180.3pt;margin-top:321.65pt;width:153.45pt;height:28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" filled="f" strokecolor="red" strokeweight="2pt"/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015BE0" wp14:editId="31A7E82F">
                <wp:simplePos x="0" y="0"/>
                <wp:positionH relativeFrom="column">
                  <wp:posOffset>2289810</wp:posOffset>
                </wp:positionH>
                <wp:positionV relativeFrom="paragraph">
                  <wp:posOffset>3638550</wp:posOffset>
                </wp:positionV>
                <wp:extent cx="1948543" cy="359229"/>
                <wp:effectExtent l="0" t="0" r="13970" b="22225"/>
                <wp:wrapNone/>
                <wp:docPr id="135" name="Rectángul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543" cy="35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E3388C" id="Rectángulo 135" o:spid="_x0000_s1026" style="position:absolute;margin-left:180.3pt;margin-top:286.5pt;width:153.45pt;height:28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" filled="f" strokecolor="red" strokeweight="2pt"/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437AC4C" wp14:editId="652D7FB7">
                <wp:simplePos x="0" y="0"/>
                <wp:positionH relativeFrom="column">
                  <wp:posOffset>2289810</wp:posOffset>
                </wp:positionH>
                <wp:positionV relativeFrom="paragraph">
                  <wp:posOffset>3181623</wp:posOffset>
                </wp:positionV>
                <wp:extent cx="1948543" cy="359229"/>
                <wp:effectExtent l="0" t="0" r="13970" b="22225"/>
                <wp:wrapNone/>
                <wp:docPr id="134" name="Rectá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543" cy="35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2634B" id="Rectángulo 134" o:spid="_x0000_s1026" style="position:absolute;margin-left:180.3pt;margin-top:250.5pt;width:153.45pt;height:28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" filled="f" strokecolor="red" strokeweight="2pt"/>
            </w:pict>
          </mc:Fallback>
        </mc:AlternateContent>
      </w:r>
      <w:r w:rsidR="00534CB6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C1C29F" wp14:editId="034072CA">
                <wp:simplePos x="0" y="0"/>
                <wp:positionH relativeFrom="column">
                  <wp:posOffset>2290354</wp:posOffset>
                </wp:positionH>
                <wp:positionV relativeFrom="paragraph">
                  <wp:posOffset>2692037</wp:posOffset>
                </wp:positionV>
                <wp:extent cx="1948543" cy="359229"/>
                <wp:effectExtent l="0" t="0" r="13970" b="22225"/>
                <wp:wrapNone/>
                <wp:docPr id="133" name="Rectá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543" cy="35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BE8D34" id="Rectángulo 133" o:spid="_x0000_s1026" style="position:absolute;margin-left:180.35pt;margin-top:211.95pt;width:153.45pt;height:28.3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" filled="f" strokecolor="red" strokeweight="2pt"/>
            </w:pict>
          </mc:Fallback>
        </mc:AlternateContent>
      </w:r>
      <w:r w:rsidR="00534CB6">
        <w:rPr>
          <w:noProof/>
        </w:rPr>
        <w:drawing>
          <wp:inline distT="0" distB="0" distL="0" distR="0" wp14:anchorId="2FA3854B" wp14:editId="6FA1C5B4">
            <wp:extent cx="2650809" cy="5738386"/>
            <wp:effectExtent l="95250" t="57150" r="16510" b="5334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540" cy="577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33E3E" w14:textId="09A79E14" w:rsidR="005E47CA" w:rsidRDefault="005E47CA" w:rsidP="00534CB6">
      <w:pPr>
        <w:jc w:val="center"/>
      </w:pPr>
    </w:p>
    <w:p w14:paraId="7E6818AA" w14:textId="7A8722D2" w:rsidR="005E47CA" w:rsidRDefault="005E47CA" w:rsidP="00534CB6">
      <w:pPr>
        <w:jc w:val="center"/>
      </w:pPr>
    </w:p>
    <w:p w14:paraId="2D4FD63D" w14:textId="6ADAB70D" w:rsidR="005E47CA" w:rsidRDefault="005E47CA" w:rsidP="00534CB6">
      <w:pPr>
        <w:jc w:val="center"/>
      </w:pPr>
    </w:p>
    <w:p w14:paraId="63AD6635" w14:textId="0E36DC18" w:rsidR="005E47CA" w:rsidRDefault="005E47CA" w:rsidP="00534CB6">
      <w:pPr>
        <w:jc w:val="center"/>
      </w:pPr>
    </w:p>
    <w:p w14:paraId="69A63A37" w14:textId="29144459" w:rsidR="005E47CA" w:rsidRDefault="005E47CA" w:rsidP="00534CB6">
      <w:pPr>
        <w:jc w:val="center"/>
      </w:pPr>
    </w:p>
    <w:p w14:paraId="098EC12F" w14:textId="4495DA0D" w:rsidR="005E47CA" w:rsidRDefault="005E47CA" w:rsidP="00534CB6">
      <w:pPr>
        <w:jc w:val="center"/>
      </w:pPr>
    </w:p>
    <w:p w14:paraId="43DB047B" w14:textId="4447C1C5" w:rsidR="005E47CA" w:rsidRDefault="005E47CA" w:rsidP="00534CB6">
      <w:pPr>
        <w:jc w:val="center"/>
      </w:pPr>
    </w:p>
    <w:p w14:paraId="0FE1694D" w14:textId="5591746E" w:rsidR="005E47CA" w:rsidRDefault="005E47CA" w:rsidP="00534CB6">
      <w:pPr>
        <w:jc w:val="center"/>
      </w:pPr>
    </w:p>
    <w:p w14:paraId="482C8869" w14:textId="6F7A05EC" w:rsidR="005E47CA" w:rsidRDefault="005E47CA" w:rsidP="00534CB6">
      <w:pPr>
        <w:jc w:val="center"/>
      </w:pPr>
    </w:p>
    <w:p w14:paraId="37423083" w14:textId="014BDC26" w:rsidR="005E47CA" w:rsidRDefault="005E47CA" w:rsidP="00534CB6">
      <w:pPr>
        <w:jc w:val="center"/>
      </w:pPr>
    </w:p>
    <w:p w14:paraId="56494704" w14:textId="54363A8C" w:rsidR="005E47CA" w:rsidRDefault="005E47CA" w:rsidP="00534CB6">
      <w:pPr>
        <w:jc w:val="center"/>
      </w:pPr>
    </w:p>
    <w:p w14:paraId="3F70E6D9" w14:textId="4B5F79C5" w:rsidR="005E47CA" w:rsidRDefault="005E47CA" w:rsidP="000D340B">
      <w:pPr>
        <w:pStyle w:val="Ttulo3"/>
        <w:numPr>
          <w:ilvl w:val="0"/>
          <w:numId w:val="13"/>
        </w:numPr>
      </w:pPr>
      <w:r>
        <w:lastRenderedPageBreak/>
        <w:t>Aparecerá un mensaje que indica que se ha registrado correctamente al sistema. Dar clic en ‘Ok’ para continuar.</w:t>
      </w:r>
    </w:p>
    <w:p w14:paraId="5F4431FD" w14:textId="563EAF52" w:rsidR="005E47CA" w:rsidRDefault="005E47CA" w:rsidP="005E47CA"/>
    <w:p w14:paraId="3DD8B2A8" w14:textId="60EB9417" w:rsidR="005E47CA" w:rsidRDefault="005E47CA" w:rsidP="005E47C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D858346" wp14:editId="05D53F57">
                <wp:simplePos x="0" y="0"/>
                <wp:positionH relativeFrom="column">
                  <wp:posOffset>3759926</wp:posOffset>
                </wp:positionH>
                <wp:positionV relativeFrom="paragraph">
                  <wp:posOffset>3143885</wp:posOffset>
                </wp:positionV>
                <wp:extent cx="642257" cy="348343"/>
                <wp:effectExtent l="0" t="0" r="24765" b="13970"/>
                <wp:wrapNone/>
                <wp:docPr id="155" name="Rectángul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257" cy="348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D72FC9" id="Rectángulo 155" o:spid="_x0000_s1026" style="position:absolute;margin-left:296.05pt;margin-top:247.55pt;width:50.55pt;height:27.4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DFCFA00" wp14:editId="6A09EE6D">
            <wp:extent cx="2667000" cy="5773438"/>
            <wp:effectExtent l="95250" t="57150" r="19050" b="5588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32" cy="58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9D2BFE" w14:textId="046AC36B" w:rsidR="005E47CA" w:rsidRDefault="005E47CA" w:rsidP="005E47CA">
      <w:pPr>
        <w:jc w:val="center"/>
      </w:pPr>
    </w:p>
    <w:p w14:paraId="0ED7A1BD" w14:textId="0164762D" w:rsidR="005E47CA" w:rsidRDefault="005E47CA" w:rsidP="005E47CA">
      <w:pPr>
        <w:jc w:val="center"/>
      </w:pPr>
    </w:p>
    <w:p w14:paraId="06165DC4" w14:textId="2317CB46" w:rsidR="005E47CA" w:rsidRDefault="005E47CA" w:rsidP="005E47CA">
      <w:pPr>
        <w:jc w:val="center"/>
      </w:pPr>
    </w:p>
    <w:p w14:paraId="62DDFBB3" w14:textId="790DF693" w:rsidR="005E47CA" w:rsidRDefault="005E47CA" w:rsidP="005E47CA">
      <w:pPr>
        <w:jc w:val="center"/>
      </w:pPr>
    </w:p>
    <w:p w14:paraId="27B9672E" w14:textId="0EB81A45" w:rsidR="005E47CA" w:rsidRDefault="005E47CA" w:rsidP="005E47CA">
      <w:pPr>
        <w:jc w:val="center"/>
      </w:pPr>
    </w:p>
    <w:p w14:paraId="47D47247" w14:textId="3C30E3E3" w:rsidR="005E47CA" w:rsidRDefault="005E47CA" w:rsidP="005E47CA">
      <w:pPr>
        <w:jc w:val="center"/>
      </w:pPr>
    </w:p>
    <w:p w14:paraId="3AA349FE" w14:textId="255A568A" w:rsidR="005E47CA" w:rsidRDefault="005E47CA" w:rsidP="005E47CA">
      <w:pPr>
        <w:jc w:val="center"/>
      </w:pPr>
    </w:p>
    <w:p w14:paraId="15B6A7A1" w14:textId="1B498782" w:rsidR="005E47CA" w:rsidRDefault="005E47CA" w:rsidP="005E47CA">
      <w:pPr>
        <w:jc w:val="center"/>
      </w:pPr>
    </w:p>
    <w:p w14:paraId="6EE04CA8" w14:textId="2DE9BF58" w:rsidR="005E47CA" w:rsidRDefault="005E47CA" w:rsidP="005E47CA">
      <w:pPr>
        <w:jc w:val="center"/>
      </w:pPr>
    </w:p>
    <w:p w14:paraId="7B5E659D" w14:textId="6F6D1F49" w:rsidR="005E47CA" w:rsidRDefault="005E47CA" w:rsidP="005E47CA">
      <w:pPr>
        <w:jc w:val="center"/>
      </w:pPr>
    </w:p>
    <w:p w14:paraId="4856190C" w14:textId="5D5B9E21" w:rsidR="005E47CA" w:rsidRDefault="005E47CA" w:rsidP="000D340B">
      <w:pPr>
        <w:pStyle w:val="Ttulo2"/>
        <w:numPr>
          <w:ilvl w:val="2"/>
          <w:numId w:val="12"/>
        </w:numPr>
      </w:pPr>
      <w:bookmarkStart w:id="69" w:name="_Toc43778972"/>
      <w:r>
        <w:lastRenderedPageBreak/>
        <w:t>Cómo obtener un código.</w:t>
      </w:r>
      <w:bookmarkEnd w:id="69"/>
    </w:p>
    <w:p w14:paraId="1ECE33DA" w14:textId="0E4AE20D" w:rsidR="005E47CA" w:rsidRDefault="005E47CA" w:rsidP="005E47CA">
      <w:pPr>
        <w:pStyle w:val="Ttulo3"/>
      </w:pPr>
      <w:r>
        <w:t>En este módulo podrá hallar la información si no cuenta con un código para registrarse. Para realizar este paso se recomienda seguir los pasos anteriores hasta llegar al formulario de registro.</w:t>
      </w:r>
    </w:p>
    <w:p w14:paraId="69CEC178" w14:textId="3BE11400" w:rsidR="005E47CA" w:rsidRDefault="005E47CA" w:rsidP="005E47CA"/>
    <w:p w14:paraId="44C9240F" w14:textId="06694176" w:rsidR="005E47CA" w:rsidRDefault="005E47CA" w:rsidP="000D340B">
      <w:pPr>
        <w:pStyle w:val="Ttulo3"/>
        <w:numPr>
          <w:ilvl w:val="0"/>
          <w:numId w:val="15"/>
        </w:numPr>
      </w:pPr>
      <w:r>
        <w:t>Dar clic en ‘Aquí’ que se encuentra en la parte inferior de la pantalla.</w:t>
      </w:r>
    </w:p>
    <w:p w14:paraId="0F01032B" w14:textId="34E33E0C" w:rsidR="005E47CA" w:rsidRDefault="005E47CA" w:rsidP="005E47CA"/>
    <w:p w14:paraId="0CD01965" w14:textId="7BE0F891" w:rsidR="005E47CA" w:rsidRDefault="005E47CA" w:rsidP="005E47C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20680FB" wp14:editId="45DD404F">
                <wp:simplePos x="0" y="0"/>
                <wp:positionH relativeFrom="column">
                  <wp:posOffset>4293326</wp:posOffset>
                </wp:positionH>
                <wp:positionV relativeFrom="paragraph">
                  <wp:posOffset>4590777</wp:posOffset>
                </wp:positionV>
                <wp:extent cx="1426028" cy="936171"/>
                <wp:effectExtent l="57150" t="38100" r="60325" b="111760"/>
                <wp:wrapNone/>
                <wp:docPr id="158" name="Conector recto de flecha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6028" cy="9361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1ED477" id="Conector recto de flecha 158" o:spid="_x0000_s1026" type="#_x0000_t32" style="position:absolute;margin-left:338.05pt;margin-top:361.5pt;width:112.3pt;height:73.7pt;flip:x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DE0BD29" wp14:editId="2C171F75">
                <wp:simplePos x="0" y="0"/>
                <wp:positionH relativeFrom="column">
                  <wp:posOffset>3596640</wp:posOffset>
                </wp:positionH>
                <wp:positionV relativeFrom="paragraph">
                  <wp:posOffset>5439864</wp:posOffset>
                </wp:positionV>
                <wp:extent cx="631371" cy="228600"/>
                <wp:effectExtent l="0" t="0" r="16510" b="19050"/>
                <wp:wrapNone/>
                <wp:docPr id="157" name="Rectá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3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1E85F6" id="Rectángulo 157" o:spid="_x0000_s1026" style="position:absolute;margin-left:283.2pt;margin-top:428.35pt;width:49.7pt;height:18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03DBFCB" wp14:editId="49A239E4">
            <wp:extent cx="2691163" cy="5825745"/>
            <wp:effectExtent l="95250" t="57150" r="13970" b="6096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377" cy="584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CBF40" w14:textId="7E31B55D" w:rsidR="009E68D2" w:rsidRDefault="009E68D2" w:rsidP="005E47CA">
      <w:pPr>
        <w:jc w:val="center"/>
      </w:pPr>
    </w:p>
    <w:p w14:paraId="5407BD0D" w14:textId="47EC824D" w:rsidR="009E68D2" w:rsidRDefault="009E68D2" w:rsidP="005E47CA">
      <w:pPr>
        <w:jc w:val="center"/>
      </w:pPr>
    </w:p>
    <w:p w14:paraId="574F90FF" w14:textId="227A7C5A" w:rsidR="009E68D2" w:rsidRDefault="009E68D2" w:rsidP="005E47CA">
      <w:pPr>
        <w:jc w:val="center"/>
      </w:pPr>
    </w:p>
    <w:p w14:paraId="500149E2" w14:textId="5C7C3DFD" w:rsidR="009E68D2" w:rsidRDefault="009E68D2" w:rsidP="005E47CA">
      <w:pPr>
        <w:jc w:val="center"/>
      </w:pPr>
    </w:p>
    <w:p w14:paraId="2562F96A" w14:textId="61071D90" w:rsidR="009E68D2" w:rsidRDefault="009E68D2" w:rsidP="005E47CA">
      <w:pPr>
        <w:jc w:val="center"/>
      </w:pPr>
    </w:p>
    <w:p w14:paraId="69061725" w14:textId="3BEF69C0" w:rsidR="009E68D2" w:rsidRDefault="009E68D2" w:rsidP="000D340B">
      <w:pPr>
        <w:pStyle w:val="Ttulo3"/>
        <w:numPr>
          <w:ilvl w:val="0"/>
          <w:numId w:val="15"/>
        </w:numPr>
      </w:pPr>
      <w:r>
        <w:lastRenderedPageBreak/>
        <w:t xml:space="preserve">Aparecerá una ventana emergente con indicaciones que le ayudará a obtener el código. Luego de leer la información dar clic en la </w:t>
      </w:r>
      <w:r>
        <w:rPr>
          <w:b/>
          <w:bCs/>
        </w:rPr>
        <w:t xml:space="preserve">x </w:t>
      </w:r>
      <w:r>
        <w:t>(equis).</w:t>
      </w:r>
    </w:p>
    <w:p w14:paraId="5052A671" w14:textId="41528E39" w:rsidR="009E68D2" w:rsidRDefault="009E68D2" w:rsidP="009E68D2"/>
    <w:p w14:paraId="1726F767" w14:textId="4EDEB511" w:rsidR="009E68D2" w:rsidRPr="009E68D2" w:rsidRDefault="009E68D2" w:rsidP="009E68D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0D539AC" wp14:editId="28A9B5C7">
                <wp:simplePos x="0" y="0"/>
                <wp:positionH relativeFrom="column">
                  <wp:posOffset>3803015</wp:posOffset>
                </wp:positionH>
                <wp:positionV relativeFrom="paragraph">
                  <wp:posOffset>2108382</wp:posOffset>
                </wp:positionV>
                <wp:extent cx="587829" cy="348343"/>
                <wp:effectExtent l="0" t="0" r="22225" b="13970"/>
                <wp:wrapNone/>
                <wp:docPr id="160" name="Rectá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9" cy="348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64FF4" id="Rectángulo 160" o:spid="_x0000_s1026" style="position:absolute;margin-left:299.45pt;margin-top:166pt;width:46.3pt;height:27.4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711D97F" wp14:editId="07648368">
            <wp:extent cx="2764972" cy="5985525"/>
            <wp:effectExtent l="95250" t="57150" r="16510" b="5334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52" cy="601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37B75E" w14:textId="08824959" w:rsidR="005E47CA" w:rsidRDefault="005E47CA" w:rsidP="005E47CA"/>
    <w:p w14:paraId="094497A7" w14:textId="77777777" w:rsidR="005E47CA" w:rsidRPr="005E47CA" w:rsidRDefault="005E47CA" w:rsidP="005E47CA">
      <w:pPr>
        <w:pStyle w:val="Ttulo3"/>
      </w:pPr>
    </w:p>
    <w:p w14:paraId="2BE5199D" w14:textId="0F145702" w:rsidR="00534CB6" w:rsidRDefault="00534CB6" w:rsidP="00534CB6"/>
    <w:p w14:paraId="1A5A9955" w14:textId="46B709AA" w:rsidR="00534CB6" w:rsidRDefault="00534CB6" w:rsidP="00534CB6"/>
    <w:p w14:paraId="76FA86E9" w14:textId="041695C7" w:rsidR="00534CB6" w:rsidRDefault="00534CB6" w:rsidP="00534CB6"/>
    <w:p w14:paraId="717CB3F4" w14:textId="58108E7A" w:rsidR="00534CB6" w:rsidRDefault="00534CB6" w:rsidP="00534CB6"/>
    <w:p w14:paraId="0E36BB76" w14:textId="64C248E0" w:rsidR="00534CB6" w:rsidRDefault="00534CB6" w:rsidP="00534CB6"/>
    <w:p w14:paraId="545E2B68" w14:textId="77777777" w:rsidR="00534CB6" w:rsidRPr="00534CB6" w:rsidRDefault="00534CB6" w:rsidP="00534CB6"/>
    <w:p w14:paraId="1126CCEF" w14:textId="47C1E88B" w:rsidR="006B6A5E" w:rsidRDefault="006B6A5E" w:rsidP="006B6A5E"/>
    <w:p w14:paraId="75030A6A" w14:textId="741680AA" w:rsidR="00D5650A" w:rsidRDefault="00D5650A" w:rsidP="000D340B">
      <w:pPr>
        <w:pStyle w:val="Ttulo2"/>
        <w:numPr>
          <w:ilvl w:val="2"/>
          <w:numId w:val="14"/>
        </w:numPr>
      </w:pPr>
      <w:bookmarkStart w:id="70" w:name="_Toc43778973"/>
      <w:r>
        <w:lastRenderedPageBreak/>
        <w:t>Iniciar sesión.</w:t>
      </w:r>
      <w:bookmarkEnd w:id="70"/>
    </w:p>
    <w:p w14:paraId="62D0DBC5" w14:textId="0FEA33A1" w:rsidR="00D5650A" w:rsidRDefault="00D5650A" w:rsidP="00D5650A">
      <w:pPr>
        <w:pStyle w:val="Ttulo3"/>
      </w:pPr>
      <w:r>
        <w:t>En este módulo el usuario que disponga de una cuenta registrada previamente podrá acceder a las funciones de la aplicación completando el formulario.</w:t>
      </w:r>
    </w:p>
    <w:p w14:paraId="26CB5FFC" w14:textId="632E1EBC" w:rsidR="00742FD7" w:rsidRDefault="00742FD7" w:rsidP="00742FD7"/>
    <w:p w14:paraId="7B5E0A7B" w14:textId="6435D2DE" w:rsidR="00742FD7" w:rsidRDefault="00742FD7" w:rsidP="000D340B">
      <w:pPr>
        <w:pStyle w:val="Ttulo3"/>
        <w:numPr>
          <w:ilvl w:val="0"/>
          <w:numId w:val="16"/>
        </w:numPr>
      </w:pPr>
      <w:r>
        <w:t>Seleccionar el tipo de usuario con el cual se haya registrado.</w:t>
      </w:r>
    </w:p>
    <w:p w14:paraId="7FE780B0" w14:textId="6F40CB4F" w:rsidR="00742FD7" w:rsidRDefault="00742FD7" w:rsidP="00742FD7"/>
    <w:p w14:paraId="23C47AC8" w14:textId="5AA4EC71" w:rsidR="00742FD7" w:rsidRPr="00742FD7" w:rsidRDefault="00742FD7" w:rsidP="00742FD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40FA20A" wp14:editId="6E4C3E98">
                <wp:simplePos x="0" y="0"/>
                <wp:positionH relativeFrom="column">
                  <wp:posOffset>1844040</wp:posOffset>
                </wp:positionH>
                <wp:positionV relativeFrom="paragraph">
                  <wp:posOffset>4586696</wp:posOffset>
                </wp:positionV>
                <wp:extent cx="892629" cy="892628"/>
                <wp:effectExtent l="0" t="0" r="22225" b="22225"/>
                <wp:wrapNone/>
                <wp:docPr id="162" name="Rectá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629" cy="892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1B41C" id="Rectángulo 162" o:spid="_x0000_s1026" style="position:absolute;margin-left:145.2pt;margin-top:361.15pt;width:70.3pt;height:70.3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85E65FD" wp14:editId="15CBE182">
            <wp:extent cx="2957589" cy="6402495"/>
            <wp:effectExtent l="95250" t="57150" r="14605" b="5588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721" cy="642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1FDC18" w14:textId="1B4B2FA8" w:rsidR="006B6A5E" w:rsidRDefault="006B6A5E" w:rsidP="006B6A5E"/>
    <w:p w14:paraId="2E6FF695" w14:textId="1853859A" w:rsidR="006B6A5E" w:rsidRDefault="006B6A5E" w:rsidP="006B6A5E"/>
    <w:p w14:paraId="573925C2" w14:textId="466A61E3" w:rsidR="006B6A5E" w:rsidRDefault="006B6A5E" w:rsidP="006B6A5E"/>
    <w:p w14:paraId="7A3A1635" w14:textId="4603B8E4" w:rsidR="006B6A5E" w:rsidRDefault="00742FD7" w:rsidP="000D340B">
      <w:pPr>
        <w:pStyle w:val="Ttulo3"/>
        <w:numPr>
          <w:ilvl w:val="0"/>
          <w:numId w:val="16"/>
        </w:numPr>
      </w:pPr>
      <w:r>
        <w:lastRenderedPageBreak/>
        <w:t>Ingresar los campos que le solicita el formulario. Y luego dar clic en ‘Iniciar sesión’.</w:t>
      </w:r>
    </w:p>
    <w:p w14:paraId="50EB5088" w14:textId="6E7D446D" w:rsidR="00742FD7" w:rsidRDefault="00742FD7" w:rsidP="00742FD7"/>
    <w:p w14:paraId="56B6ED53" w14:textId="448DDAC0" w:rsidR="00742FD7" w:rsidRDefault="004B3ACB" w:rsidP="00742FD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28C376" wp14:editId="1FBC72AF">
                <wp:simplePos x="0" y="0"/>
                <wp:positionH relativeFrom="column">
                  <wp:posOffset>-16963</wp:posOffset>
                </wp:positionH>
                <wp:positionV relativeFrom="paragraph">
                  <wp:posOffset>2681151</wp:posOffset>
                </wp:positionV>
                <wp:extent cx="1066800" cy="609600"/>
                <wp:effectExtent l="0" t="0" r="0" b="0"/>
                <wp:wrapNone/>
                <wp:docPr id="171" name="Cuadro de tex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2E6B5" w14:textId="0D277AEE" w:rsidR="003818B7" w:rsidRPr="00742FD7" w:rsidRDefault="003818B7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 xml:space="preserve">Digite el correo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C376" id="Cuadro de texto 171" o:spid="_x0000_s1051" type="#_x0000_t202" style="position:absolute;left:0;text-align:left;margin-left:-1.35pt;margin-top:211.1pt;width:84pt;height:4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" filled="f" stroked="f" strokeweight=".5pt">
                <v:textbox>
                  <w:txbxContent>
                    <w:p w14:paraId="76D2E6B5" w14:textId="0D277AEE" w:rsidR="003818B7" w:rsidRPr="00742FD7" w:rsidRDefault="003818B7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 xml:space="preserve">Digite el correo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54DAA7A" wp14:editId="12536930">
                <wp:simplePos x="0" y="0"/>
                <wp:positionH relativeFrom="column">
                  <wp:posOffset>5545636</wp:posOffset>
                </wp:positionH>
                <wp:positionV relativeFrom="paragraph">
                  <wp:posOffset>3192236</wp:posOffset>
                </wp:positionV>
                <wp:extent cx="1295400" cy="609600"/>
                <wp:effectExtent l="0" t="0" r="0" b="0"/>
                <wp:wrapNone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4D9D20" w14:textId="70753767" w:rsidR="003818B7" w:rsidRPr="00742FD7" w:rsidRDefault="003818B7" w:rsidP="004B3ACB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 xml:space="preserve">Digite la contraseña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DAA7A" id="Cuadro de texto 174" o:spid="_x0000_s1052" type="#_x0000_t202" style="position:absolute;left:0;text-align:left;margin-left:436.65pt;margin-top:251.35pt;width:102pt;height:4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" filled="f" stroked="f" strokeweight=".5pt">
                <v:textbox>
                  <w:txbxContent>
                    <w:p w14:paraId="234D9D20" w14:textId="70753767" w:rsidR="003818B7" w:rsidRPr="00742FD7" w:rsidRDefault="003818B7" w:rsidP="004B3ACB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 xml:space="preserve">Digite la contraseña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9C0B0C" wp14:editId="70CCEB52">
                <wp:simplePos x="0" y="0"/>
                <wp:positionH relativeFrom="column">
                  <wp:posOffset>-343989</wp:posOffset>
                </wp:positionH>
                <wp:positionV relativeFrom="paragraph">
                  <wp:posOffset>3943894</wp:posOffset>
                </wp:positionV>
                <wp:extent cx="1295400" cy="609600"/>
                <wp:effectExtent l="0" t="0" r="0" b="0"/>
                <wp:wrapNone/>
                <wp:docPr id="173" name="Cuadro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F602D" w14:textId="77777777" w:rsidR="003818B7" w:rsidRDefault="003818B7" w:rsidP="004B3ACB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 xml:space="preserve">Dé clic en </w:t>
                            </w:r>
                          </w:p>
                          <w:p w14:paraId="2711B393" w14:textId="53D76383" w:rsidR="003818B7" w:rsidRPr="00742FD7" w:rsidRDefault="003818B7" w:rsidP="004B3ACB">
                            <w:pPr>
                              <w:rPr>
                                <w:b w:val="0"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auto"/>
                              </w:rPr>
                              <w:t xml:space="preserve">‘Iniciar sesión’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C0B0C" id="Cuadro de texto 173" o:spid="_x0000_s1053" type="#_x0000_t202" style="position:absolute;left:0;text-align:left;margin-left:-27.1pt;margin-top:310.55pt;width:102pt;height:4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" filled="f" stroked="f" strokeweight=".5pt">
                <v:textbox>
                  <w:txbxContent>
                    <w:p w14:paraId="6C4F602D" w14:textId="77777777" w:rsidR="003818B7" w:rsidRDefault="003818B7" w:rsidP="004B3ACB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 xml:space="preserve">Dé clic en </w:t>
                      </w:r>
                    </w:p>
                    <w:p w14:paraId="2711B393" w14:textId="53D76383" w:rsidR="003818B7" w:rsidRPr="00742FD7" w:rsidRDefault="003818B7" w:rsidP="004B3ACB">
                      <w:pPr>
                        <w:rPr>
                          <w:b w:val="0"/>
                          <w:bCs/>
                          <w:color w:val="auto"/>
                        </w:rPr>
                      </w:pPr>
                      <w:r>
                        <w:rPr>
                          <w:b w:val="0"/>
                          <w:bCs/>
                          <w:color w:val="auto"/>
                        </w:rPr>
                        <w:t xml:space="preserve">‘Iniciar sesión’ </w:t>
                      </w:r>
                    </w:p>
                  </w:txbxContent>
                </v:textbox>
              </v:shape>
            </w:pict>
          </mc:Fallback>
        </mc:AlternateContent>
      </w:r>
      <w:r w:rsidR="00742FD7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8489847" wp14:editId="6A2929C8">
                <wp:simplePos x="0" y="0"/>
                <wp:positionH relativeFrom="column">
                  <wp:posOffset>4173129</wp:posOffset>
                </wp:positionH>
                <wp:positionV relativeFrom="paragraph">
                  <wp:posOffset>3497580</wp:posOffset>
                </wp:positionV>
                <wp:extent cx="1426482" cy="21771"/>
                <wp:effectExtent l="57150" t="57150" r="40640" b="149860"/>
                <wp:wrapNone/>
                <wp:docPr id="170" name="Conector recto de flecha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6482" cy="217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178B9" id="Conector recto de flecha 170" o:spid="_x0000_s1026" type="#_x0000_t32" style="position:absolute;margin-left:328.6pt;margin-top:275.4pt;width:112.3pt;height:1.7pt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742FD7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49DD86A" wp14:editId="0D2F831F">
                <wp:simplePos x="0" y="0"/>
                <wp:positionH relativeFrom="column">
                  <wp:posOffset>831668</wp:posOffset>
                </wp:positionH>
                <wp:positionV relativeFrom="paragraph">
                  <wp:posOffset>4281351</wp:posOffset>
                </wp:positionV>
                <wp:extent cx="1382485" cy="10886"/>
                <wp:effectExtent l="0" t="114300" r="46355" b="84455"/>
                <wp:wrapNone/>
                <wp:docPr id="169" name="Conector recto de flecha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2485" cy="108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B2F324" id="Conector recto de flecha 169" o:spid="_x0000_s1026" type="#_x0000_t32" style="position:absolute;margin-left:65.5pt;margin-top:337.1pt;width:108.85pt;height:.85pt;flip:y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742FD7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A036FE4" wp14:editId="3A7610A6">
                <wp:simplePos x="0" y="0"/>
                <wp:positionH relativeFrom="column">
                  <wp:posOffset>788126</wp:posOffset>
                </wp:positionH>
                <wp:positionV relativeFrom="paragraph">
                  <wp:posOffset>2953294</wp:posOffset>
                </wp:positionV>
                <wp:extent cx="1436914" cy="10886"/>
                <wp:effectExtent l="0" t="114300" r="49530" b="84455"/>
                <wp:wrapNone/>
                <wp:docPr id="168" name="Conector recto de flecha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6914" cy="108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43012" id="Conector recto de flecha 168" o:spid="_x0000_s1026" type="#_x0000_t32" style="position:absolute;margin-left:62.05pt;margin-top:232.55pt;width:113.15pt;height:.85pt;flip:y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742FD7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50642C7" wp14:editId="094E893F">
                <wp:simplePos x="0" y="0"/>
                <wp:positionH relativeFrom="column">
                  <wp:posOffset>2214154</wp:posOffset>
                </wp:positionH>
                <wp:positionV relativeFrom="paragraph">
                  <wp:posOffset>4041321</wp:posOffset>
                </wp:positionV>
                <wp:extent cx="1959429" cy="435429"/>
                <wp:effectExtent l="0" t="0" r="22225" b="22225"/>
                <wp:wrapNone/>
                <wp:docPr id="167" name="Rectángul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435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56E2" id="Rectángulo 167" o:spid="_x0000_s1026" style="position:absolute;margin-left:174.35pt;margin-top:318.2pt;width:154.3pt;height:34.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" filled="f" strokecolor="red" strokeweight="2pt"/>
            </w:pict>
          </mc:Fallback>
        </mc:AlternateContent>
      </w:r>
      <w:r w:rsidR="00742FD7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8A869B" wp14:editId="7333FAF8">
                <wp:simplePos x="0" y="0"/>
                <wp:positionH relativeFrom="column">
                  <wp:posOffset>2225040</wp:posOffset>
                </wp:positionH>
                <wp:positionV relativeFrom="paragraph">
                  <wp:posOffset>3257550</wp:posOffset>
                </wp:positionV>
                <wp:extent cx="1959429" cy="435429"/>
                <wp:effectExtent l="0" t="0" r="22225" b="22225"/>
                <wp:wrapNone/>
                <wp:docPr id="166" name="Rectá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435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594E3B" id="Rectángulo 166" o:spid="_x0000_s1026" style="position:absolute;margin-left:175.2pt;margin-top:256.5pt;width:154.3pt;height:34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" filled="f" strokecolor="red" strokeweight="2pt"/>
            </w:pict>
          </mc:Fallback>
        </mc:AlternateContent>
      </w:r>
      <w:r w:rsidR="00742FD7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16160B8" wp14:editId="7E2AEFF0">
                <wp:simplePos x="0" y="0"/>
                <wp:positionH relativeFrom="column">
                  <wp:posOffset>2225040</wp:posOffset>
                </wp:positionH>
                <wp:positionV relativeFrom="paragraph">
                  <wp:posOffset>2724694</wp:posOffset>
                </wp:positionV>
                <wp:extent cx="1959429" cy="435429"/>
                <wp:effectExtent l="0" t="0" r="22225" b="22225"/>
                <wp:wrapNone/>
                <wp:docPr id="165" name="Rectá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435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FC5E7" id="Rectángulo 165" o:spid="_x0000_s1026" style="position:absolute;margin-left:175.2pt;margin-top:214.55pt;width:154.3pt;height:34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" filled="f" strokecolor="red" strokeweight="2pt"/>
            </w:pict>
          </mc:Fallback>
        </mc:AlternateContent>
      </w:r>
      <w:r w:rsidR="00742FD7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47B6C74" wp14:editId="454E36FC">
                <wp:simplePos x="0" y="0"/>
                <wp:positionH relativeFrom="column">
                  <wp:posOffset>2192020</wp:posOffset>
                </wp:positionH>
                <wp:positionV relativeFrom="paragraph">
                  <wp:posOffset>3203394</wp:posOffset>
                </wp:positionV>
                <wp:extent cx="1807028" cy="435429"/>
                <wp:effectExtent l="0" t="0" r="3175" b="3175"/>
                <wp:wrapNone/>
                <wp:docPr id="164" name="Cuadro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028" cy="4354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D69957" w14:textId="479821A8" w:rsidR="003818B7" w:rsidRPr="00742FD7" w:rsidRDefault="003818B7">
                            <w:pPr>
                              <w:rPr>
                                <w:b w:val="0"/>
                                <w:bCs/>
                                <w:color w:val="auto"/>
                                <w:sz w:val="36"/>
                                <w:szCs w:val="28"/>
                              </w:rPr>
                            </w:pPr>
                            <w:r w:rsidRPr="00742FD7">
                              <w:rPr>
                                <w:b w:val="0"/>
                                <w:bCs/>
                                <w:color w:val="auto"/>
                                <w:sz w:val="36"/>
                                <w:szCs w:val="28"/>
                              </w:rPr>
                              <w:t>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B6C74" id="Cuadro de texto 164" o:spid="_x0000_s1054" type="#_x0000_t202" style="position:absolute;left:0;text-align:left;margin-left:172.6pt;margin-top:252.25pt;width:142.3pt;height:34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" fillcolor="white [3212]" stroked="f" strokeweight=".5pt">
                <v:textbox>
                  <w:txbxContent>
                    <w:p w14:paraId="3ED69957" w14:textId="479821A8" w:rsidR="003818B7" w:rsidRPr="00742FD7" w:rsidRDefault="003818B7">
                      <w:pPr>
                        <w:rPr>
                          <w:b w:val="0"/>
                          <w:bCs/>
                          <w:color w:val="auto"/>
                          <w:sz w:val="36"/>
                          <w:szCs w:val="28"/>
                        </w:rPr>
                      </w:pPr>
                      <w:r w:rsidRPr="00742FD7">
                        <w:rPr>
                          <w:b w:val="0"/>
                          <w:bCs/>
                          <w:color w:val="auto"/>
                          <w:sz w:val="36"/>
                          <w:szCs w:val="28"/>
                        </w:rPr>
                        <w:t>………</w:t>
                      </w:r>
                    </w:p>
                  </w:txbxContent>
                </v:textbox>
              </v:shape>
            </w:pict>
          </mc:Fallback>
        </mc:AlternateContent>
      </w:r>
      <w:r w:rsidR="00742FD7">
        <w:rPr>
          <w:noProof/>
        </w:rPr>
        <w:drawing>
          <wp:inline distT="0" distB="0" distL="0" distR="0" wp14:anchorId="15616A0C" wp14:editId="6770C638">
            <wp:extent cx="2962617" cy="6413381"/>
            <wp:effectExtent l="95250" t="57150" r="28575" b="6413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787" cy="643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DD171" w14:textId="044EB8AE" w:rsidR="004B3ACB" w:rsidRDefault="004B3ACB" w:rsidP="00742FD7">
      <w:pPr>
        <w:jc w:val="center"/>
      </w:pPr>
    </w:p>
    <w:p w14:paraId="5B0FB0AB" w14:textId="03F97893" w:rsidR="00156E19" w:rsidRDefault="00156E19" w:rsidP="00742FD7">
      <w:pPr>
        <w:jc w:val="center"/>
      </w:pPr>
    </w:p>
    <w:p w14:paraId="14935AD3" w14:textId="741005B3" w:rsidR="00156E19" w:rsidRDefault="00156E19" w:rsidP="00742FD7">
      <w:pPr>
        <w:jc w:val="center"/>
      </w:pPr>
    </w:p>
    <w:p w14:paraId="25B794F2" w14:textId="0ED9D791" w:rsidR="00156E19" w:rsidRDefault="00156E19" w:rsidP="00742FD7">
      <w:pPr>
        <w:jc w:val="center"/>
      </w:pPr>
    </w:p>
    <w:p w14:paraId="562F8C5F" w14:textId="79290947" w:rsidR="00156E19" w:rsidRDefault="00156E19" w:rsidP="00742FD7">
      <w:pPr>
        <w:jc w:val="center"/>
      </w:pPr>
    </w:p>
    <w:p w14:paraId="3655D0CB" w14:textId="1537DA15" w:rsidR="00156E19" w:rsidRDefault="00156E19" w:rsidP="00742FD7">
      <w:pPr>
        <w:jc w:val="center"/>
      </w:pPr>
    </w:p>
    <w:p w14:paraId="1AB62568" w14:textId="58C5CF16" w:rsidR="00156E19" w:rsidRDefault="00156E19" w:rsidP="00742FD7">
      <w:pPr>
        <w:jc w:val="center"/>
      </w:pPr>
    </w:p>
    <w:p w14:paraId="37A663B2" w14:textId="054B824D" w:rsidR="00156E19" w:rsidRDefault="00156E19" w:rsidP="00742FD7">
      <w:pPr>
        <w:jc w:val="center"/>
      </w:pPr>
    </w:p>
    <w:p w14:paraId="3CD28742" w14:textId="18EF41EC" w:rsidR="00156E19" w:rsidRDefault="00156E19" w:rsidP="000D340B">
      <w:pPr>
        <w:pStyle w:val="Ttulo3"/>
        <w:numPr>
          <w:ilvl w:val="0"/>
          <w:numId w:val="16"/>
        </w:numPr>
      </w:pPr>
      <w:r>
        <w:lastRenderedPageBreak/>
        <w:t>Si los campos digitados son correctos aparecerá una ventana emergente donde deberá ingresar el número de identificación para probar su identidad. Después dar clic en ‘Enviar’.</w:t>
      </w:r>
    </w:p>
    <w:p w14:paraId="0DB8C925" w14:textId="77777777" w:rsidR="00156E19" w:rsidRPr="00156E19" w:rsidRDefault="00156E19" w:rsidP="00156E19"/>
    <w:p w14:paraId="30D86BDF" w14:textId="1256E89C" w:rsidR="00156E19" w:rsidRPr="00156E19" w:rsidRDefault="00156E19" w:rsidP="00156E1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6D36812" wp14:editId="16813D17">
                <wp:simplePos x="0" y="0"/>
                <wp:positionH relativeFrom="column">
                  <wp:posOffset>1989352</wp:posOffset>
                </wp:positionH>
                <wp:positionV relativeFrom="paragraph">
                  <wp:posOffset>3128985</wp:posOffset>
                </wp:positionV>
                <wp:extent cx="2509136" cy="457200"/>
                <wp:effectExtent l="0" t="0" r="24765" b="19050"/>
                <wp:wrapNone/>
                <wp:docPr id="132" name="Rectángul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136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450D83" id="Rectángulo 132" o:spid="_x0000_s1026" style="position:absolute;margin-left:156.65pt;margin-top:246.4pt;width:197.55pt;height:36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71F8B21" wp14:editId="49AF8F3E">
                <wp:simplePos x="0" y="0"/>
                <wp:positionH relativeFrom="column">
                  <wp:posOffset>3552338</wp:posOffset>
                </wp:positionH>
                <wp:positionV relativeFrom="paragraph">
                  <wp:posOffset>3628715</wp:posOffset>
                </wp:positionV>
                <wp:extent cx="946297" cy="372139"/>
                <wp:effectExtent l="0" t="0" r="25400" b="27940"/>
                <wp:wrapNone/>
                <wp:docPr id="172" name="Rectángul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97" cy="372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5903E" id="Rectángulo 172" o:spid="_x0000_s1026" style="position:absolute;margin-left:279.7pt;margin-top:285.75pt;width:74.5pt;height:29.3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531CAC5" wp14:editId="27665842">
            <wp:extent cx="2929302" cy="6343044"/>
            <wp:effectExtent l="95250" t="57150" r="23495" b="5778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949" cy="637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75BFD" w14:textId="51C0AFAF" w:rsidR="004B3ACB" w:rsidRDefault="004B3ACB" w:rsidP="00742FD7">
      <w:pPr>
        <w:jc w:val="center"/>
      </w:pPr>
    </w:p>
    <w:p w14:paraId="68209DF2" w14:textId="465830CB" w:rsidR="004B3ACB" w:rsidRDefault="004B3ACB" w:rsidP="00742FD7">
      <w:pPr>
        <w:jc w:val="center"/>
      </w:pPr>
    </w:p>
    <w:p w14:paraId="4054BA75" w14:textId="0D81E4C3" w:rsidR="004B3ACB" w:rsidRDefault="004B3ACB" w:rsidP="00742FD7">
      <w:pPr>
        <w:jc w:val="center"/>
      </w:pPr>
    </w:p>
    <w:p w14:paraId="4B31C08A" w14:textId="4EB454B6" w:rsidR="004B3ACB" w:rsidRDefault="004B3ACB" w:rsidP="00742FD7">
      <w:pPr>
        <w:jc w:val="center"/>
      </w:pPr>
    </w:p>
    <w:p w14:paraId="77229724" w14:textId="050D35CB" w:rsidR="004B3ACB" w:rsidRDefault="004B3ACB" w:rsidP="00742FD7">
      <w:pPr>
        <w:jc w:val="center"/>
      </w:pPr>
    </w:p>
    <w:p w14:paraId="66D56E02" w14:textId="24EA2496" w:rsidR="004B3ACB" w:rsidRDefault="004B3ACB" w:rsidP="00742FD7">
      <w:pPr>
        <w:jc w:val="center"/>
      </w:pPr>
    </w:p>
    <w:p w14:paraId="458A4A82" w14:textId="65594A05" w:rsidR="004B3ACB" w:rsidRDefault="004B3ACB" w:rsidP="00742FD7">
      <w:pPr>
        <w:jc w:val="center"/>
      </w:pPr>
    </w:p>
    <w:p w14:paraId="2D799821" w14:textId="2A668DBB" w:rsidR="004B3ACB" w:rsidRDefault="00156E19" w:rsidP="000D340B">
      <w:pPr>
        <w:pStyle w:val="Ttulo3"/>
        <w:numPr>
          <w:ilvl w:val="0"/>
          <w:numId w:val="16"/>
        </w:numPr>
      </w:pPr>
      <w:r>
        <w:lastRenderedPageBreak/>
        <w:t>Si la información diligenciada es correcta, ingresará a la pantalla principal de la aplicación.</w:t>
      </w:r>
    </w:p>
    <w:p w14:paraId="3B58139A" w14:textId="192043C5" w:rsidR="00156E19" w:rsidRDefault="00156E19" w:rsidP="00156E19"/>
    <w:p w14:paraId="05D488EE" w14:textId="49504CF5" w:rsidR="00156E19" w:rsidRPr="00156E19" w:rsidRDefault="00156E19" w:rsidP="00156E19">
      <w:pPr>
        <w:jc w:val="center"/>
      </w:pPr>
      <w:r>
        <w:rPr>
          <w:noProof/>
        </w:rPr>
        <w:drawing>
          <wp:inline distT="0" distB="0" distL="0" distR="0" wp14:anchorId="31748F14" wp14:editId="78FD6296">
            <wp:extent cx="3040912" cy="6584721"/>
            <wp:effectExtent l="95250" t="57150" r="26670" b="641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9" cy="661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1A72B3" w14:textId="67AF2613" w:rsidR="006B6A5E" w:rsidRDefault="006B6A5E" w:rsidP="006B6A5E"/>
    <w:p w14:paraId="45549A11" w14:textId="59A75EFB" w:rsidR="006B6A5E" w:rsidRDefault="006B6A5E" w:rsidP="006B6A5E"/>
    <w:p w14:paraId="04F3B71A" w14:textId="04D200EA" w:rsidR="006B6A5E" w:rsidRDefault="006B6A5E" w:rsidP="006B6A5E"/>
    <w:p w14:paraId="0779C1F1" w14:textId="6511DF1D" w:rsidR="00156E19" w:rsidRDefault="00156E19" w:rsidP="006B6A5E"/>
    <w:p w14:paraId="79A94DF3" w14:textId="6F204B20" w:rsidR="00156E19" w:rsidRDefault="00156E19" w:rsidP="006B6A5E"/>
    <w:p w14:paraId="44EF0189" w14:textId="201AC8CD" w:rsidR="00156E19" w:rsidRDefault="00156E19" w:rsidP="006B6A5E"/>
    <w:p w14:paraId="3E9626C1" w14:textId="4653E343" w:rsidR="00156E19" w:rsidRDefault="00156E19" w:rsidP="000D340B">
      <w:pPr>
        <w:pStyle w:val="Ttulo2"/>
        <w:numPr>
          <w:ilvl w:val="2"/>
          <w:numId w:val="14"/>
        </w:numPr>
      </w:pPr>
      <w:bookmarkStart w:id="71" w:name="_Toc43778974"/>
      <w:r>
        <w:lastRenderedPageBreak/>
        <w:t>Ver eventos.</w:t>
      </w:r>
      <w:bookmarkEnd w:id="71"/>
    </w:p>
    <w:p w14:paraId="1B4262AD" w14:textId="56EBA876" w:rsidR="00156E19" w:rsidRDefault="00156E19" w:rsidP="00156E19">
      <w:pPr>
        <w:pStyle w:val="Ttulo3"/>
      </w:pPr>
      <w:r>
        <w:t>En este módulo apreciará los eventos que hay programados para el usuario que haya iniciado sesión.</w:t>
      </w:r>
    </w:p>
    <w:p w14:paraId="29AA9787" w14:textId="3EE8A10F" w:rsidR="00156E19" w:rsidRDefault="00156E19" w:rsidP="00156E19"/>
    <w:p w14:paraId="7D7787F9" w14:textId="372DBF16" w:rsidR="00156E19" w:rsidRDefault="00156E19" w:rsidP="000D340B">
      <w:pPr>
        <w:pStyle w:val="Ttulo3"/>
        <w:numPr>
          <w:ilvl w:val="0"/>
          <w:numId w:val="17"/>
        </w:numPr>
      </w:pPr>
      <w:r>
        <w:t>En</w:t>
      </w:r>
      <w:r w:rsidR="00097397">
        <w:t xml:space="preserve"> la pantalla principal, si hay eventos programados dar clic sobre el que desea visualizar de forma más detallada. En este caso ‘Entrega de símbolos’.</w:t>
      </w:r>
    </w:p>
    <w:p w14:paraId="334196C9" w14:textId="764259A2" w:rsidR="00097397" w:rsidRDefault="00097397" w:rsidP="00097397"/>
    <w:p w14:paraId="6A759A07" w14:textId="7EA7C694" w:rsidR="00097397" w:rsidRPr="00097397" w:rsidRDefault="00097397" w:rsidP="0009739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57A0CFC" wp14:editId="201337FC">
                <wp:simplePos x="0" y="0"/>
                <wp:positionH relativeFrom="column">
                  <wp:posOffset>1861761</wp:posOffset>
                </wp:positionH>
                <wp:positionV relativeFrom="paragraph">
                  <wp:posOffset>1935171</wp:posOffset>
                </wp:positionV>
                <wp:extent cx="2764022" cy="988828"/>
                <wp:effectExtent l="0" t="0" r="17780" b="20955"/>
                <wp:wrapNone/>
                <wp:docPr id="177" name="Rectángul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022" cy="98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966C7" id="Rectángulo 177" o:spid="_x0000_s1026" style="position:absolute;margin-left:146.6pt;margin-top:152.4pt;width:217.65pt;height:77.8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1EBA12B" wp14:editId="7EA35299">
            <wp:extent cx="3051544" cy="6607745"/>
            <wp:effectExtent l="95250" t="57150" r="15875" b="603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170" cy="662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A3689" w14:textId="710878CB" w:rsidR="006B6A5E" w:rsidRDefault="006B6A5E" w:rsidP="006B6A5E"/>
    <w:p w14:paraId="6D0F00B9" w14:textId="739BB882" w:rsidR="00097397" w:rsidRDefault="00097397" w:rsidP="006B6A5E"/>
    <w:p w14:paraId="38024472" w14:textId="4498D3B1" w:rsidR="00097397" w:rsidRDefault="00097397" w:rsidP="000D340B">
      <w:pPr>
        <w:pStyle w:val="Ttulo3"/>
        <w:numPr>
          <w:ilvl w:val="0"/>
          <w:numId w:val="17"/>
        </w:numPr>
      </w:pPr>
      <w:r>
        <w:lastRenderedPageBreak/>
        <w:t>Podrá observar una información más detallada del evento seleccionado.</w:t>
      </w:r>
    </w:p>
    <w:p w14:paraId="35FE1740" w14:textId="6FCEC5F1" w:rsidR="00097397" w:rsidRDefault="00097397" w:rsidP="00097397"/>
    <w:p w14:paraId="6A8CAAA1" w14:textId="11A9E0DD" w:rsidR="00097397" w:rsidRDefault="00097397" w:rsidP="0009739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28FE552" wp14:editId="3A4C06B3">
                <wp:simplePos x="0" y="0"/>
                <wp:positionH relativeFrom="column">
                  <wp:posOffset>1883026</wp:posOffset>
                </wp:positionH>
                <wp:positionV relativeFrom="paragraph">
                  <wp:posOffset>2501664</wp:posOffset>
                </wp:positionV>
                <wp:extent cx="2732567" cy="1765004"/>
                <wp:effectExtent l="0" t="0" r="10795" b="26035"/>
                <wp:wrapNone/>
                <wp:docPr id="179" name="Rectángul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567" cy="17650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5A321" id="Rectángulo 179" o:spid="_x0000_s1026" style="position:absolute;margin-left:148.25pt;margin-top:197pt;width:215.15pt;height:139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B905BF9" wp14:editId="38CAB6CD">
            <wp:extent cx="2983485" cy="6460372"/>
            <wp:effectExtent l="95250" t="57150" r="26670" b="5524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52" cy="648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243DFA" w14:textId="352F850B" w:rsidR="00097397" w:rsidRDefault="00097397" w:rsidP="00097397">
      <w:pPr>
        <w:jc w:val="center"/>
      </w:pPr>
    </w:p>
    <w:p w14:paraId="7B0FD447" w14:textId="294FAD77" w:rsidR="00097397" w:rsidRDefault="00097397" w:rsidP="00097397">
      <w:pPr>
        <w:jc w:val="center"/>
      </w:pPr>
    </w:p>
    <w:p w14:paraId="70BE89DD" w14:textId="58BBE91B" w:rsidR="00097397" w:rsidRDefault="00097397" w:rsidP="00097397">
      <w:pPr>
        <w:jc w:val="center"/>
      </w:pPr>
    </w:p>
    <w:p w14:paraId="3BEA9A88" w14:textId="32373890" w:rsidR="00097397" w:rsidRDefault="00097397" w:rsidP="00097397">
      <w:pPr>
        <w:jc w:val="center"/>
      </w:pPr>
    </w:p>
    <w:p w14:paraId="0B81A809" w14:textId="08180BD5" w:rsidR="00097397" w:rsidRDefault="00097397" w:rsidP="00097397">
      <w:pPr>
        <w:jc w:val="center"/>
      </w:pPr>
    </w:p>
    <w:p w14:paraId="1D8AA473" w14:textId="6AD3A0D9" w:rsidR="00097397" w:rsidRDefault="00097397" w:rsidP="00097397">
      <w:pPr>
        <w:jc w:val="center"/>
      </w:pPr>
    </w:p>
    <w:p w14:paraId="53CE9333" w14:textId="36F1FACC" w:rsidR="00097397" w:rsidRDefault="00097397" w:rsidP="00097397">
      <w:pPr>
        <w:jc w:val="center"/>
      </w:pPr>
    </w:p>
    <w:p w14:paraId="7C2F33D4" w14:textId="39E45669" w:rsidR="00097397" w:rsidRDefault="00097397" w:rsidP="00097397">
      <w:pPr>
        <w:jc w:val="center"/>
      </w:pPr>
    </w:p>
    <w:p w14:paraId="07D3C082" w14:textId="076DD86E" w:rsidR="00097397" w:rsidRDefault="00097397" w:rsidP="000D340B">
      <w:pPr>
        <w:pStyle w:val="Ttulo3"/>
        <w:numPr>
          <w:ilvl w:val="0"/>
          <w:numId w:val="17"/>
        </w:numPr>
      </w:pPr>
      <w:r>
        <w:lastRenderedPageBreak/>
        <w:t>Si desea regresar a la pantalla anterior, dar clic fuera del evento, en la parte oscura de la pantalla.</w:t>
      </w:r>
    </w:p>
    <w:p w14:paraId="1C149981" w14:textId="5D519D6A" w:rsidR="00097397" w:rsidRDefault="00097397" w:rsidP="00097397"/>
    <w:p w14:paraId="1F10C426" w14:textId="4177E81B" w:rsidR="00097397" w:rsidRDefault="00E9325C" w:rsidP="0009739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D716C63" wp14:editId="54CFC2FB">
                <wp:simplePos x="0" y="0"/>
                <wp:positionH relativeFrom="column">
                  <wp:posOffset>5501005</wp:posOffset>
                </wp:positionH>
                <wp:positionV relativeFrom="paragraph">
                  <wp:posOffset>475453</wp:posOffset>
                </wp:positionV>
                <wp:extent cx="1315055" cy="1041991"/>
                <wp:effectExtent l="0" t="0" r="0" b="6350"/>
                <wp:wrapNone/>
                <wp:docPr id="186" name="Cuadro de text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055" cy="10419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639B5" w14:textId="605B52E9" w:rsidR="003818B7" w:rsidRPr="00E9325C" w:rsidRDefault="003818B7">
                            <w:pPr>
                              <w:rPr>
                                <w:b w:val="0"/>
                                <w:bCs/>
                                <w:color w:val="0F0D29" w:themeColor="text1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0F0D29" w:themeColor="text1"/>
                              </w:rPr>
                              <w:t>Dé clic en cualquiera de las dos áreas.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716C63" id="Cuadro de texto 186" o:spid="_x0000_s1055" type="#_x0000_t202" style="position:absolute;left:0;text-align:left;margin-left:433.15pt;margin-top:37.45pt;width:103.55pt;height:82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" filled="f" stroked="f" strokeweight=".5pt">
                <v:textbox>
                  <w:txbxContent>
                    <w:p w14:paraId="101639B5" w14:textId="605B52E9" w:rsidR="003818B7" w:rsidRPr="00E9325C" w:rsidRDefault="003818B7">
                      <w:pPr>
                        <w:rPr>
                          <w:b w:val="0"/>
                          <w:bCs/>
                          <w:color w:val="0F0D29" w:themeColor="text1"/>
                        </w:rPr>
                      </w:pPr>
                      <w:r>
                        <w:rPr>
                          <w:b w:val="0"/>
                          <w:bCs/>
                          <w:color w:val="0F0D29" w:themeColor="text1"/>
                        </w:rPr>
                        <w:t>Dé clic en cualquiera de las dos áreas.</w:t>
                      </w:r>
                    </w:p>
                  </w:txbxContent>
                </v:textbox>
              </v:shape>
            </w:pict>
          </mc:Fallback>
        </mc:AlternateContent>
      </w:r>
      <w:r w:rsidR="00097397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5304788" wp14:editId="1266473C">
                <wp:simplePos x="0" y="0"/>
                <wp:positionH relativeFrom="column">
                  <wp:posOffset>3747711</wp:posOffset>
                </wp:positionH>
                <wp:positionV relativeFrom="paragraph">
                  <wp:posOffset>1300908</wp:posOffset>
                </wp:positionV>
                <wp:extent cx="1814180" cy="3822966"/>
                <wp:effectExtent l="76200" t="38100" r="72390" b="101600"/>
                <wp:wrapNone/>
                <wp:docPr id="185" name="Conector recto de flecha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4180" cy="38229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7CBF5" id="Conector recto de flecha 185" o:spid="_x0000_s1026" type="#_x0000_t32" style="position:absolute;margin-left:295.1pt;margin-top:102.45pt;width:142.85pt;height:301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097397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A2AD298" wp14:editId="526A1864">
                <wp:simplePos x="0" y="0"/>
                <wp:positionH relativeFrom="column">
                  <wp:posOffset>4041435</wp:posOffset>
                </wp:positionH>
                <wp:positionV relativeFrom="paragraph">
                  <wp:posOffset>1024462</wp:posOffset>
                </wp:positionV>
                <wp:extent cx="1456661" cy="584790"/>
                <wp:effectExtent l="57150" t="38100" r="67945" b="120650"/>
                <wp:wrapNone/>
                <wp:docPr id="183" name="Conector recto de flecha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6661" cy="5847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A0D2EB" id="Conector recto de flecha 183" o:spid="_x0000_s1026" type="#_x0000_t32" style="position:absolute;margin-left:318.2pt;margin-top:80.65pt;width:114.7pt;height:46.05pt;flip:x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 w:rsidR="00097397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B8DEE81" wp14:editId="74313670">
                <wp:simplePos x="0" y="0"/>
                <wp:positionH relativeFrom="column">
                  <wp:posOffset>1723538</wp:posOffset>
                </wp:positionH>
                <wp:positionV relativeFrom="paragraph">
                  <wp:posOffset>4437513</wp:posOffset>
                </wp:positionV>
                <wp:extent cx="2977116" cy="2105246"/>
                <wp:effectExtent l="0" t="0" r="13970" b="28575"/>
                <wp:wrapNone/>
                <wp:docPr id="182" name="Rectángul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116" cy="2105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83C9D1" id="Rectángulo 182" o:spid="_x0000_s1026" style="position:absolute;margin-left:135.7pt;margin-top:349.4pt;width:234.4pt;height:165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" filled="f" strokecolor="red" strokeweight="2pt"/>
            </w:pict>
          </mc:Fallback>
        </mc:AlternateContent>
      </w:r>
      <w:r w:rsidR="00097397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5D363F5" wp14:editId="532A34FF">
                <wp:simplePos x="0" y="0"/>
                <wp:positionH relativeFrom="column">
                  <wp:posOffset>1702273</wp:posOffset>
                </wp:positionH>
                <wp:positionV relativeFrom="paragraph">
                  <wp:posOffset>290815</wp:posOffset>
                </wp:positionV>
                <wp:extent cx="3030279" cy="2264735"/>
                <wp:effectExtent l="0" t="0" r="17780" b="21590"/>
                <wp:wrapNone/>
                <wp:docPr id="181" name="Rectángul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0279" cy="22647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14581" id="Rectángulo 181" o:spid="_x0000_s1026" style="position:absolute;margin-left:134.05pt;margin-top:22.9pt;width:238.6pt;height:178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" filled="f" strokecolor="red" strokeweight="2pt"/>
            </w:pict>
          </mc:Fallback>
        </mc:AlternateContent>
      </w:r>
      <w:r w:rsidR="00097397">
        <w:rPr>
          <w:noProof/>
        </w:rPr>
        <w:drawing>
          <wp:inline distT="0" distB="0" distL="0" distR="0" wp14:anchorId="01FEC575" wp14:editId="68288937">
            <wp:extent cx="3066960" cy="6641126"/>
            <wp:effectExtent l="95250" t="57150" r="19685" b="6477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145" cy="666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10343E" w14:textId="394A5897" w:rsidR="00E9325C" w:rsidRDefault="00E9325C" w:rsidP="00097397">
      <w:pPr>
        <w:jc w:val="center"/>
      </w:pPr>
    </w:p>
    <w:p w14:paraId="743561C2" w14:textId="3EF44590" w:rsidR="00E9325C" w:rsidRDefault="00E9325C" w:rsidP="00097397">
      <w:pPr>
        <w:jc w:val="center"/>
      </w:pPr>
    </w:p>
    <w:p w14:paraId="3C1D8958" w14:textId="542ABB40" w:rsidR="00E9325C" w:rsidRDefault="00E9325C" w:rsidP="00097397">
      <w:pPr>
        <w:jc w:val="center"/>
      </w:pPr>
    </w:p>
    <w:p w14:paraId="065E6EA1" w14:textId="6FC6CAEF" w:rsidR="00E9325C" w:rsidRDefault="00E9325C" w:rsidP="00097397">
      <w:pPr>
        <w:jc w:val="center"/>
      </w:pPr>
    </w:p>
    <w:p w14:paraId="386438B9" w14:textId="77E0DB75" w:rsidR="00E9325C" w:rsidRDefault="00E9325C" w:rsidP="00097397">
      <w:pPr>
        <w:jc w:val="center"/>
      </w:pPr>
    </w:p>
    <w:p w14:paraId="085017EF" w14:textId="03B2EC31" w:rsidR="00E9325C" w:rsidRDefault="00E9325C" w:rsidP="00097397">
      <w:pPr>
        <w:jc w:val="center"/>
      </w:pPr>
    </w:p>
    <w:p w14:paraId="021BC868" w14:textId="6C04BAA1" w:rsidR="00E9325C" w:rsidRDefault="00E9325C" w:rsidP="000D340B">
      <w:pPr>
        <w:pStyle w:val="Ttulo2"/>
        <w:numPr>
          <w:ilvl w:val="2"/>
          <w:numId w:val="14"/>
        </w:numPr>
      </w:pPr>
      <w:bookmarkStart w:id="72" w:name="_Toc43778975"/>
      <w:r>
        <w:lastRenderedPageBreak/>
        <w:t>Cambiar contraseña</w:t>
      </w:r>
      <w:bookmarkEnd w:id="72"/>
    </w:p>
    <w:p w14:paraId="0C789DA4" w14:textId="11ED6E94" w:rsidR="00E9325C" w:rsidRDefault="00E9325C" w:rsidP="00E9325C">
      <w:pPr>
        <w:pStyle w:val="Ttulo3"/>
      </w:pPr>
      <w:r>
        <w:t>En este módulo podrá cambiar la contraseña de su usuario cada vez que desee.</w:t>
      </w:r>
    </w:p>
    <w:p w14:paraId="5CB7DE6F" w14:textId="14DD2AC8" w:rsidR="00E9325C" w:rsidRDefault="00E9325C" w:rsidP="00E9325C"/>
    <w:p w14:paraId="03BF0810" w14:textId="6C575EEA" w:rsidR="00E9325C" w:rsidRDefault="00E9325C" w:rsidP="000D340B">
      <w:pPr>
        <w:pStyle w:val="Ttulo3"/>
        <w:numPr>
          <w:ilvl w:val="0"/>
          <w:numId w:val="18"/>
        </w:numPr>
      </w:pPr>
      <w:r>
        <w:t>Dar clic en ‘Perfil’.</w:t>
      </w:r>
    </w:p>
    <w:p w14:paraId="6EE12839" w14:textId="4ED0FE3B" w:rsidR="00E9325C" w:rsidRDefault="00E9325C" w:rsidP="00E9325C"/>
    <w:p w14:paraId="42B5EA16" w14:textId="0AA9BFFA" w:rsidR="00E9325C" w:rsidRPr="00E9325C" w:rsidRDefault="00E9325C" w:rsidP="00E9325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D368D99" wp14:editId="056A14A9">
                <wp:simplePos x="0" y="0"/>
                <wp:positionH relativeFrom="column">
                  <wp:posOffset>3212096</wp:posOffset>
                </wp:positionH>
                <wp:positionV relativeFrom="paragraph">
                  <wp:posOffset>1221976</wp:posOffset>
                </wp:positionV>
                <wp:extent cx="1468179" cy="425303"/>
                <wp:effectExtent l="0" t="0" r="17780" b="13335"/>
                <wp:wrapNone/>
                <wp:docPr id="188" name="Rectángul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179" cy="4253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158C3" id="Rectángulo 188" o:spid="_x0000_s1026" style="position:absolute;margin-left:252.9pt;margin-top:96.2pt;width:115.6pt;height:33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8C47E7" wp14:editId="30DB81CA">
            <wp:extent cx="2914742" cy="6311516"/>
            <wp:effectExtent l="95250" t="57150" r="19050" b="5143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806" cy="63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9AF01" w14:textId="054BAF14" w:rsidR="006B6A5E" w:rsidRDefault="006B6A5E" w:rsidP="006B6A5E"/>
    <w:p w14:paraId="43885374" w14:textId="5FF66407" w:rsidR="006B6A5E" w:rsidRDefault="006B6A5E" w:rsidP="006B6A5E"/>
    <w:p w14:paraId="3A5EA558" w14:textId="2F89BAE5" w:rsidR="006B6A5E" w:rsidRDefault="006B6A5E" w:rsidP="006B6A5E"/>
    <w:p w14:paraId="51D3ADBF" w14:textId="40BD47F6" w:rsidR="00E9325C" w:rsidRDefault="00E9325C" w:rsidP="006B6A5E"/>
    <w:p w14:paraId="387E7E76" w14:textId="6F26847F" w:rsidR="00E9325C" w:rsidRDefault="00E9325C" w:rsidP="006B6A5E"/>
    <w:p w14:paraId="555E65BD" w14:textId="3FB34479" w:rsidR="00E9325C" w:rsidRDefault="00E9325C" w:rsidP="000D340B">
      <w:pPr>
        <w:pStyle w:val="Ttulo3"/>
        <w:numPr>
          <w:ilvl w:val="0"/>
          <w:numId w:val="18"/>
        </w:numPr>
      </w:pPr>
      <w:r>
        <w:lastRenderedPageBreak/>
        <w:t>Dar clic en ‘Cambiar contraseña’.</w:t>
      </w:r>
    </w:p>
    <w:p w14:paraId="5B56AE85" w14:textId="277218FB" w:rsidR="00E9325C" w:rsidRDefault="00E9325C" w:rsidP="00E9325C"/>
    <w:p w14:paraId="5F3527E7" w14:textId="7A2892D3" w:rsidR="00E9325C" w:rsidRDefault="00E9325C" w:rsidP="00E9325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80F5EA8" wp14:editId="688CBC81">
                <wp:simplePos x="0" y="0"/>
                <wp:positionH relativeFrom="column">
                  <wp:posOffset>1776700</wp:posOffset>
                </wp:positionH>
                <wp:positionV relativeFrom="paragraph">
                  <wp:posOffset>3788203</wp:posOffset>
                </wp:positionV>
                <wp:extent cx="2923954" cy="542261"/>
                <wp:effectExtent l="0" t="0" r="10160" b="10795"/>
                <wp:wrapNone/>
                <wp:docPr id="190" name="Rectángul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3954" cy="5422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491AC" id="Rectángulo 190" o:spid="_x0000_s1026" style="position:absolute;margin-left:139.9pt;margin-top:298.3pt;width:230.25pt;height:42.7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7A43129" wp14:editId="3516C9D0">
            <wp:extent cx="3072810" cy="6653795"/>
            <wp:effectExtent l="95250" t="57150" r="13335" b="5207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600" cy="66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95B36C" w14:textId="5BA1B1BB" w:rsidR="00E9325C" w:rsidRDefault="00E9325C" w:rsidP="00E9325C">
      <w:pPr>
        <w:jc w:val="center"/>
      </w:pPr>
    </w:p>
    <w:p w14:paraId="652C3ED4" w14:textId="1D0E4C7D" w:rsidR="00E9325C" w:rsidRDefault="00E9325C" w:rsidP="00E9325C">
      <w:pPr>
        <w:jc w:val="center"/>
      </w:pPr>
    </w:p>
    <w:p w14:paraId="48990617" w14:textId="1BB0BD0F" w:rsidR="00E9325C" w:rsidRDefault="00E9325C" w:rsidP="00E9325C">
      <w:pPr>
        <w:jc w:val="center"/>
      </w:pPr>
    </w:p>
    <w:p w14:paraId="6651AF68" w14:textId="116EE3F4" w:rsidR="00E9325C" w:rsidRDefault="00E9325C" w:rsidP="00E9325C">
      <w:pPr>
        <w:jc w:val="center"/>
      </w:pPr>
    </w:p>
    <w:p w14:paraId="662BB21F" w14:textId="152BBADB" w:rsidR="00E9325C" w:rsidRDefault="00E9325C" w:rsidP="00E9325C">
      <w:pPr>
        <w:jc w:val="center"/>
      </w:pPr>
    </w:p>
    <w:p w14:paraId="49AC2FE9" w14:textId="67EBBA2B" w:rsidR="00E9325C" w:rsidRDefault="00E9325C" w:rsidP="00E9325C">
      <w:pPr>
        <w:jc w:val="center"/>
      </w:pPr>
    </w:p>
    <w:p w14:paraId="5951EA6C" w14:textId="549EF1FC" w:rsidR="00E9325C" w:rsidRDefault="00E9325C" w:rsidP="00E9325C">
      <w:pPr>
        <w:jc w:val="center"/>
      </w:pPr>
    </w:p>
    <w:p w14:paraId="70B620F1" w14:textId="394E2CD9" w:rsidR="00E9325C" w:rsidRDefault="00E9325C" w:rsidP="000D340B">
      <w:pPr>
        <w:pStyle w:val="Ttulo3"/>
        <w:numPr>
          <w:ilvl w:val="0"/>
          <w:numId w:val="18"/>
        </w:numPr>
      </w:pPr>
      <w:r>
        <w:lastRenderedPageBreak/>
        <w:t>Ingresar los campos solicitados en el formulario. Y luego dar clic en ‘Cambiar contraseña’</w:t>
      </w:r>
    </w:p>
    <w:p w14:paraId="088B3D6B" w14:textId="60BFD6CF" w:rsidR="00E9325C" w:rsidRDefault="00E9325C" w:rsidP="00E9325C"/>
    <w:p w14:paraId="3AA0B218" w14:textId="225C807B" w:rsidR="00E9325C" w:rsidRDefault="00E9325C" w:rsidP="00E9325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856844" wp14:editId="580F64D7">
                <wp:simplePos x="0" y="0"/>
                <wp:positionH relativeFrom="column">
                  <wp:posOffset>-221615</wp:posOffset>
                </wp:positionH>
                <wp:positionV relativeFrom="paragraph">
                  <wp:posOffset>3979973</wp:posOffset>
                </wp:positionV>
                <wp:extent cx="1754372" cy="892810"/>
                <wp:effectExtent l="0" t="0" r="0" b="2540"/>
                <wp:wrapNone/>
                <wp:docPr id="201" name="Cuadro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4372" cy="892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4C83FE" w14:textId="5994B6BD" w:rsidR="003818B7" w:rsidRPr="00E9325C" w:rsidRDefault="003818B7" w:rsidP="00E9325C">
                            <w:pPr>
                              <w:rPr>
                                <w:b w:val="0"/>
                                <w:bCs/>
                                <w:color w:val="0F0D29" w:themeColor="text1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0F0D29" w:themeColor="text1"/>
                              </w:rPr>
                              <w:t>Digite la nueva contraseña de nuevo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56844" id="Cuadro de texto 201" o:spid="_x0000_s1056" type="#_x0000_t202" style="position:absolute;left:0;text-align:left;margin-left:-17.45pt;margin-top:313.4pt;width:138.15pt;height:70.3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" filled="f" stroked="f" strokeweight=".5pt">
                <v:textbox>
                  <w:txbxContent>
                    <w:p w14:paraId="334C83FE" w14:textId="5994B6BD" w:rsidR="003818B7" w:rsidRPr="00E9325C" w:rsidRDefault="003818B7" w:rsidP="00E9325C">
                      <w:pPr>
                        <w:rPr>
                          <w:b w:val="0"/>
                          <w:bCs/>
                          <w:color w:val="0F0D29" w:themeColor="text1"/>
                        </w:rPr>
                      </w:pPr>
                      <w:r>
                        <w:rPr>
                          <w:b w:val="0"/>
                          <w:bCs/>
                          <w:color w:val="0F0D29" w:themeColor="text1"/>
                        </w:rPr>
                        <w:t>Digite la nueva contraseña de nuevo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7AD019A" wp14:editId="640A2E06">
                <wp:simplePos x="0" y="0"/>
                <wp:positionH relativeFrom="column">
                  <wp:posOffset>5597569</wp:posOffset>
                </wp:positionH>
                <wp:positionV relativeFrom="paragraph">
                  <wp:posOffset>3317728</wp:posOffset>
                </wp:positionV>
                <wp:extent cx="1626323" cy="893135"/>
                <wp:effectExtent l="0" t="0" r="0" b="254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323" cy="893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2BE06C" w14:textId="2FCC8F3B" w:rsidR="003818B7" w:rsidRPr="00E9325C" w:rsidRDefault="003818B7" w:rsidP="00E9325C">
                            <w:pPr>
                              <w:rPr>
                                <w:b w:val="0"/>
                                <w:bCs/>
                                <w:color w:val="0F0D29" w:themeColor="text1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0F0D29" w:themeColor="text1"/>
                              </w:rPr>
                              <w:t xml:space="preserve">Digite la nueva contraseña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D019A" id="Cuadro de texto 202" o:spid="_x0000_s1057" type="#_x0000_t202" style="position:absolute;left:0;text-align:left;margin-left:440.75pt;margin-top:261.25pt;width:128.05pt;height:70.3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" filled="f" stroked="f" strokeweight=".5pt">
                <v:textbox>
                  <w:txbxContent>
                    <w:p w14:paraId="6F2BE06C" w14:textId="2FCC8F3B" w:rsidR="003818B7" w:rsidRPr="00E9325C" w:rsidRDefault="003818B7" w:rsidP="00E9325C">
                      <w:pPr>
                        <w:rPr>
                          <w:b w:val="0"/>
                          <w:bCs/>
                          <w:color w:val="0F0D29" w:themeColor="text1"/>
                        </w:rPr>
                      </w:pPr>
                      <w:r>
                        <w:rPr>
                          <w:b w:val="0"/>
                          <w:bCs/>
                          <w:color w:val="0F0D29" w:themeColor="text1"/>
                        </w:rPr>
                        <w:t xml:space="preserve">Digite la nueva contraseña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4C7735E" wp14:editId="74DA62BE">
                <wp:simplePos x="0" y="0"/>
                <wp:positionH relativeFrom="column">
                  <wp:posOffset>5267695</wp:posOffset>
                </wp:positionH>
                <wp:positionV relativeFrom="paragraph">
                  <wp:posOffset>4813004</wp:posOffset>
                </wp:positionV>
                <wp:extent cx="1626323" cy="893135"/>
                <wp:effectExtent l="0" t="0" r="0" b="2540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323" cy="893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F16114" w14:textId="40128A9D" w:rsidR="003818B7" w:rsidRPr="00E9325C" w:rsidRDefault="003818B7" w:rsidP="00E9325C">
                            <w:pPr>
                              <w:rPr>
                                <w:b w:val="0"/>
                                <w:bCs/>
                                <w:color w:val="0F0D29" w:themeColor="text1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0F0D29" w:themeColor="text1"/>
                              </w:rPr>
                              <w:t>Dé clic en ‘Cambiar contraseña’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7735E" id="Cuadro de texto 203" o:spid="_x0000_s1058" type="#_x0000_t202" style="position:absolute;left:0;text-align:left;margin-left:414.8pt;margin-top:379pt;width:128.05pt;height:70.3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" filled="f" stroked="f" strokeweight=".5pt">
                <v:textbox>
                  <w:txbxContent>
                    <w:p w14:paraId="73F16114" w14:textId="40128A9D" w:rsidR="003818B7" w:rsidRPr="00E9325C" w:rsidRDefault="003818B7" w:rsidP="00E9325C">
                      <w:pPr>
                        <w:rPr>
                          <w:b w:val="0"/>
                          <w:bCs/>
                          <w:color w:val="0F0D29" w:themeColor="text1"/>
                        </w:rPr>
                      </w:pPr>
                      <w:r>
                        <w:rPr>
                          <w:b w:val="0"/>
                          <w:bCs/>
                          <w:color w:val="0F0D29" w:themeColor="text1"/>
                        </w:rPr>
                        <w:t>Dé clic en ‘Cambiar contraseña’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AE058AE" wp14:editId="41F1FE53">
                <wp:simplePos x="0" y="0"/>
                <wp:positionH relativeFrom="column">
                  <wp:posOffset>-211351</wp:posOffset>
                </wp:positionH>
                <wp:positionV relativeFrom="paragraph">
                  <wp:posOffset>2629564</wp:posOffset>
                </wp:positionV>
                <wp:extent cx="1626323" cy="893135"/>
                <wp:effectExtent l="0" t="0" r="0" b="2540"/>
                <wp:wrapNone/>
                <wp:docPr id="200" name="Cuadro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323" cy="893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198A4" w14:textId="2F33084D" w:rsidR="003818B7" w:rsidRPr="00E9325C" w:rsidRDefault="003818B7">
                            <w:pPr>
                              <w:rPr>
                                <w:b w:val="0"/>
                                <w:bCs/>
                                <w:color w:val="0F0D29" w:themeColor="text1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0F0D29" w:themeColor="text1"/>
                              </w:rPr>
                              <w:t>Digite la contraseña actual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058AE" id="Cuadro de texto 200" o:spid="_x0000_s1059" type="#_x0000_t202" style="position:absolute;left:0;text-align:left;margin-left:-16.65pt;margin-top:207.05pt;width:128.05pt;height:70.3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" filled="f" stroked="f" strokeweight=".5pt">
                <v:textbox>
                  <w:txbxContent>
                    <w:p w14:paraId="1D8198A4" w14:textId="2F33084D" w:rsidR="003818B7" w:rsidRPr="00E9325C" w:rsidRDefault="003818B7">
                      <w:pPr>
                        <w:rPr>
                          <w:b w:val="0"/>
                          <w:bCs/>
                          <w:color w:val="0F0D29" w:themeColor="text1"/>
                        </w:rPr>
                      </w:pPr>
                      <w:r>
                        <w:rPr>
                          <w:b w:val="0"/>
                          <w:bCs/>
                          <w:color w:val="0F0D29" w:themeColor="text1"/>
                        </w:rPr>
                        <w:t>Digite la contraseña actual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FD932C2" wp14:editId="4EE711E5">
                <wp:simplePos x="0" y="0"/>
                <wp:positionH relativeFrom="column">
                  <wp:posOffset>4402942</wp:posOffset>
                </wp:positionH>
                <wp:positionV relativeFrom="paragraph">
                  <wp:posOffset>5160527</wp:posOffset>
                </wp:positionV>
                <wp:extent cx="893135" cy="0"/>
                <wp:effectExtent l="57150" t="76200" r="78740" b="133350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313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049EBD" id="Conector recto de flecha 199" o:spid="_x0000_s1026" type="#_x0000_t32" style="position:absolute;margin-left:346.7pt;margin-top:406.35pt;width:70.35pt;height:0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9C77A02" wp14:editId="665E2844">
                <wp:simplePos x="0" y="0"/>
                <wp:positionH relativeFrom="column">
                  <wp:posOffset>4253998</wp:posOffset>
                </wp:positionH>
                <wp:positionV relativeFrom="paragraph">
                  <wp:posOffset>3629438</wp:posOffset>
                </wp:positionV>
                <wp:extent cx="1233465" cy="10633"/>
                <wp:effectExtent l="0" t="114300" r="0" b="85090"/>
                <wp:wrapNone/>
                <wp:docPr id="198" name="Conector recto de fl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3465" cy="106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6ACE6" id="Conector recto de flecha 198" o:spid="_x0000_s1026" type="#_x0000_t32" style="position:absolute;margin-left:334.95pt;margin-top:285.8pt;width:97.1pt;height:.85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5D0658C" wp14:editId="4A787F3F">
                <wp:simplePos x="0" y="0"/>
                <wp:positionH relativeFrom="column">
                  <wp:posOffset>1179889</wp:posOffset>
                </wp:positionH>
                <wp:positionV relativeFrom="paragraph">
                  <wp:posOffset>4242539</wp:posOffset>
                </wp:positionV>
                <wp:extent cx="1020726" cy="10633"/>
                <wp:effectExtent l="38100" t="57150" r="46355" b="142240"/>
                <wp:wrapNone/>
                <wp:docPr id="197" name="Conector recto de flech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0726" cy="106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7A3581" id="Conector recto de flecha 197" o:spid="_x0000_s1026" type="#_x0000_t32" style="position:absolute;margin-left:92.9pt;margin-top:334.05pt;width:80.35pt;height: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17C40DD" wp14:editId="09BC5714">
                <wp:simplePos x="0" y="0"/>
                <wp:positionH relativeFrom="column">
                  <wp:posOffset>1202542</wp:posOffset>
                </wp:positionH>
                <wp:positionV relativeFrom="paragraph">
                  <wp:posOffset>3012750</wp:posOffset>
                </wp:positionV>
                <wp:extent cx="1020726" cy="10633"/>
                <wp:effectExtent l="38100" t="57150" r="46355" b="142240"/>
                <wp:wrapNone/>
                <wp:docPr id="196" name="Conector recto de flech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0726" cy="106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FB28DE" id="Conector recto de flecha 196" o:spid="_x0000_s1026" type="#_x0000_t32" style="position:absolute;margin-left:94.7pt;margin-top:237.2pt;width:80.35pt;height:.8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69018B0" wp14:editId="71089EBD">
                <wp:simplePos x="0" y="0"/>
                <wp:positionH relativeFrom="margin">
                  <wp:posOffset>2095677</wp:posOffset>
                </wp:positionH>
                <wp:positionV relativeFrom="paragraph">
                  <wp:posOffset>4904621</wp:posOffset>
                </wp:positionV>
                <wp:extent cx="2339163" cy="563525"/>
                <wp:effectExtent l="0" t="0" r="23495" b="27305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163" cy="563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B9221" id="Rectángulo 195" o:spid="_x0000_s1026" style="position:absolute;margin-left:165pt;margin-top:386.2pt;width:184.2pt;height:44.3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4C7DFA0" wp14:editId="7E17088C">
                <wp:simplePos x="0" y="0"/>
                <wp:positionH relativeFrom="column">
                  <wp:posOffset>2226310</wp:posOffset>
                </wp:positionH>
                <wp:positionV relativeFrom="paragraph">
                  <wp:posOffset>3397265</wp:posOffset>
                </wp:positionV>
                <wp:extent cx="2030819" cy="489098"/>
                <wp:effectExtent l="0" t="0" r="26670" b="25400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819" cy="489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3638B6" id="Rectángulo 193" o:spid="_x0000_s1026" style="position:absolute;margin-left:175.3pt;margin-top:267.5pt;width:159.9pt;height:38.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B4F4782" wp14:editId="30FD92D2">
                <wp:simplePos x="0" y="0"/>
                <wp:positionH relativeFrom="column">
                  <wp:posOffset>2226679</wp:posOffset>
                </wp:positionH>
                <wp:positionV relativeFrom="paragraph">
                  <wp:posOffset>4014957</wp:posOffset>
                </wp:positionV>
                <wp:extent cx="2030819" cy="489098"/>
                <wp:effectExtent l="0" t="0" r="26670" b="2540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819" cy="489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F77CA" id="Rectángulo 194" o:spid="_x0000_s1026" style="position:absolute;margin-left:175.35pt;margin-top:316.15pt;width:159.9pt;height:38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80CFEAF" wp14:editId="3B999B54">
                <wp:simplePos x="0" y="0"/>
                <wp:positionH relativeFrom="column">
                  <wp:posOffset>2223268</wp:posOffset>
                </wp:positionH>
                <wp:positionV relativeFrom="paragraph">
                  <wp:posOffset>2778110</wp:posOffset>
                </wp:positionV>
                <wp:extent cx="2030819" cy="489098"/>
                <wp:effectExtent l="0" t="0" r="26670" b="25400"/>
                <wp:wrapNone/>
                <wp:docPr id="192" name="Rectángul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819" cy="489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5CB209" id="Rectángulo 192" o:spid="_x0000_s1026" style="position:absolute;margin-left:175.05pt;margin-top:218.75pt;width:159.9pt;height:38.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1369B4" wp14:editId="338ED244">
            <wp:extent cx="3211032" cy="6953096"/>
            <wp:effectExtent l="95250" t="57150" r="27940" b="5778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218" cy="696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B9A12F" w14:textId="5969723F" w:rsidR="007D0C8B" w:rsidRDefault="007D0C8B" w:rsidP="00E9325C">
      <w:pPr>
        <w:jc w:val="center"/>
      </w:pPr>
    </w:p>
    <w:p w14:paraId="3D50C37D" w14:textId="5E685BC3" w:rsidR="007D0C8B" w:rsidRDefault="007D0C8B" w:rsidP="00E9325C">
      <w:pPr>
        <w:jc w:val="center"/>
      </w:pPr>
    </w:p>
    <w:p w14:paraId="6495415F" w14:textId="4CF9CB2D" w:rsidR="007D0C8B" w:rsidRDefault="007D0C8B" w:rsidP="00E9325C">
      <w:pPr>
        <w:jc w:val="center"/>
      </w:pPr>
    </w:p>
    <w:p w14:paraId="25F46C3E" w14:textId="2CE959C5" w:rsidR="007D0C8B" w:rsidRDefault="007D0C8B" w:rsidP="00E9325C">
      <w:pPr>
        <w:jc w:val="center"/>
      </w:pPr>
    </w:p>
    <w:p w14:paraId="0F25ACD7" w14:textId="33647884" w:rsidR="007D0C8B" w:rsidRDefault="007D0C8B" w:rsidP="00E9325C">
      <w:pPr>
        <w:jc w:val="center"/>
      </w:pPr>
    </w:p>
    <w:p w14:paraId="30703393" w14:textId="6D7FA0E1" w:rsidR="007D0C8B" w:rsidRDefault="007D0C8B" w:rsidP="000D340B">
      <w:pPr>
        <w:pStyle w:val="Ttulo3"/>
        <w:numPr>
          <w:ilvl w:val="0"/>
          <w:numId w:val="18"/>
        </w:numPr>
      </w:pPr>
      <w:r>
        <w:lastRenderedPageBreak/>
        <w:t>Si los datos ingresados en el formulario son válidos la contraseña se cambiará exitosamente. Para terminar, dar clic en ‘Ok’.</w:t>
      </w:r>
    </w:p>
    <w:p w14:paraId="78AEEE70" w14:textId="69FE2BEE" w:rsidR="007D0C8B" w:rsidRDefault="007D0C8B" w:rsidP="007D0C8B"/>
    <w:p w14:paraId="56E8435E" w14:textId="6047C477" w:rsidR="007D0C8B" w:rsidRDefault="007D0C8B" w:rsidP="007D0C8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BB4A4E3" wp14:editId="699DA820">
                <wp:simplePos x="0" y="0"/>
                <wp:positionH relativeFrom="column">
                  <wp:posOffset>3903212</wp:posOffset>
                </wp:positionH>
                <wp:positionV relativeFrom="paragraph">
                  <wp:posOffset>3799559</wp:posOffset>
                </wp:positionV>
                <wp:extent cx="712381" cy="393405"/>
                <wp:effectExtent l="0" t="0" r="12065" b="2603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381" cy="393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7EF31" id="Rectángulo 205" o:spid="_x0000_s1026" style="position:absolute;margin-left:307.35pt;margin-top:299.2pt;width:56.1pt;height:31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7152D7D" wp14:editId="3F66DB7D">
            <wp:extent cx="3199537" cy="6928205"/>
            <wp:effectExtent l="95250" t="57150" r="20320" b="6350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228" cy="694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8F833" w14:textId="139F2C74" w:rsidR="007D0C8B" w:rsidRDefault="007D0C8B" w:rsidP="007D0C8B">
      <w:pPr>
        <w:jc w:val="center"/>
      </w:pPr>
    </w:p>
    <w:p w14:paraId="5C791849" w14:textId="2CA58090" w:rsidR="007D0C8B" w:rsidRDefault="007D0C8B" w:rsidP="007D0C8B">
      <w:pPr>
        <w:jc w:val="center"/>
      </w:pPr>
    </w:p>
    <w:p w14:paraId="6441D832" w14:textId="4D0FE5BB" w:rsidR="007D0C8B" w:rsidRDefault="007D0C8B" w:rsidP="007D0C8B">
      <w:pPr>
        <w:jc w:val="center"/>
      </w:pPr>
    </w:p>
    <w:p w14:paraId="75ED2287" w14:textId="25528EF4" w:rsidR="007D0C8B" w:rsidRDefault="007D0C8B" w:rsidP="007D0C8B">
      <w:pPr>
        <w:jc w:val="center"/>
      </w:pPr>
    </w:p>
    <w:p w14:paraId="21DC3258" w14:textId="65597CC2" w:rsidR="007D0C8B" w:rsidRDefault="007D0C8B" w:rsidP="007D0C8B">
      <w:pPr>
        <w:jc w:val="center"/>
      </w:pPr>
    </w:p>
    <w:p w14:paraId="351407D4" w14:textId="0F8387F0" w:rsidR="007D0C8B" w:rsidRDefault="007D0C8B" w:rsidP="000D340B">
      <w:pPr>
        <w:pStyle w:val="Ttulo2"/>
        <w:numPr>
          <w:ilvl w:val="2"/>
          <w:numId w:val="14"/>
        </w:numPr>
      </w:pPr>
      <w:bookmarkStart w:id="73" w:name="_Toc43778976"/>
      <w:r>
        <w:lastRenderedPageBreak/>
        <w:t>Cerrar sesión</w:t>
      </w:r>
      <w:bookmarkEnd w:id="73"/>
    </w:p>
    <w:p w14:paraId="4402B48A" w14:textId="7402E284" w:rsidR="007D0C8B" w:rsidRDefault="007D0C8B" w:rsidP="007D0C8B">
      <w:pPr>
        <w:pStyle w:val="Ttulo3"/>
      </w:pPr>
      <w:r>
        <w:t>En este módulo el usuario podrá cerrar su sesión en el dispositivo.</w:t>
      </w:r>
    </w:p>
    <w:p w14:paraId="2DB8D5CB" w14:textId="26EE9FB2" w:rsidR="007D0C8B" w:rsidRDefault="007D0C8B" w:rsidP="007D0C8B"/>
    <w:p w14:paraId="2B712610" w14:textId="1326F1D6" w:rsidR="007D0C8B" w:rsidRDefault="007D0C8B" w:rsidP="000D340B">
      <w:pPr>
        <w:pStyle w:val="Ttulo3"/>
        <w:numPr>
          <w:ilvl w:val="0"/>
          <w:numId w:val="19"/>
        </w:numPr>
      </w:pPr>
      <w:r>
        <w:t>Dar clic en ‘Perfil’.</w:t>
      </w:r>
    </w:p>
    <w:p w14:paraId="58184C86" w14:textId="373C89D8" w:rsidR="007D0C8B" w:rsidRDefault="007D0C8B" w:rsidP="007D0C8B"/>
    <w:p w14:paraId="28810327" w14:textId="6E203AA2" w:rsidR="007D0C8B" w:rsidRDefault="007D0C8B" w:rsidP="007D0C8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2BEFCB0" wp14:editId="01BCE5E0">
                <wp:simplePos x="0" y="0"/>
                <wp:positionH relativeFrom="column">
                  <wp:posOffset>3243993</wp:posOffset>
                </wp:positionH>
                <wp:positionV relativeFrom="paragraph">
                  <wp:posOffset>1392097</wp:posOffset>
                </wp:positionV>
                <wp:extent cx="1626782" cy="489098"/>
                <wp:effectExtent l="0" t="0" r="12065" b="25400"/>
                <wp:wrapNone/>
                <wp:docPr id="207" name="Rectángul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2" cy="489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F06C7" id="Rectángulo 207" o:spid="_x0000_s1026" style="position:absolute;margin-left:255.45pt;margin-top:109.6pt;width:128.1pt;height:38.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5F263D9" wp14:editId="426D5691">
            <wp:extent cx="3263370" cy="7066428"/>
            <wp:effectExtent l="95250" t="57150" r="13335" b="5842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304" cy="707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64173" w14:textId="649EA3E4" w:rsidR="007D0C8B" w:rsidRDefault="007D0C8B" w:rsidP="007D0C8B">
      <w:pPr>
        <w:jc w:val="center"/>
      </w:pPr>
    </w:p>
    <w:p w14:paraId="35025B70" w14:textId="367AA9F6" w:rsidR="007D0C8B" w:rsidRDefault="007D0C8B" w:rsidP="007D0C8B">
      <w:pPr>
        <w:jc w:val="center"/>
      </w:pPr>
    </w:p>
    <w:p w14:paraId="1AD706C8" w14:textId="68E24FC1" w:rsidR="007D0C8B" w:rsidRDefault="007D0C8B" w:rsidP="000D340B">
      <w:pPr>
        <w:pStyle w:val="Ttulo3"/>
        <w:numPr>
          <w:ilvl w:val="0"/>
          <w:numId w:val="19"/>
        </w:numPr>
      </w:pPr>
      <w:r>
        <w:lastRenderedPageBreak/>
        <w:t>Dar clic en ‘Cerrar sesión’.</w:t>
      </w:r>
    </w:p>
    <w:p w14:paraId="4D1A931A" w14:textId="0F8A2D2E" w:rsidR="007D0C8B" w:rsidRDefault="007D0C8B" w:rsidP="007D0C8B"/>
    <w:p w14:paraId="42F4044B" w14:textId="3D04EBFF" w:rsidR="007D0C8B" w:rsidRPr="007D0C8B" w:rsidRDefault="007D0C8B" w:rsidP="007D0C8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0DE7327" wp14:editId="7B6BEC1A">
                <wp:simplePos x="0" y="0"/>
                <wp:positionH relativeFrom="column">
                  <wp:posOffset>1617212</wp:posOffset>
                </wp:positionH>
                <wp:positionV relativeFrom="paragraph">
                  <wp:posOffset>6371915</wp:posOffset>
                </wp:positionV>
                <wp:extent cx="3211033" cy="584791"/>
                <wp:effectExtent l="0" t="0" r="27940" b="25400"/>
                <wp:wrapNone/>
                <wp:docPr id="209" name="Rectá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033" cy="5847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50F50" id="Rectángulo 209" o:spid="_x0000_s1026" style="position:absolute;margin-left:127.35pt;margin-top:501.75pt;width:252.85pt;height:46.0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2EDA0F" wp14:editId="6BDE52EF">
            <wp:extent cx="3264195" cy="7068212"/>
            <wp:effectExtent l="95250" t="57150" r="12700" b="5651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609" cy="708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01091F" w14:textId="77777777" w:rsidR="007D0C8B" w:rsidRPr="007D0C8B" w:rsidRDefault="007D0C8B" w:rsidP="007D0C8B"/>
    <w:p w14:paraId="783A6964" w14:textId="764DAB8A" w:rsidR="00E9325C" w:rsidRDefault="00E9325C" w:rsidP="00E9325C">
      <w:pPr>
        <w:jc w:val="center"/>
      </w:pPr>
    </w:p>
    <w:p w14:paraId="1CBAB4E9" w14:textId="41BB1826" w:rsidR="007D0C8B" w:rsidRDefault="007D0C8B" w:rsidP="00E9325C">
      <w:pPr>
        <w:jc w:val="center"/>
      </w:pPr>
    </w:p>
    <w:p w14:paraId="419A4AE9" w14:textId="5738B611" w:rsidR="007D0C8B" w:rsidRDefault="007D0C8B" w:rsidP="00E9325C">
      <w:pPr>
        <w:jc w:val="center"/>
      </w:pPr>
    </w:p>
    <w:p w14:paraId="35AD99D2" w14:textId="5FF2D97D" w:rsidR="007D0C8B" w:rsidRDefault="007D0C8B" w:rsidP="00E9325C">
      <w:pPr>
        <w:jc w:val="center"/>
      </w:pPr>
    </w:p>
    <w:p w14:paraId="028E8634" w14:textId="6ACB2381" w:rsidR="007D0C8B" w:rsidRDefault="007D0C8B" w:rsidP="000D340B">
      <w:pPr>
        <w:pStyle w:val="Ttulo3"/>
        <w:numPr>
          <w:ilvl w:val="0"/>
          <w:numId w:val="19"/>
        </w:numPr>
      </w:pPr>
      <w:r>
        <w:lastRenderedPageBreak/>
        <w:t>Al cerrar sesión correctamente, la aplicación lo dirigirá a la pantalla donde aparecen los perfiles.</w:t>
      </w:r>
    </w:p>
    <w:p w14:paraId="0E1E02B4" w14:textId="305A6A2A" w:rsidR="007D0C8B" w:rsidRDefault="007D0C8B" w:rsidP="007D0C8B"/>
    <w:p w14:paraId="17A79EA2" w14:textId="02B56C7D" w:rsidR="007D0C8B" w:rsidRPr="007D0C8B" w:rsidRDefault="007D0C8B" w:rsidP="007D0C8B">
      <w:pPr>
        <w:jc w:val="center"/>
      </w:pPr>
      <w:r>
        <w:rPr>
          <w:noProof/>
        </w:rPr>
        <w:drawing>
          <wp:inline distT="0" distB="0" distL="0" distR="0" wp14:anchorId="3F0FB869" wp14:editId="67511286">
            <wp:extent cx="3327203" cy="7204651"/>
            <wp:effectExtent l="95250" t="57150" r="26035" b="5397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354" cy="721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7254B5" w14:textId="6E06C9D4" w:rsidR="00E9325C" w:rsidRDefault="00E9325C" w:rsidP="00E9325C">
      <w:pPr>
        <w:jc w:val="center"/>
      </w:pPr>
    </w:p>
    <w:p w14:paraId="5F6A3CE1" w14:textId="77777777" w:rsidR="00E9325C" w:rsidRPr="00E9325C" w:rsidRDefault="00E9325C" w:rsidP="00E9325C">
      <w:pPr>
        <w:jc w:val="center"/>
      </w:pPr>
    </w:p>
    <w:p w14:paraId="1C579412" w14:textId="3C382A95" w:rsidR="006B6A5E" w:rsidRDefault="006B6A5E" w:rsidP="000D340B">
      <w:pPr>
        <w:pStyle w:val="Ttulo1"/>
        <w:numPr>
          <w:ilvl w:val="0"/>
          <w:numId w:val="14"/>
        </w:numPr>
      </w:pPr>
      <w:bookmarkStart w:id="74" w:name="_Toc43778977"/>
      <w:r>
        <w:lastRenderedPageBreak/>
        <w:t>SOLUCIÓN DE PROBLEMAS.</w:t>
      </w:r>
      <w:bookmarkEnd w:id="74"/>
    </w:p>
    <w:p w14:paraId="51C66780" w14:textId="7E9C6D57" w:rsidR="006B6A5E" w:rsidRDefault="006B6A5E" w:rsidP="006B6A5E">
      <w:pPr>
        <w:pStyle w:val="Ttulo3"/>
      </w:pPr>
      <w:r>
        <w:t>En este módulo se presentarán las soluciones a posibles problemas durante el uso del sistema.</w:t>
      </w:r>
    </w:p>
    <w:p w14:paraId="6B389831" w14:textId="2DD209D0" w:rsidR="006B6A5E" w:rsidRDefault="006B6A5E" w:rsidP="006B6A5E"/>
    <w:p w14:paraId="6DCF3C16" w14:textId="67387A50" w:rsidR="006B6A5E" w:rsidRDefault="006B6A5E" w:rsidP="000D340B">
      <w:pPr>
        <w:pStyle w:val="Ttulo2"/>
        <w:numPr>
          <w:ilvl w:val="1"/>
          <w:numId w:val="14"/>
        </w:numPr>
      </w:pPr>
      <w:bookmarkStart w:id="75" w:name="_Toc43778978"/>
      <w:r>
        <w:t>¿Mensajes de alerta?</w:t>
      </w:r>
      <w:bookmarkEnd w:id="75"/>
    </w:p>
    <w:p w14:paraId="215FA061" w14:textId="44AD46F0" w:rsidR="00545117" w:rsidRDefault="006B6A5E" w:rsidP="006B6A5E">
      <w:pPr>
        <w:pStyle w:val="Ttulo3"/>
      </w:pPr>
      <w:r>
        <w:t>Por diferentes razones, durante el uso del sistema, pueden aparecer alertas</w:t>
      </w:r>
      <w:r w:rsidR="00545117">
        <w:t xml:space="preserve">, en muchas de estas ocasiones es debido a datos inválidos, pero no siempre es por esa razón. A </w:t>
      </w:r>
      <w:r w:rsidR="007D0C8B">
        <w:t>continuación,</w:t>
      </w:r>
      <w:r w:rsidR="00545117">
        <w:t xml:space="preserve"> se mostrarán las ocasiones donde aparecen alertas y qué hacer al respecto:</w:t>
      </w:r>
    </w:p>
    <w:p w14:paraId="303FFB14" w14:textId="77777777" w:rsidR="00545117" w:rsidRDefault="00545117" w:rsidP="006B6A5E">
      <w:pPr>
        <w:pStyle w:val="Ttulo3"/>
      </w:pPr>
    </w:p>
    <w:p w14:paraId="402E6C65" w14:textId="5F5771ED" w:rsidR="000473AE" w:rsidRDefault="000473AE" w:rsidP="000D340B">
      <w:pPr>
        <w:pStyle w:val="Ttulo2"/>
        <w:numPr>
          <w:ilvl w:val="2"/>
          <w:numId w:val="24"/>
        </w:numPr>
      </w:pPr>
      <w:r>
        <w:t xml:space="preserve"> </w:t>
      </w:r>
      <w:bookmarkStart w:id="76" w:name="_Toc43778979"/>
      <w:r>
        <w:t>Aplicación Web</w:t>
      </w:r>
      <w:bookmarkEnd w:id="76"/>
    </w:p>
    <w:p w14:paraId="29A12AE4" w14:textId="0C01E803" w:rsidR="00545117" w:rsidRDefault="00545117" w:rsidP="000D340B">
      <w:pPr>
        <w:pStyle w:val="Ttulo2"/>
        <w:numPr>
          <w:ilvl w:val="3"/>
          <w:numId w:val="24"/>
        </w:numPr>
      </w:pPr>
      <w:r>
        <w:t xml:space="preserve"> </w:t>
      </w:r>
      <w:bookmarkStart w:id="77" w:name="_Toc43778980"/>
      <w:r>
        <w:t>En el formulario de inicio de sesión (Log in)</w:t>
      </w:r>
      <w:bookmarkEnd w:id="77"/>
    </w:p>
    <w:p w14:paraId="01902DA3" w14:textId="09A7F8D6" w:rsidR="000473AE" w:rsidRDefault="000473AE" w:rsidP="000D340B">
      <w:pPr>
        <w:pStyle w:val="Ttulo3"/>
        <w:numPr>
          <w:ilvl w:val="0"/>
          <w:numId w:val="20"/>
        </w:numPr>
      </w:pPr>
      <w:r>
        <w:t>Cuando el usuario o contraseña ingresados son incorrectos.</w:t>
      </w:r>
    </w:p>
    <w:p w14:paraId="08C8541E" w14:textId="77777777" w:rsidR="000473AE" w:rsidRPr="000473AE" w:rsidRDefault="000473AE" w:rsidP="000473AE"/>
    <w:p w14:paraId="53175377" w14:textId="244FAB2D" w:rsidR="007D0C8B" w:rsidRDefault="000473AE" w:rsidP="007D0C8B">
      <w:pPr>
        <w:pStyle w:val="Ttulo3"/>
      </w:pPr>
      <w:r w:rsidRPr="000473AE">
        <w:rPr>
          <w:noProof/>
        </w:rPr>
        <w:drawing>
          <wp:inline distT="0" distB="0" distL="0" distR="0" wp14:anchorId="28458650" wp14:editId="06C82C88">
            <wp:extent cx="5613991" cy="3812971"/>
            <wp:effectExtent l="95250" t="57150" r="25400" b="5461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23268" cy="3819272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66A2A9" w14:textId="3F7AE18C" w:rsidR="000473AE" w:rsidRDefault="000473AE" w:rsidP="000473AE"/>
    <w:p w14:paraId="682B7B84" w14:textId="672E77FA" w:rsidR="000473AE" w:rsidRDefault="000473AE" w:rsidP="000473AE"/>
    <w:p w14:paraId="7CBDA9C7" w14:textId="77777777" w:rsidR="000473AE" w:rsidRPr="000473AE" w:rsidRDefault="000473AE" w:rsidP="000473AE"/>
    <w:p w14:paraId="7CB936FC" w14:textId="0EFD61E4" w:rsidR="006B6A5E" w:rsidRPr="006B6A5E" w:rsidRDefault="006B6A5E" w:rsidP="00545117">
      <w:pPr>
        <w:pStyle w:val="Ttulo3"/>
        <w:ind w:left="1080"/>
      </w:pPr>
      <w:r>
        <w:lastRenderedPageBreak/>
        <w:t xml:space="preserve"> </w:t>
      </w:r>
    </w:p>
    <w:p w14:paraId="77ABB21A" w14:textId="00D79D6D" w:rsidR="006B6A5E" w:rsidRDefault="000473AE" w:rsidP="000D340B">
      <w:pPr>
        <w:pStyle w:val="Ttulo2"/>
        <w:numPr>
          <w:ilvl w:val="3"/>
          <w:numId w:val="24"/>
        </w:numPr>
      </w:pPr>
      <w:bookmarkStart w:id="78" w:name="_Toc43778981"/>
      <w:r>
        <w:t>Eventos</w:t>
      </w:r>
      <w:bookmarkEnd w:id="78"/>
    </w:p>
    <w:p w14:paraId="6ABF1511" w14:textId="6E8B76A3" w:rsidR="000473AE" w:rsidRDefault="000473AE" w:rsidP="000D340B">
      <w:pPr>
        <w:pStyle w:val="Ttulo3"/>
        <w:numPr>
          <w:ilvl w:val="0"/>
          <w:numId w:val="21"/>
        </w:numPr>
      </w:pPr>
      <w:r>
        <w:t>Cuando va a cancelar un evento. Si desea cancelar el evento, dar clic en ‘Aceptar’, de lo contrario dar clic en ‘Cancelar’.</w:t>
      </w:r>
    </w:p>
    <w:p w14:paraId="52C73D2C" w14:textId="4082B486" w:rsidR="000473AE" w:rsidRDefault="000473AE" w:rsidP="000473AE"/>
    <w:p w14:paraId="715455F6" w14:textId="5C19DFD2" w:rsidR="000473AE" w:rsidRDefault="000473AE" w:rsidP="000473AE">
      <w:pPr>
        <w:jc w:val="center"/>
      </w:pPr>
      <w:r w:rsidRPr="000473AE">
        <w:rPr>
          <w:noProof/>
        </w:rPr>
        <w:drawing>
          <wp:inline distT="0" distB="0" distL="0" distR="0" wp14:anchorId="7FBF60AB" wp14:editId="277746BF">
            <wp:extent cx="5326837" cy="4040372"/>
            <wp:effectExtent l="95250" t="57150" r="26670" b="5588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3683" r="11882"/>
                    <a:stretch/>
                  </pic:blipFill>
                  <pic:spPr bwMode="auto">
                    <a:xfrm>
                      <a:off x="0" y="0"/>
                      <a:ext cx="5336933" cy="4048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C6FE0" w14:textId="25326C5F" w:rsidR="000473AE" w:rsidRDefault="000473AE" w:rsidP="000473AE">
      <w:pPr>
        <w:jc w:val="center"/>
      </w:pPr>
    </w:p>
    <w:p w14:paraId="1A744E28" w14:textId="7AE71F9B" w:rsidR="000473AE" w:rsidRDefault="000473AE" w:rsidP="000473AE">
      <w:pPr>
        <w:jc w:val="center"/>
      </w:pPr>
    </w:p>
    <w:p w14:paraId="0FB47DAA" w14:textId="1A459C15" w:rsidR="000473AE" w:rsidRDefault="000473AE" w:rsidP="000473AE">
      <w:pPr>
        <w:jc w:val="center"/>
      </w:pPr>
    </w:p>
    <w:p w14:paraId="7B818361" w14:textId="329A1175" w:rsidR="000473AE" w:rsidRDefault="000473AE" w:rsidP="000473AE">
      <w:pPr>
        <w:jc w:val="center"/>
      </w:pPr>
    </w:p>
    <w:p w14:paraId="5B9C7AA9" w14:textId="1D1A9856" w:rsidR="000473AE" w:rsidRDefault="000473AE" w:rsidP="000473AE">
      <w:pPr>
        <w:jc w:val="center"/>
      </w:pPr>
    </w:p>
    <w:p w14:paraId="2052E726" w14:textId="277A505B" w:rsidR="000473AE" w:rsidRDefault="000473AE" w:rsidP="000473AE">
      <w:pPr>
        <w:jc w:val="center"/>
      </w:pPr>
    </w:p>
    <w:p w14:paraId="1A698BB4" w14:textId="5E21274B" w:rsidR="000473AE" w:rsidRDefault="000473AE" w:rsidP="000473AE">
      <w:pPr>
        <w:jc w:val="center"/>
      </w:pPr>
    </w:p>
    <w:p w14:paraId="38ED5D36" w14:textId="051DA8DA" w:rsidR="000473AE" w:rsidRDefault="000473AE" w:rsidP="000473AE">
      <w:pPr>
        <w:jc w:val="center"/>
      </w:pPr>
    </w:p>
    <w:p w14:paraId="5DE36A91" w14:textId="787C1F6E" w:rsidR="000473AE" w:rsidRDefault="000473AE" w:rsidP="000473AE">
      <w:pPr>
        <w:jc w:val="center"/>
      </w:pPr>
    </w:p>
    <w:p w14:paraId="4CCEA83C" w14:textId="2F18E794" w:rsidR="000473AE" w:rsidRDefault="000473AE" w:rsidP="000473AE">
      <w:pPr>
        <w:jc w:val="center"/>
      </w:pPr>
    </w:p>
    <w:p w14:paraId="6978F42D" w14:textId="603C5343" w:rsidR="000473AE" w:rsidRDefault="000473AE" w:rsidP="000473AE">
      <w:pPr>
        <w:jc w:val="center"/>
      </w:pPr>
    </w:p>
    <w:p w14:paraId="05532748" w14:textId="77777777" w:rsidR="000473AE" w:rsidRDefault="000473AE" w:rsidP="000473AE">
      <w:pPr>
        <w:jc w:val="center"/>
      </w:pPr>
    </w:p>
    <w:p w14:paraId="4F818791" w14:textId="0DA96C34" w:rsidR="000473AE" w:rsidRDefault="000473AE" w:rsidP="000473AE">
      <w:pPr>
        <w:jc w:val="center"/>
      </w:pPr>
    </w:p>
    <w:p w14:paraId="37A8CDDA" w14:textId="1FDAFC8A" w:rsidR="000473AE" w:rsidRDefault="000473AE" w:rsidP="000D340B">
      <w:pPr>
        <w:pStyle w:val="Ttulo3"/>
        <w:numPr>
          <w:ilvl w:val="0"/>
          <w:numId w:val="21"/>
        </w:numPr>
      </w:pPr>
      <w:r>
        <w:lastRenderedPageBreak/>
        <w:t>Cuando va a editar un evento. Si desea editarlo dar clic en ‘Aceptar’, de lo contrario, dar clic en ‘Cancelar’.</w:t>
      </w:r>
    </w:p>
    <w:p w14:paraId="2F1701B1" w14:textId="20A8A8B0" w:rsidR="000473AE" w:rsidRDefault="000473AE" w:rsidP="000473AE"/>
    <w:p w14:paraId="015C230F" w14:textId="1359D519" w:rsidR="000473AE" w:rsidRDefault="000473AE" w:rsidP="000473AE">
      <w:pPr>
        <w:jc w:val="center"/>
      </w:pPr>
      <w:r w:rsidRPr="000473AE">
        <w:rPr>
          <w:noProof/>
        </w:rPr>
        <w:drawing>
          <wp:inline distT="0" distB="0" distL="0" distR="0" wp14:anchorId="6139B6EA" wp14:editId="7365617C">
            <wp:extent cx="5467800" cy="4374131"/>
            <wp:effectExtent l="95250" t="57150" r="19050" b="6477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7810" cy="4382139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50EE14" w14:textId="2B396012" w:rsidR="000473AE" w:rsidRDefault="000473AE" w:rsidP="000473AE">
      <w:pPr>
        <w:jc w:val="center"/>
      </w:pPr>
    </w:p>
    <w:p w14:paraId="53275958" w14:textId="279B77C3" w:rsidR="000473AE" w:rsidRDefault="000473AE" w:rsidP="000473AE">
      <w:pPr>
        <w:jc w:val="center"/>
      </w:pPr>
    </w:p>
    <w:p w14:paraId="124E31CF" w14:textId="5CD98DFE" w:rsidR="000473AE" w:rsidRDefault="000473AE" w:rsidP="000473AE">
      <w:pPr>
        <w:jc w:val="center"/>
      </w:pPr>
    </w:p>
    <w:p w14:paraId="2129212B" w14:textId="41EA2492" w:rsidR="000473AE" w:rsidRDefault="000473AE" w:rsidP="000473AE">
      <w:pPr>
        <w:jc w:val="center"/>
      </w:pPr>
    </w:p>
    <w:p w14:paraId="4E89C67C" w14:textId="16906DE6" w:rsidR="000473AE" w:rsidRDefault="000473AE" w:rsidP="000473AE">
      <w:pPr>
        <w:jc w:val="center"/>
      </w:pPr>
    </w:p>
    <w:p w14:paraId="3DD4C4C8" w14:textId="268DF749" w:rsidR="000473AE" w:rsidRDefault="000473AE" w:rsidP="000473AE">
      <w:pPr>
        <w:jc w:val="center"/>
      </w:pPr>
    </w:p>
    <w:p w14:paraId="2F548210" w14:textId="580E71C8" w:rsidR="000473AE" w:rsidRDefault="000473AE" w:rsidP="000473AE">
      <w:pPr>
        <w:jc w:val="center"/>
      </w:pPr>
    </w:p>
    <w:p w14:paraId="3D2FFAEB" w14:textId="74B9ED79" w:rsidR="000473AE" w:rsidRDefault="000473AE" w:rsidP="000473AE">
      <w:pPr>
        <w:jc w:val="center"/>
      </w:pPr>
    </w:p>
    <w:p w14:paraId="1BD82E93" w14:textId="4F7F7B5E" w:rsidR="000473AE" w:rsidRDefault="000473AE" w:rsidP="000473AE">
      <w:pPr>
        <w:jc w:val="center"/>
      </w:pPr>
    </w:p>
    <w:p w14:paraId="68ACA74D" w14:textId="429B333A" w:rsidR="000473AE" w:rsidRDefault="000473AE" w:rsidP="000473AE">
      <w:pPr>
        <w:jc w:val="center"/>
      </w:pPr>
    </w:p>
    <w:p w14:paraId="57091462" w14:textId="125FC50D" w:rsidR="000473AE" w:rsidRDefault="000473AE" w:rsidP="000473AE">
      <w:pPr>
        <w:jc w:val="center"/>
      </w:pPr>
    </w:p>
    <w:p w14:paraId="7F174834" w14:textId="3B39F3D8" w:rsidR="000473AE" w:rsidRDefault="000473AE" w:rsidP="000473AE">
      <w:pPr>
        <w:jc w:val="center"/>
      </w:pPr>
    </w:p>
    <w:p w14:paraId="394C702C" w14:textId="4478257F" w:rsidR="000473AE" w:rsidRDefault="000473AE" w:rsidP="000473AE">
      <w:pPr>
        <w:jc w:val="center"/>
      </w:pPr>
    </w:p>
    <w:p w14:paraId="504346FD" w14:textId="4007272F" w:rsidR="000473AE" w:rsidRDefault="000473AE" w:rsidP="000473AE">
      <w:pPr>
        <w:jc w:val="center"/>
      </w:pPr>
    </w:p>
    <w:p w14:paraId="6D7716A8" w14:textId="0CAD0A0B" w:rsidR="000473AE" w:rsidRDefault="000473AE" w:rsidP="000473AE">
      <w:pPr>
        <w:jc w:val="center"/>
      </w:pPr>
    </w:p>
    <w:p w14:paraId="656707C2" w14:textId="3EDCDAF1" w:rsidR="000473AE" w:rsidRDefault="000473AE" w:rsidP="000D340B">
      <w:pPr>
        <w:pStyle w:val="Ttulo3"/>
        <w:numPr>
          <w:ilvl w:val="0"/>
          <w:numId w:val="21"/>
        </w:numPr>
      </w:pPr>
      <w:r>
        <w:lastRenderedPageBreak/>
        <w:t>Cuando va a crear un evento y no rellenó el campo ‘Título de evento’.</w:t>
      </w:r>
    </w:p>
    <w:p w14:paraId="0AC4EA92" w14:textId="3F67A2CE" w:rsidR="000473AE" w:rsidRDefault="000473AE" w:rsidP="000473AE"/>
    <w:p w14:paraId="05DD826B" w14:textId="7BC88BFD" w:rsidR="000473AE" w:rsidRDefault="000473AE" w:rsidP="000473AE">
      <w:pPr>
        <w:jc w:val="center"/>
      </w:pPr>
      <w:r>
        <w:rPr>
          <w:noProof/>
        </w:rPr>
        <w:drawing>
          <wp:inline distT="0" distB="0" distL="0" distR="0" wp14:anchorId="0944637D" wp14:editId="42BFD6A4">
            <wp:extent cx="3243373" cy="1332909"/>
            <wp:effectExtent l="95250" t="57150" r="14605" b="5778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8177" t="19597" r="64619" b="60517"/>
                    <a:stretch/>
                  </pic:blipFill>
                  <pic:spPr bwMode="auto">
                    <a:xfrm>
                      <a:off x="0" y="0"/>
                      <a:ext cx="3300271" cy="13562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F5C73" w14:textId="77777777" w:rsidR="000473AE" w:rsidRDefault="000473AE" w:rsidP="000473AE">
      <w:pPr>
        <w:jc w:val="center"/>
      </w:pPr>
    </w:p>
    <w:p w14:paraId="040D3469" w14:textId="73A68B06" w:rsidR="000473AE" w:rsidRDefault="000473AE" w:rsidP="000D340B">
      <w:pPr>
        <w:pStyle w:val="Ttulo3"/>
        <w:numPr>
          <w:ilvl w:val="0"/>
          <w:numId w:val="21"/>
        </w:numPr>
      </w:pPr>
      <w:r>
        <w:t>Cuando va a crear un evento y no rellenó el campo ‘Fecha de evento’.</w:t>
      </w:r>
    </w:p>
    <w:p w14:paraId="48F3E82F" w14:textId="501F2831" w:rsidR="000473AE" w:rsidRDefault="000473AE" w:rsidP="000473AE"/>
    <w:p w14:paraId="5655C6D3" w14:textId="024F5038" w:rsidR="000473AE" w:rsidRPr="000473AE" w:rsidRDefault="000473AE" w:rsidP="000473AE">
      <w:pPr>
        <w:jc w:val="center"/>
      </w:pPr>
      <w:r>
        <w:rPr>
          <w:noProof/>
        </w:rPr>
        <w:drawing>
          <wp:inline distT="0" distB="0" distL="0" distR="0" wp14:anchorId="37C53130" wp14:editId="5DEECD71">
            <wp:extent cx="3211032" cy="1651300"/>
            <wp:effectExtent l="95250" t="57150" r="27940" b="6350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6509" t="46009" r="63955" b="26974"/>
                    <a:stretch/>
                  </pic:blipFill>
                  <pic:spPr bwMode="auto">
                    <a:xfrm>
                      <a:off x="0" y="0"/>
                      <a:ext cx="3245338" cy="16689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06388" w14:textId="77645E6C" w:rsidR="000473AE" w:rsidRDefault="000473AE" w:rsidP="000D340B">
      <w:pPr>
        <w:pStyle w:val="Ttulo3"/>
        <w:numPr>
          <w:ilvl w:val="0"/>
          <w:numId w:val="21"/>
        </w:numPr>
      </w:pPr>
      <w:r>
        <w:t xml:space="preserve">Cuando va a crear un evento </w:t>
      </w:r>
      <w:r w:rsidR="00CA151F">
        <w:t>e ingresó una fecha anterior a la actual</w:t>
      </w:r>
      <w:r>
        <w:t>.</w:t>
      </w:r>
    </w:p>
    <w:p w14:paraId="6884392C" w14:textId="33923DAD" w:rsidR="000473AE" w:rsidRDefault="000473AE" w:rsidP="000473AE"/>
    <w:p w14:paraId="0C54F6E2" w14:textId="6087415B" w:rsidR="000473AE" w:rsidRDefault="000473AE" w:rsidP="00CA151F">
      <w:pPr>
        <w:jc w:val="center"/>
      </w:pPr>
      <w:r>
        <w:rPr>
          <w:noProof/>
        </w:rPr>
        <w:drawing>
          <wp:inline distT="0" distB="0" distL="0" distR="0" wp14:anchorId="5B85629F" wp14:editId="2B25E5C2">
            <wp:extent cx="3264639" cy="1531171"/>
            <wp:effectExtent l="95250" t="57150" r="12065" b="5016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8178" t="48086" r="62286" b="27274"/>
                    <a:stretch/>
                  </pic:blipFill>
                  <pic:spPr bwMode="auto">
                    <a:xfrm>
                      <a:off x="0" y="0"/>
                      <a:ext cx="3310709" cy="15527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31E18" w14:textId="070656FD" w:rsidR="00CA151F" w:rsidRDefault="00CA151F" w:rsidP="00CA151F">
      <w:pPr>
        <w:jc w:val="center"/>
      </w:pPr>
    </w:p>
    <w:p w14:paraId="1943DA57" w14:textId="2FA84A5B" w:rsidR="00CA151F" w:rsidRDefault="00CA151F" w:rsidP="000D340B">
      <w:pPr>
        <w:pStyle w:val="Ttulo3"/>
        <w:numPr>
          <w:ilvl w:val="0"/>
          <w:numId w:val="21"/>
        </w:numPr>
      </w:pPr>
      <w:r>
        <w:t>Cuando va a crear un evento y no rellenó el campo ‘Hora de evento’.</w:t>
      </w:r>
    </w:p>
    <w:p w14:paraId="663949C4" w14:textId="3ECFD3B2" w:rsidR="00CA151F" w:rsidRDefault="00CA151F" w:rsidP="00CA151F"/>
    <w:p w14:paraId="45F9384B" w14:textId="11573394" w:rsidR="00CA151F" w:rsidRDefault="00CA151F" w:rsidP="00CA151F">
      <w:pPr>
        <w:jc w:val="center"/>
      </w:pPr>
      <w:r>
        <w:rPr>
          <w:noProof/>
        </w:rPr>
        <w:drawing>
          <wp:inline distT="0" distB="0" distL="0" distR="0" wp14:anchorId="45BC2920" wp14:editId="57206889">
            <wp:extent cx="3455581" cy="1218518"/>
            <wp:effectExtent l="95250" t="57150" r="12065" b="5842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9347" t="59964" r="64623" b="23708"/>
                    <a:stretch/>
                  </pic:blipFill>
                  <pic:spPr bwMode="auto">
                    <a:xfrm>
                      <a:off x="0" y="0"/>
                      <a:ext cx="3508746" cy="1237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6624" w14:textId="6EC4CCFB" w:rsidR="00CA151F" w:rsidRDefault="00CA151F" w:rsidP="00CA151F">
      <w:pPr>
        <w:jc w:val="center"/>
      </w:pPr>
    </w:p>
    <w:p w14:paraId="0EF8AD1A" w14:textId="4E1F3CA6" w:rsidR="00CA151F" w:rsidRDefault="00CA151F" w:rsidP="000D340B">
      <w:pPr>
        <w:pStyle w:val="Ttulo3"/>
        <w:numPr>
          <w:ilvl w:val="0"/>
          <w:numId w:val="21"/>
        </w:numPr>
      </w:pPr>
      <w:r>
        <w:lastRenderedPageBreak/>
        <w:t>Cuando va a crear un evento y no rellenó el campo ‘Descripción’.</w:t>
      </w:r>
    </w:p>
    <w:p w14:paraId="1F668C71" w14:textId="3C268040" w:rsidR="00CA151F" w:rsidRDefault="00CA151F" w:rsidP="00CA151F"/>
    <w:p w14:paraId="2C12EFBE" w14:textId="5CF0D43D" w:rsidR="00CA151F" w:rsidRDefault="00CA151F" w:rsidP="00CA151F">
      <w:pPr>
        <w:jc w:val="center"/>
      </w:pPr>
      <w:r>
        <w:rPr>
          <w:noProof/>
        </w:rPr>
        <w:drawing>
          <wp:inline distT="0" distB="0" distL="0" distR="0" wp14:anchorId="7CC75768" wp14:editId="33B90B3C">
            <wp:extent cx="3328434" cy="2167475"/>
            <wp:effectExtent l="95250" t="57150" r="24765" b="6159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35886" t="21965" r="35920" b="45377"/>
                    <a:stretch/>
                  </pic:blipFill>
                  <pic:spPr bwMode="auto">
                    <a:xfrm>
                      <a:off x="0" y="0"/>
                      <a:ext cx="3364447" cy="2190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B0107" w14:textId="7EF400F9" w:rsidR="00CA151F" w:rsidRDefault="00CA151F" w:rsidP="00CA151F">
      <w:pPr>
        <w:jc w:val="center"/>
      </w:pPr>
    </w:p>
    <w:p w14:paraId="71D64917" w14:textId="2A22A229" w:rsidR="00CA151F" w:rsidRDefault="00CA151F" w:rsidP="000D340B">
      <w:pPr>
        <w:pStyle w:val="Ttulo3"/>
        <w:numPr>
          <w:ilvl w:val="0"/>
          <w:numId w:val="21"/>
        </w:numPr>
      </w:pPr>
      <w:r>
        <w:t>Cuando va a crear un evento y no seleccionó ninguna opción en el campo ‘Para’.</w:t>
      </w:r>
    </w:p>
    <w:p w14:paraId="3F35881C" w14:textId="77777777" w:rsidR="00CA151F" w:rsidRPr="00CA151F" w:rsidRDefault="00CA151F" w:rsidP="00CA151F"/>
    <w:p w14:paraId="7E35BB35" w14:textId="7CACB133" w:rsidR="00CA151F" w:rsidRDefault="00CA151F" w:rsidP="00CA151F">
      <w:pPr>
        <w:jc w:val="center"/>
      </w:pPr>
      <w:r w:rsidRPr="00CA151F">
        <w:rPr>
          <w:noProof/>
        </w:rPr>
        <w:drawing>
          <wp:inline distT="0" distB="0" distL="0" distR="0" wp14:anchorId="38C18FC0" wp14:editId="4D9BCACA">
            <wp:extent cx="3439245" cy="2902688"/>
            <wp:effectExtent l="95250" t="57150" r="27940" b="5016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45987" cy="2908378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6DA81" w14:textId="0FB9692F" w:rsidR="00CA151F" w:rsidRDefault="00CA151F" w:rsidP="00CA151F">
      <w:pPr>
        <w:jc w:val="center"/>
      </w:pPr>
    </w:p>
    <w:p w14:paraId="5704E57F" w14:textId="71E52688" w:rsidR="00CA151F" w:rsidRDefault="00CA151F" w:rsidP="00CA151F">
      <w:pPr>
        <w:jc w:val="center"/>
      </w:pPr>
    </w:p>
    <w:p w14:paraId="7F0410BC" w14:textId="5A02FAB3" w:rsidR="00CA151F" w:rsidRDefault="00CA151F" w:rsidP="00CA151F">
      <w:pPr>
        <w:jc w:val="center"/>
      </w:pPr>
    </w:p>
    <w:p w14:paraId="3F588F5A" w14:textId="43803FDE" w:rsidR="00CA151F" w:rsidRDefault="00CA151F" w:rsidP="00CA151F">
      <w:pPr>
        <w:jc w:val="center"/>
      </w:pPr>
    </w:p>
    <w:p w14:paraId="2A1F0F20" w14:textId="0494128C" w:rsidR="00CA151F" w:rsidRDefault="00CA151F" w:rsidP="00CA151F">
      <w:pPr>
        <w:jc w:val="center"/>
      </w:pPr>
    </w:p>
    <w:p w14:paraId="3F98491F" w14:textId="5039EFF2" w:rsidR="00CA151F" w:rsidRDefault="00CA151F" w:rsidP="00CA151F">
      <w:pPr>
        <w:jc w:val="center"/>
      </w:pPr>
    </w:p>
    <w:p w14:paraId="5CC15990" w14:textId="77777777" w:rsidR="00CA151F" w:rsidRDefault="00CA151F" w:rsidP="00CA151F">
      <w:pPr>
        <w:jc w:val="center"/>
      </w:pPr>
    </w:p>
    <w:p w14:paraId="0ACFEDBE" w14:textId="6F3DF85A" w:rsidR="00CA151F" w:rsidRDefault="00CA151F" w:rsidP="00CA151F">
      <w:pPr>
        <w:jc w:val="center"/>
      </w:pPr>
    </w:p>
    <w:p w14:paraId="376D84B7" w14:textId="4A74C00F" w:rsidR="00CA151F" w:rsidRDefault="00CA151F" w:rsidP="000D340B">
      <w:pPr>
        <w:pStyle w:val="Ttulo3"/>
        <w:numPr>
          <w:ilvl w:val="0"/>
          <w:numId w:val="21"/>
        </w:numPr>
      </w:pPr>
      <w:r>
        <w:lastRenderedPageBreak/>
        <w:t>Cuando va a crear un evento y no seleccionó ninguna opción en el campo ‘Dirigido a’.</w:t>
      </w:r>
    </w:p>
    <w:p w14:paraId="7BF8EBA4" w14:textId="1774FDDF" w:rsidR="00CA151F" w:rsidRDefault="00CA151F" w:rsidP="00CA151F"/>
    <w:p w14:paraId="7E3C2142" w14:textId="65113802" w:rsidR="00CA151F" w:rsidRDefault="00CA151F" w:rsidP="00CA151F">
      <w:pPr>
        <w:jc w:val="center"/>
      </w:pPr>
      <w:r w:rsidRPr="00CA151F">
        <w:rPr>
          <w:noProof/>
        </w:rPr>
        <w:drawing>
          <wp:inline distT="0" distB="0" distL="0" distR="0" wp14:anchorId="55E7F51D" wp14:editId="48C267B4">
            <wp:extent cx="4582164" cy="2829320"/>
            <wp:effectExtent l="95250" t="57150" r="8890" b="6667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29320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9E99D6" w14:textId="65F83464" w:rsidR="00CA151F" w:rsidRDefault="00CA151F" w:rsidP="00CA151F">
      <w:pPr>
        <w:jc w:val="center"/>
      </w:pPr>
    </w:p>
    <w:p w14:paraId="7DFEBF2F" w14:textId="272714E3" w:rsidR="00CA151F" w:rsidRDefault="00CA151F" w:rsidP="000D340B">
      <w:pPr>
        <w:pStyle w:val="Ttulo2"/>
        <w:numPr>
          <w:ilvl w:val="3"/>
          <w:numId w:val="24"/>
        </w:numPr>
      </w:pPr>
      <w:bookmarkStart w:id="79" w:name="_Toc43778982"/>
      <w:r>
        <w:t>Moderadores</w:t>
      </w:r>
      <w:bookmarkEnd w:id="79"/>
    </w:p>
    <w:p w14:paraId="215909CE" w14:textId="6E719F9F" w:rsidR="00CA151F" w:rsidRDefault="00CA151F" w:rsidP="000D340B">
      <w:pPr>
        <w:pStyle w:val="Ttulo3"/>
        <w:numPr>
          <w:ilvl w:val="0"/>
          <w:numId w:val="22"/>
        </w:numPr>
      </w:pPr>
      <w:r>
        <w:t xml:space="preserve">Cuando va a crear un moderador y no rellenó </w:t>
      </w:r>
      <w:r w:rsidR="000A565C">
        <w:t>el campo ‘Nombres’.</w:t>
      </w:r>
    </w:p>
    <w:p w14:paraId="61A0C8C8" w14:textId="70438DF9" w:rsidR="000A565C" w:rsidRDefault="000A565C" w:rsidP="000A565C"/>
    <w:p w14:paraId="6AAA8A2E" w14:textId="3E896A75" w:rsidR="000A565C" w:rsidRDefault="000A565C" w:rsidP="000A565C">
      <w:pPr>
        <w:jc w:val="center"/>
      </w:pPr>
      <w:r>
        <w:rPr>
          <w:noProof/>
        </w:rPr>
        <w:drawing>
          <wp:inline distT="0" distB="0" distL="0" distR="0" wp14:anchorId="7ADF471E" wp14:editId="35029135">
            <wp:extent cx="2658139" cy="1493898"/>
            <wp:effectExtent l="95250" t="57150" r="8890" b="4953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2185" t="32948" r="72966" b="52208"/>
                    <a:stretch/>
                  </pic:blipFill>
                  <pic:spPr bwMode="auto">
                    <a:xfrm>
                      <a:off x="0" y="0"/>
                      <a:ext cx="2691006" cy="1512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5D9EE" w14:textId="766E3240" w:rsidR="000A565C" w:rsidRDefault="000A565C" w:rsidP="000A565C">
      <w:pPr>
        <w:jc w:val="center"/>
      </w:pPr>
    </w:p>
    <w:p w14:paraId="40E31DE7" w14:textId="5B4D52B1" w:rsidR="000A565C" w:rsidRDefault="000A565C" w:rsidP="000D340B">
      <w:pPr>
        <w:pStyle w:val="Ttulo3"/>
        <w:numPr>
          <w:ilvl w:val="0"/>
          <w:numId w:val="22"/>
        </w:numPr>
      </w:pPr>
      <w:r>
        <w:t>Cuando va a crear un moderador y no rellenó el campo ‘Apellidos’.</w:t>
      </w:r>
    </w:p>
    <w:p w14:paraId="262A79C2" w14:textId="468DE00B" w:rsidR="000A565C" w:rsidRDefault="000A565C" w:rsidP="000A565C"/>
    <w:p w14:paraId="4BD8D44C" w14:textId="707BC151" w:rsidR="000A565C" w:rsidRDefault="000A565C" w:rsidP="000A565C">
      <w:pPr>
        <w:jc w:val="center"/>
      </w:pPr>
      <w:r>
        <w:rPr>
          <w:noProof/>
        </w:rPr>
        <w:drawing>
          <wp:inline distT="0" distB="0" distL="0" distR="0" wp14:anchorId="31CFDD25" wp14:editId="37B3316C">
            <wp:extent cx="2551814" cy="1562027"/>
            <wp:effectExtent l="95250" t="57150" r="20320" b="577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2018" t="40072" r="73801" b="44488"/>
                    <a:stretch/>
                  </pic:blipFill>
                  <pic:spPr bwMode="auto">
                    <a:xfrm>
                      <a:off x="0" y="0"/>
                      <a:ext cx="2586378" cy="1583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42C65" w14:textId="71C703B6" w:rsidR="000A565C" w:rsidRDefault="000A565C" w:rsidP="000A565C">
      <w:pPr>
        <w:jc w:val="center"/>
      </w:pPr>
    </w:p>
    <w:p w14:paraId="6B66B9F8" w14:textId="275466A0" w:rsidR="000A565C" w:rsidRDefault="000A565C" w:rsidP="000D340B">
      <w:pPr>
        <w:pStyle w:val="Ttulo3"/>
        <w:numPr>
          <w:ilvl w:val="0"/>
          <w:numId w:val="22"/>
        </w:numPr>
      </w:pPr>
      <w:r>
        <w:lastRenderedPageBreak/>
        <w:t>Cuando va a crear un moderador y no rellenó el campo ‘Cargo’.</w:t>
      </w:r>
    </w:p>
    <w:p w14:paraId="42583C46" w14:textId="4E0D1389" w:rsidR="000A565C" w:rsidRDefault="000A565C" w:rsidP="000A565C"/>
    <w:p w14:paraId="66B33AE5" w14:textId="368717F9" w:rsidR="000A565C" w:rsidRDefault="000A565C" w:rsidP="000A565C">
      <w:pPr>
        <w:jc w:val="center"/>
      </w:pPr>
      <w:r>
        <w:rPr>
          <w:noProof/>
        </w:rPr>
        <w:drawing>
          <wp:inline distT="0" distB="0" distL="0" distR="0" wp14:anchorId="01E2C99C" wp14:editId="25833B4F">
            <wp:extent cx="2466753" cy="1850927"/>
            <wp:effectExtent l="95250" t="57150" r="10160" b="5461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2685" t="47196" r="75303" b="36771"/>
                    <a:stretch/>
                  </pic:blipFill>
                  <pic:spPr bwMode="auto">
                    <a:xfrm>
                      <a:off x="0" y="0"/>
                      <a:ext cx="2494352" cy="1871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F6FDD" w14:textId="7D111A35" w:rsidR="000A565C" w:rsidRDefault="000A565C" w:rsidP="000A565C">
      <w:pPr>
        <w:jc w:val="center"/>
      </w:pPr>
    </w:p>
    <w:p w14:paraId="14276D20" w14:textId="4C09C5E4" w:rsidR="000A565C" w:rsidRDefault="000A565C" w:rsidP="000D340B">
      <w:pPr>
        <w:pStyle w:val="Ttulo3"/>
        <w:numPr>
          <w:ilvl w:val="0"/>
          <w:numId w:val="22"/>
        </w:numPr>
      </w:pPr>
      <w:r>
        <w:t>Cuando va a crear un moderador y no rellenó el campo ‘Usuario’.</w:t>
      </w:r>
    </w:p>
    <w:p w14:paraId="2DF99B83" w14:textId="5BCFC8B4" w:rsidR="000A565C" w:rsidRDefault="000A565C" w:rsidP="000A565C"/>
    <w:p w14:paraId="4D53929B" w14:textId="66A4E033" w:rsidR="000A565C" w:rsidRDefault="000A565C" w:rsidP="000A565C">
      <w:pPr>
        <w:jc w:val="center"/>
      </w:pPr>
      <w:r>
        <w:rPr>
          <w:noProof/>
        </w:rPr>
        <w:drawing>
          <wp:inline distT="0" distB="0" distL="0" distR="0" wp14:anchorId="19A3E476" wp14:editId="6B243227">
            <wp:extent cx="2488461" cy="1680151"/>
            <wp:effectExtent l="95250" t="57150" r="26670" b="5397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2524" t="55396" r="74962" b="29575"/>
                    <a:stretch/>
                  </pic:blipFill>
                  <pic:spPr bwMode="auto">
                    <a:xfrm>
                      <a:off x="0" y="0"/>
                      <a:ext cx="2518518" cy="1700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A033B" w14:textId="5DEB74DB" w:rsidR="000A565C" w:rsidRDefault="000A565C" w:rsidP="000A565C">
      <w:pPr>
        <w:jc w:val="center"/>
      </w:pPr>
    </w:p>
    <w:p w14:paraId="2CEED9E4" w14:textId="5E083985" w:rsidR="000A565C" w:rsidRDefault="000A565C" w:rsidP="000D340B">
      <w:pPr>
        <w:pStyle w:val="Ttulo3"/>
        <w:numPr>
          <w:ilvl w:val="0"/>
          <w:numId w:val="22"/>
        </w:numPr>
      </w:pPr>
      <w:r>
        <w:t>Cuando va a crear un moderador y no rellenó el campo ‘Contraseña’</w:t>
      </w:r>
    </w:p>
    <w:p w14:paraId="7C93888B" w14:textId="42EA258C" w:rsidR="000A565C" w:rsidRDefault="000A565C" w:rsidP="000A565C"/>
    <w:p w14:paraId="2BAF38D0" w14:textId="6BD415CA" w:rsidR="000A565C" w:rsidRDefault="000A565C" w:rsidP="000A565C">
      <w:pPr>
        <w:jc w:val="center"/>
      </w:pPr>
      <w:r>
        <w:rPr>
          <w:noProof/>
        </w:rPr>
        <w:drawing>
          <wp:inline distT="0" distB="0" distL="0" distR="0" wp14:anchorId="5FDA061C" wp14:editId="73A714C1">
            <wp:extent cx="2530992" cy="1582562"/>
            <wp:effectExtent l="95250" t="57150" r="22225" b="5588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1350" t="63225" r="75303" b="21930"/>
                    <a:stretch/>
                  </pic:blipFill>
                  <pic:spPr bwMode="auto">
                    <a:xfrm>
                      <a:off x="0" y="0"/>
                      <a:ext cx="2559040" cy="1600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D2F4" w14:textId="6F3CD136" w:rsidR="000A565C" w:rsidRDefault="000A565C" w:rsidP="000A565C">
      <w:pPr>
        <w:jc w:val="center"/>
      </w:pPr>
    </w:p>
    <w:p w14:paraId="0B32FA55" w14:textId="3DBA5024" w:rsidR="000A565C" w:rsidRDefault="000A565C" w:rsidP="000A565C">
      <w:pPr>
        <w:jc w:val="center"/>
      </w:pPr>
    </w:p>
    <w:p w14:paraId="2FA156F0" w14:textId="5B90F134" w:rsidR="000A565C" w:rsidRDefault="000A565C" w:rsidP="000A565C">
      <w:pPr>
        <w:jc w:val="center"/>
      </w:pPr>
    </w:p>
    <w:p w14:paraId="628244AF" w14:textId="77777777" w:rsidR="000A565C" w:rsidRDefault="000A565C" w:rsidP="000A565C">
      <w:pPr>
        <w:jc w:val="center"/>
      </w:pPr>
    </w:p>
    <w:p w14:paraId="5D37F3C0" w14:textId="1C1A8A63" w:rsidR="000A565C" w:rsidRDefault="000A565C" w:rsidP="000D340B">
      <w:pPr>
        <w:pStyle w:val="Ttulo3"/>
        <w:numPr>
          <w:ilvl w:val="0"/>
          <w:numId w:val="22"/>
        </w:numPr>
      </w:pPr>
      <w:r>
        <w:lastRenderedPageBreak/>
        <w:t>Cuando va a eliminar un moderador. Si desea eliminarlo dar clic en ‘Aceptar’, de lo contrario, dar clic en ‘Cancelar’.</w:t>
      </w:r>
    </w:p>
    <w:p w14:paraId="413BAB4A" w14:textId="29271FFC" w:rsidR="000A565C" w:rsidRDefault="000A565C" w:rsidP="000A565C"/>
    <w:p w14:paraId="5D02C1D0" w14:textId="75B7CE1C" w:rsidR="000A565C" w:rsidRDefault="000A565C" w:rsidP="000A565C">
      <w:pPr>
        <w:jc w:val="center"/>
      </w:pPr>
      <w:r w:rsidRPr="000A565C">
        <w:rPr>
          <w:noProof/>
        </w:rPr>
        <w:drawing>
          <wp:inline distT="0" distB="0" distL="0" distR="0" wp14:anchorId="20F3CB0D" wp14:editId="5D1B2719">
            <wp:extent cx="4678768" cy="3411602"/>
            <wp:effectExtent l="95250" t="57150" r="26670" b="5588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89717" cy="3419586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6AF4D2" w14:textId="5FB1D23E" w:rsidR="000A565C" w:rsidRDefault="000A565C" w:rsidP="000A565C">
      <w:pPr>
        <w:jc w:val="center"/>
      </w:pPr>
    </w:p>
    <w:p w14:paraId="43DB8DE8" w14:textId="62D54F54" w:rsidR="000A565C" w:rsidRDefault="000A565C" w:rsidP="000D340B">
      <w:pPr>
        <w:pStyle w:val="Ttulo3"/>
        <w:numPr>
          <w:ilvl w:val="0"/>
          <w:numId w:val="22"/>
        </w:numPr>
      </w:pPr>
      <w:r>
        <w:t>Cuando va a eliminar un moderador, pero el moderador ha creado eventos antes.</w:t>
      </w:r>
    </w:p>
    <w:p w14:paraId="658B4928" w14:textId="2B82665D" w:rsidR="000A565C" w:rsidRDefault="000A565C" w:rsidP="000A565C"/>
    <w:p w14:paraId="449DC7AA" w14:textId="5E8054AF" w:rsidR="000A565C" w:rsidRPr="000A565C" w:rsidRDefault="000A565C" w:rsidP="000A565C">
      <w:pPr>
        <w:jc w:val="center"/>
      </w:pPr>
      <w:r w:rsidRPr="000A565C">
        <w:rPr>
          <w:noProof/>
        </w:rPr>
        <w:drawing>
          <wp:inline distT="0" distB="0" distL="0" distR="0" wp14:anchorId="7C3D96CF" wp14:editId="62423344">
            <wp:extent cx="4922086" cy="2708766"/>
            <wp:effectExtent l="95250" t="57150" r="12065" b="5397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50049" cy="272415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E64CAF" w14:textId="5EF93E40" w:rsidR="000A565C" w:rsidRPr="000A565C" w:rsidRDefault="000A565C" w:rsidP="000A565C">
      <w:pPr>
        <w:pStyle w:val="Ttulo3"/>
      </w:pPr>
    </w:p>
    <w:p w14:paraId="7C8AA67A" w14:textId="6DB7F0F7" w:rsidR="000A565C" w:rsidRDefault="000A565C" w:rsidP="000A565C">
      <w:pPr>
        <w:pStyle w:val="Ttulo3"/>
        <w:ind w:left="0"/>
      </w:pPr>
    </w:p>
    <w:p w14:paraId="44A43881" w14:textId="6B18819B" w:rsidR="002F318F" w:rsidRDefault="002F318F" w:rsidP="002F318F"/>
    <w:p w14:paraId="263101DC" w14:textId="412113C9" w:rsidR="002F318F" w:rsidRDefault="002F318F" w:rsidP="002F318F"/>
    <w:p w14:paraId="2D00EF12" w14:textId="17E05258" w:rsidR="002F318F" w:rsidRDefault="002F318F" w:rsidP="002F318F"/>
    <w:p w14:paraId="13C3B46A" w14:textId="4787F013" w:rsidR="002F318F" w:rsidRDefault="002F318F" w:rsidP="000D340B">
      <w:pPr>
        <w:pStyle w:val="Ttulo2"/>
        <w:numPr>
          <w:ilvl w:val="3"/>
          <w:numId w:val="24"/>
        </w:numPr>
      </w:pPr>
      <w:bookmarkStart w:id="80" w:name="_Toc43778983"/>
      <w:r>
        <w:lastRenderedPageBreak/>
        <w:t>En el formulario de Cambiar contraseña.</w:t>
      </w:r>
      <w:bookmarkEnd w:id="80"/>
    </w:p>
    <w:p w14:paraId="4511D7BA" w14:textId="58DFCB00" w:rsidR="002F318F" w:rsidRDefault="002F318F" w:rsidP="000D340B">
      <w:pPr>
        <w:pStyle w:val="Ttulo3"/>
        <w:numPr>
          <w:ilvl w:val="0"/>
          <w:numId w:val="23"/>
        </w:numPr>
      </w:pPr>
      <w:r>
        <w:t>Cuando las contraseñas ingresadas no coinciden.</w:t>
      </w:r>
    </w:p>
    <w:p w14:paraId="1C7B9672" w14:textId="4C4745EA" w:rsidR="002F318F" w:rsidRDefault="002F318F" w:rsidP="002F318F"/>
    <w:p w14:paraId="65520C2E" w14:textId="105E5F71" w:rsidR="002F318F" w:rsidRDefault="002F318F" w:rsidP="002F318F">
      <w:pPr>
        <w:jc w:val="center"/>
      </w:pPr>
      <w:r w:rsidRPr="002F318F">
        <w:rPr>
          <w:noProof/>
        </w:rPr>
        <w:drawing>
          <wp:inline distT="0" distB="0" distL="0" distR="0" wp14:anchorId="7B5BA273" wp14:editId="45511B42">
            <wp:extent cx="5002336" cy="3531549"/>
            <wp:effectExtent l="95250" t="57150" r="27305" b="5016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7146" cy="354906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8026A7" w14:textId="56D8E172" w:rsidR="002F318F" w:rsidRDefault="002F318F" w:rsidP="002F318F">
      <w:pPr>
        <w:jc w:val="center"/>
      </w:pPr>
    </w:p>
    <w:p w14:paraId="594DC295" w14:textId="229FA581" w:rsidR="002F318F" w:rsidRDefault="002F318F" w:rsidP="000D340B">
      <w:pPr>
        <w:pStyle w:val="Ttulo3"/>
        <w:numPr>
          <w:ilvl w:val="0"/>
          <w:numId w:val="23"/>
        </w:numPr>
      </w:pPr>
      <w:r>
        <w:t>Cuando la contraseña ingresada en el campo ‘Contraseña actual’ no es correcta.</w:t>
      </w:r>
    </w:p>
    <w:p w14:paraId="38C40C1C" w14:textId="54117187" w:rsidR="002F318F" w:rsidRDefault="002F318F" w:rsidP="002F318F"/>
    <w:p w14:paraId="3C3D1C56" w14:textId="40655EDC" w:rsidR="002F318F" w:rsidRDefault="002F318F" w:rsidP="002F318F">
      <w:pPr>
        <w:jc w:val="center"/>
      </w:pPr>
      <w:r w:rsidRPr="002F318F">
        <w:rPr>
          <w:noProof/>
        </w:rPr>
        <w:drawing>
          <wp:inline distT="0" distB="0" distL="0" distR="0" wp14:anchorId="3A356D25" wp14:editId="1F0FEBB8">
            <wp:extent cx="5115639" cy="3038899"/>
            <wp:effectExtent l="95250" t="57150" r="27940" b="66675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038899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4FA03" w14:textId="5BBB46F7" w:rsidR="002F318F" w:rsidRDefault="002F318F" w:rsidP="002F318F">
      <w:pPr>
        <w:jc w:val="center"/>
      </w:pPr>
    </w:p>
    <w:p w14:paraId="3A9E5FBA" w14:textId="68CB2EEC" w:rsidR="002F318F" w:rsidRDefault="002F318F" w:rsidP="002F318F">
      <w:pPr>
        <w:jc w:val="center"/>
      </w:pPr>
    </w:p>
    <w:p w14:paraId="55D3F118" w14:textId="59EB3B97" w:rsidR="002F318F" w:rsidRDefault="002F318F" w:rsidP="000D340B">
      <w:pPr>
        <w:pStyle w:val="Ttulo2"/>
        <w:numPr>
          <w:ilvl w:val="2"/>
          <w:numId w:val="24"/>
        </w:numPr>
      </w:pPr>
      <w:bookmarkStart w:id="81" w:name="_Toc43778984"/>
      <w:r>
        <w:lastRenderedPageBreak/>
        <w:t>Aplicación Móvil.</w:t>
      </w:r>
      <w:bookmarkEnd w:id="81"/>
    </w:p>
    <w:p w14:paraId="3059E9EC" w14:textId="59107415" w:rsidR="002F318F" w:rsidRDefault="002F318F" w:rsidP="000D340B">
      <w:pPr>
        <w:pStyle w:val="Ttulo2"/>
        <w:numPr>
          <w:ilvl w:val="3"/>
          <w:numId w:val="24"/>
        </w:numPr>
      </w:pPr>
      <w:bookmarkStart w:id="82" w:name="_Toc43778985"/>
      <w:r>
        <w:t>En el formulario de Registro</w:t>
      </w:r>
      <w:bookmarkEnd w:id="82"/>
    </w:p>
    <w:p w14:paraId="67422D95" w14:textId="3BB1B5F4" w:rsidR="002F318F" w:rsidRDefault="002F318F" w:rsidP="000D340B">
      <w:pPr>
        <w:pStyle w:val="Ttulo3"/>
        <w:numPr>
          <w:ilvl w:val="0"/>
          <w:numId w:val="25"/>
        </w:numPr>
      </w:pPr>
      <w:r>
        <w:t>Cuando ingresa más de 10 caracteres en el campo ‘Contraseña’.</w:t>
      </w:r>
    </w:p>
    <w:p w14:paraId="2B9E29AF" w14:textId="6DB1E275" w:rsidR="002F318F" w:rsidRDefault="002F318F" w:rsidP="002F318F"/>
    <w:p w14:paraId="5C499212" w14:textId="447F4DE5" w:rsidR="002F318F" w:rsidRDefault="002F318F" w:rsidP="002F318F">
      <w:pPr>
        <w:jc w:val="center"/>
      </w:pPr>
      <w:r>
        <w:rPr>
          <w:noProof/>
        </w:rPr>
        <w:drawing>
          <wp:inline distT="0" distB="0" distL="0" distR="0" wp14:anchorId="05DA83D5" wp14:editId="3891F011">
            <wp:extent cx="3027678" cy="6556065"/>
            <wp:effectExtent l="95250" t="57150" r="20955" b="5461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772" cy="657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C23CE" w14:textId="19AA6B20" w:rsidR="002F318F" w:rsidRDefault="002F318F" w:rsidP="002F318F">
      <w:pPr>
        <w:jc w:val="center"/>
      </w:pPr>
    </w:p>
    <w:p w14:paraId="39DC67B1" w14:textId="5782CC90" w:rsidR="002F318F" w:rsidRDefault="002F318F" w:rsidP="002F318F">
      <w:pPr>
        <w:jc w:val="center"/>
      </w:pPr>
    </w:p>
    <w:p w14:paraId="4FEE934B" w14:textId="0E957C11" w:rsidR="002F318F" w:rsidRDefault="002F318F" w:rsidP="002F318F">
      <w:pPr>
        <w:jc w:val="center"/>
      </w:pPr>
    </w:p>
    <w:p w14:paraId="17C54729" w14:textId="06479F1A" w:rsidR="002F318F" w:rsidRDefault="002F318F" w:rsidP="002F318F">
      <w:pPr>
        <w:jc w:val="center"/>
      </w:pPr>
    </w:p>
    <w:p w14:paraId="04AF6C8F" w14:textId="58E461B2" w:rsidR="002F318F" w:rsidRDefault="002F318F" w:rsidP="002F318F">
      <w:pPr>
        <w:jc w:val="center"/>
      </w:pPr>
    </w:p>
    <w:p w14:paraId="4C84C8E6" w14:textId="0C152A9B" w:rsidR="002F318F" w:rsidRDefault="002F318F" w:rsidP="000D340B">
      <w:pPr>
        <w:pStyle w:val="Ttulo3"/>
        <w:numPr>
          <w:ilvl w:val="0"/>
          <w:numId w:val="25"/>
        </w:numPr>
      </w:pPr>
      <w:r>
        <w:lastRenderedPageBreak/>
        <w:t>Cuando</w:t>
      </w:r>
      <w:r w:rsidR="00BB7FCC">
        <w:t xml:space="preserve"> no ingresa todos los campos.</w:t>
      </w:r>
    </w:p>
    <w:p w14:paraId="2310303C" w14:textId="3F1742EA" w:rsidR="00BB7FCC" w:rsidRDefault="00BB7FCC" w:rsidP="00BB7FCC"/>
    <w:p w14:paraId="7A6EF208" w14:textId="1F427201" w:rsidR="00BB7FCC" w:rsidRDefault="00BB7FCC" w:rsidP="00BB7FCC">
      <w:pPr>
        <w:jc w:val="center"/>
      </w:pPr>
      <w:r>
        <w:rPr>
          <w:noProof/>
        </w:rPr>
        <w:drawing>
          <wp:inline distT="0" distB="0" distL="0" distR="0" wp14:anchorId="7DB15794" wp14:editId="502900C6">
            <wp:extent cx="3238337" cy="7012222"/>
            <wp:effectExtent l="95250" t="57150" r="19685" b="558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216" cy="703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6E" w14:textId="3881C154" w:rsidR="00BB7FCC" w:rsidRDefault="00BB7FCC" w:rsidP="00BB7FCC">
      <w:pPr>
        <w:jc w:val="center"/>
      </w:pPr>
    </w:p>
    <w:p w14:paraId="64E284F6" w14:textId="6113BC37" w:rsidR="00BB7FCC" w:rsidRDefault="00BB7FCC" w:rsidP="00BB7FCC">
      <w:pPr>
        <w:jc w:val="center"/>
      </w:pPr>
    </w:p>
    <w:p w14:paraId="4D286491" w14:textId="21A6FFAB" w:rsidR="00BB7FCC" w:rsidRDefault="00BB7FCC" w:rsidP="00BB7FCC">
      <w:pPr>
        <w:jc w:val="center"/>
      </w:pPr>
    </w:p>
    <w:p w14:paraId="1EAB19AA" w14:textId="250460BB" w:rsidR="00BB7FCC" w:rsidRDefault="00BB7FCC" w:rsidP="00BB7FCC">
      <w:pPr>
        <w:jc w:val="center"/>
      </w:pPr>
    </w:p>
    <w:p w14:paraId="33FFB4D6" w14:textId="73C9337B" w:rsidR="00BB7FCC" w:rsidRDefault="00BB7FCC" w:rsidP="00BB7FCC">
      <w:pPr>
        <w:jc w:val="center"/>
      </w:pPr>
    </w:p>
    <w:p w14:paraId="08C8E94D" w14:textId="1EAAECF1" w:rsidR="00BB7FCC" w:rsidRDefault="00BB7FCC" w:rsidP="00BB7FCC">
      <w:pPr>
        <w:jc w:val="center"/>
      </w:pPr>
    </w:p>
    <w:p w14:paraId="1E509559" w14:textId="7ED64127" w:rsidR="00BB7FCC" w:rsidRDefault="00BB7FCC" w:rsidP="000D340B">
      <w:pPr>
        <w:pStyle w:val="Ttulo3"/>
        <w:numPr>
          <w:ilvl w:val="0"/>
          <w:numId w:val="25"/>
        </w:numPr>
      </w:pPr>
      <w:r>
        <w:lastRenderedPageBreak/>
        <w:t>Cuando ingresa un correo sin el caracter ‘.’ (punto).</w:t>
      </w:r>
    </w:p>
    <w:p w14:paraId="566618CF" w14:textId="25D297DD" w:rsidR="00BB7FCC" w:rsidRDefault="00BB7FCC" w:rsidP="00BB7FCC"/>
    <w:p w14:paraId="1B18CAE2" w14:textId="7DDF8B37" w:rsidR="00BB7FCC" w:rsidRDefault="00BB7FCC" w:rsidP="00BB7FCC">
      <w:pPr>
        <w:jc w:val="center"/>
      </w:pPr>
      <w:r>
        <w:rPr>
          <w:noProof/>
        </w:rPr>
        <w:drawing>
          <wp:inline distT="0" distB="0" distL="0" distR="0" wp14:anchorId="576E013B" wp14:editId="5CAD4291">
            <wp:extent cx="3209200" cy="6949130"/>
            <wp:effectExtent l="95250" t="57150" r="10795" b="6159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885" cy="697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ECB552" w14:textId="08B8F5BC" w:rsidR="00BB7FCC" w:rsidRDefault="00BB7FCC" w:rsidP="00BB7FCC">
      <w:pPr>
        <w:jc w:val="center"/>
      </w:pPr>
    </w:p>
    <w:p w14:paraId="3AB7DB14" w14:textId="3A5C72EF" w:rsidR="00BB7FCC" w:rsidRDefault="00BB7FCC" w:rsidP="00BB7FCC">
      <w:pPr>
        <w:jc w:val="center"/>
      </w:pPr>
    </w:p>
    <w:p w14:paraId="07B202C2" w14:textId="53208E56" w:rsidR="00BB7FCC" w:rsidRDefault="00BB7FCC" w:rsidP="00BB7FCC">
      <w:pPr>
        <w:jc w:val="center"/>
      </w:pPr>
    </w:p>
    <w:p w14:paraId="23016C7C" w14:textId="08AB9277" w:rsidR="00BB7FCC" w:rsidRDefault="00BB7FCC" w:rsidP="00BB7FCC">
      <w:pPr>
        <w:jc w:val="center"/>
      </w:pPr>
    </w:p>
    <w:p w14:paraId="391E824C" w14:textId="627977BF" w:rsidR="00BB7FCC" w:rsidRDefault="00BB7FCC" w:rsidP="00BB7FCC">
      <w:pPr>
        <w:jc w:val="center"/>
      </w:pPr>
    </w:p>
    <w:p w14:paraId="0CD8A9A9" w14:textId="77777777" w:rsidR="00BB7FCC" w:rsidRPr="00BB7FCC" w:rsidRDefault="00BB7FCC" w:rsidP="00BB7FCC"/>
    <w:p w14:paraId="7DCB10E6" w14:textId="560233FE" w:rsidR="00BB7FCC" w:rsidRDefault="00BB7FCC" w:rsidP="000D340B">
      <w:pPr>
        <w:pStyle w:val="Ttulo3"/>
        <w:numPr>
          <w:ilvl w:val="0"/>
          <w:numId w:val="25"/>
        </w:numPr>
      </w:pPr>
      <w:r>
        <w:lastRenderedPageBreak/>
        <w:t>Cuando ingresa un correo sin el caracter @ (arroba).</w:t>
      </w:r>
    </w:p>
    <w:p w14:paraId="2D9169C5" w14:textId="3E9383E2" w:rsidR="00BB7FCC" w:rsidRDefault="00BB7FCC" w:rsidP="00BB7FCC"/>
    <w:p w14:paraId="3C373C5C" w14:textId="68BDDEA2" w:rsidR="00BB7FCC" w:rsidRPr="00BB7FCC" w:rsidRDefault="00BB7FCC" w:rsidP="00BB7FCC">
      <w:pPr>
        <w:jc w:val="center"/>
      </w:pPr>
      <w:r>
        <w:rPr>
          <w:noProof/>
        </w:rPr>
        <w:drawing>
          <wp:inline distT="0" distB="0" distL="0" distR="0" wp14:anchorId="0D0E14F2" wp14:editId="4067507D">
            <wp:extent cx="3253563" cy="7045193"/>
            <wp:effectExtent l="95250" t="57150" r="23495" b="6096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1" cy="705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0E86E" w14:textId="5687A672" w:rsidR="00BB7FCC" w:rsidRDefault="00BB7FCC" w:rsidP="00BB7FCC">
      <w:pPr>
        <w:jc w:val="center"/>
      </w:pPr>
    </w:p>
    <w:p w14:paraId="2D0957DB" w14:textId="5A7C2A60" w:rsidR="00BB7FCC" w:rsidRDefault="00BB7FCC" w:rsidP="00BB7FCC">
      <w:pPr>
        <w:jc w:val="center"/>
      </w:pPr>
    </w:p>
    <w:p w14:paraId="68727918" w14:textId="0A9C6DDB" w:rsidR="00BB7FCC" w:rsidRDefault="00BB7FCC" w:rsidP="00BB7FCC">
      <w:pPr>
        <w:jc w:val="center"/>
      </w:pPr>
    </w:p>
    <w:p w14:paraId="2E2F1FC2" w14:textId="60E22DF7" w:rsidR="00BB7FCC" w:rsidRDefault="00BB7FCC" w:rsidP="00BB7FCC">
      <w:pPr>
        <w:jc w:val="center"/>
      </w:pPr>
    </w:p>
    <w:p w14:paraId="600A4A6D" w14:textId="05D60E72" w:rsidR="00BB7FCC" w:rsidRDefault="00BB7FCC" w:rsidP="00BB7FCC">
      <w:pPr>
        <w:jc w:val="center"/>
      </w:pPr>
    </w:p>
    <w:p w14:paraId="7FF4CC87" w14:textId="2287AD50" w:rsidR="00BB7FCC" w:rsidRDefault="00BB7FCC" w:rsidP="000D340B">
      <w:pPr>
        <w:pStyle w:val="Ttulo2"/>
        <w:numPr>
          <w:ilvl w:val="3"/>
          <w:numId w:val="24"/>
        </w:numPr>
      </w:pPr>
      <w:bookmarkStart w:id="83" w:name="_Toc43778986"/>
      <w:r>
        <w:lastRenderedPageBreak/>
        <w:t>En el formulario de Inicio de Sesión</w:t>
      </w:r>
      <w:bookmarkEnd w:id="83"/>
    </w:p>
    <w:p w14:paraId="4A109813" w14:textId="5310D5A3" w:rsidR="00BB7FCC" w:rsidRDefault="00BB7FCC" w:rsidP="000D340B">
      <w:pPr>
        <w:pStyle w:val="Ttulo3"/>
        <w:numPr>
          <w:ilvl w:val="0"/>
          <w:numId w:val="26"/>
        </w:numPr>
      </w:pPr>
      <w:r>
        <w:t>Cuando no ingreso todos los campos en el formulario.</w:t>
      </w:r>
    </w:p>
    <w:p w14:paraId="47E0BF22" w14:textId="14114AEE" w:rsidR="00BB7FCC" w:rsidRDefault="00BB7FCC" w:rsidP="00BB7FCC"/>
    <w:p w14:paraId="76743C30" w14:textId="0A98B126" w:rsidR="00BB7FCC" w:rsidRPr="00BB7FCC" w:rsidRDefault="00BB7FCC" w:rsidP="00BB7FCC">
      <w:pPr>
        <w:jc w:val="center"/>
      </w:pPr>
      <w:r>
        <w:rPr>
          <w:noProof/>
        </w:rPr>
        <w:drawing>
          <wp:inline distT="0" distB="0" distL="0" distR="0" wp14:anchorId="458C012F" wp14:editId="55C3FA6A">
            <wp:extent cx="3263370" cy="7066428"/>
            <wp:effectExtent l="95250" t="57150" r="13335" b="5842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31" cy="707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6560B" w14:textId="495FDD3B" w:rsidR="00BB7FCC" w:rsidRDefault="00BB7FCC" w:rsidP="00BB7FCC">
      <w:pPr>
        <w:jc w:val="center"/>
      </w:pPr>
    </w:p>
    <w:p w14:paraId="7DB6F65F" w14:textId="6F16A7D3" w:rsidR="00BB7FCC" w:rsidRDefault="00BB7FCC" w:rsidP="00BB7FCC">
      <w:pPr>
        <w:jc w:val="center"/>
      </w:pPr>
    </w:p>
    <w:p w14:paraId="533139AB" w14:textId="227E443E" w:rsidR="00BB7FCC" w:rsidRDefault="00BB7FCC" w:rsidP="00BB7FCC">
      <w:pPr>
        <w:jc w:val="center"/>
      </w:pPr>
    </w:p>
    <w:p w14:paraId="610CC04F" w14:textId="413A82F9" w:rsidR="00BB7FCC" w:rsidRDefault="00BB7FCC" w:rsidP="00BB7FCC">
      <w:pPr>
        <w:jc w:val="center"/>
      </w:pPr>
    </w:p>
    <w:p w14:paraId="7CBF4FFD" w14:textId="56F5F955" w:rsidR="00BB7FCC" w:rsidRDefault="00BB7FCC" w:rsidP="000D340B">
      <w:pPr>
        <w:pStyle w:val="Ttulo3"/>
        <w:numPr>
          <w:ilvl w:val="0"/>
          <w:numId w:val="26"/>
        </w:numPr>
      </w:pPr>
      <w:r>
        <w:lastRenderedPageBreak/>
        <w:t>Cuando el usuario ingresado es incorrecto.</w:t>
      </w:r>
    </w:p>
    <w:p w14:paraId="5E4BEB45" w14:textId="218DAEB4" w:rsidR="00BB7FCC" w:rsidRDefault="00BB7FCC" w:rsidP="00BB7FCC"/>
    <w:p w14:paraId="5373F3CD" w14:textId="023CCD6D" w:rsidR="00BB7FCC" w:rsidRDefault="00BB7FCC" w:rsidP="00BB7FCC">
      <w:pPr>
        <w:jc w:val="center"/>
      </w:pPr>
      <w:r>
        <w:rPr>
          <w:noProof/>
        </w:rPr>
        <w:drawing>
          <wp:inline distT="0" distB="0" distL="0" distR="0" wp14:anchorId="7488A059" wp14:editId="7A50A0FC">
            <wp:extent cx="3359888" cy="7275426"/>
            <wp:effectExtent l="95250" t="57150" r="12065" b="5905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056" cy="729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17508" w14:textId="1FCA2955" w:rsidR="00BB7FCC" w:rsidRDefault="00BB7FCC" w:rsidP="00BB7FCC">
      <w:pPr>
        <w:jc w:val="center"/>
      </w:pPr>
    </w:p>
    <w:p w14:paraId="29A05954" w14:textId="078FAEE1" w:rsidR="00BB7FCC" w:rsidRDefault="00BB7FCC" w:rsidP="00BB7FCC">
      <w:pPr>
        <w:jc w:val="center"/>
      </w:pPr>
    </w:p>
    <w:p w14:paraId="2E34AC88" w14:textId="35CB9920" w:rsidR="00BB7FCC" w:rsidRDefault="00BB7FCC" w:rsidP="00BB7FCC">
      <w:pPr>
        <w:jc w:val="center"/>
      </w:pPr>
    </w:p>
    <w:p w14:paraId="5EBE318C" w14:textId="417FA84B" w:rsidR="00BB7FCC" w:rsidRDefault="00BB7FCC" w:rsidP="00BB7FCC">
      <w:pPr>
        <w:jc w:val="center"/>
      </w:pPr>
    </w:p>
    <w:p w14:paraId="59681651" w14:textId="6229BC49" w:rsidR="00BB7FCC" w:rsidRDefault="00BB17F2" w:rsidP="000D340B">
      <w:pPr>
        <w:pStyle w:val="Ttulo2"/>
        <w:numPr>
          <w:ilvl w:val="3"/>
          <w:numId w:val="24"/>
        </w:numPr>
      </w:pPr>
      <w:bookmarkStart w:id="84" w:name="_Toc43778987"/>
      <w:r>
        <w:lastRenderedPageBreak/>
        <w:t>En el formulario de Cambiar Contraseña</w:t>
      </w:r>
      <w:bookmarkEnd w:id="84"/>
    </w:p>
    <w:p w14:paraId="10FB85EF" w14:textId="713D31C4" w:rsidR="00BB17F2" w:rsidRDefault="00BB17F2" w:rsidP="000D340B">
      <w:pPr>
        <w:pStyle w:val="Ttulo3"/>
        <w:numPr>
          <w:ilvl w:val="0"/>
          <w:numId w:val="27"/>
        </w:numPr>
      </w:pPr>
      <w:r>
        <w:t>Cuando las contraseñas ingresadas no coinciden.</w:t>
      </w:r>
    </w:p>
    <w:p w14:paraId="53AB31E0" w14:textId="69A53A03" w:rsidR="00BB17F2" w:rsidRDefault="00BB17F2" w:rsidP="00BB17F2"/>
    <w:p w14:paraId="02AF648D" w14:textId="2A6018BF" w:rsidR="00BB17F2" w:rsidRPr="00BB17F2" w:rsidRDefault="00BB17F2" w:rsidP="00BB17F2">
      <w:pPr>
        <w:jc w:val="center"/>
      </w:pPr>
      <w:r>
        <w:rPr>
          <w:noProof/>
        </w:rPr>
        <w:drawing>
          <wp:inline distT="0" distB="0" distL="0" distR="0" wp14:anchorId="7A0421F9" wp14:editId="3C30C29C">
            <wp:extent cx="3413051" cy="7390544"/>
            <wp:effectExtent l="95250" t="57150" r="16510" b="5842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091" cy="740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CA85DB" w14:textId="77777777" w:rsidR="002F318F" w:rsidRPr="002F318F" w:rsidRDefault="002F318F" w:rsidP="002F318F"/>
    <w:p w14:paraId="2411C71D" w14:textId="77777777" w:rsidR="002F318F" w:rsidRPr="002F318F" w:rsidRDefault="002F318F" w:rsidP="002F318F"/>
    <w:sectPr w:rsidR="002F318F" w:rsidRPr="002F318F" w:rsidSect="00AB02A7">
      <w:headerReference w:type="default" r:id="rId116"/>
      <w:footerReference w:type="default" r:id="rId11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1A5EC9" w14:textId="77777777" w:rsidR="000D340B" w:rsidRDefault="000D340B">
      <w:r>
        <w:separator/>
      </w:r>
    </w:p>
    <w:p w14:paraId="02B30024" w14:textId="77777777" w:rsidR="000D340B" w:rsidRDefault="000D340B"/>
  </w:endnote>
  <w:endnote w:type="continuationSeparator" w:id="0">
    <w:p w14:paraId="679E9C70" w14:textId="77777777" w:rsidR="000D340B" w:rsidRDefault="000D340B">
      <w:r>
        <w:continuationSeparator/>
      </w:r>
    </w:p>
    <w:p w14:paraId="4AE459C4" w14:textId="77777777" w:rsidR="000D340B" w:rsidRDefault="000D34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>
      <w:rPr>
        <w:b w:val="0"/>
        <w:bCs/>
        <w:color w:val="0F0D29" w:themeColor="text1"/>
      </w:rPr>
    </w:sdtEndPr>
    <w:sdtContent>
      <w:p w14:paraId="56191B23" w14:textId="77777777" w:rsidR="003818B7" w:rsidRPr="00291013" w:rsidRDefault="003818B7">
        <w:pPr>
          <w:pStyle w:val="Piedepgina"/>
          <w:jc w:val="center"/>
          <w:rPr>
            <w:b w:val="0"/>
            <w:bCs/>
            <w:noProof/>
            <w:color w:val="0F0D29" w:themeColor="text1"/>
          </w:rPr>
        </w:pPr>
        <w:r w:rsidRPr="00291013">
          <w:rPr>
            <w:b w:val="0"/>
            <w:bCs/>
            <w:noProof/>
            <w:color w:val="0F0D29" w:themeColor="text1"/>
            <w:lang w:bidi="es-ES"/>
          </w:rPr>
          <w:fldChar w:fldCharType="begin"/>
        </w:r>
        <w:r w:rsidRPr="00291013">
          <w:rPr>
            <w:b w:val="0"/>
            <w:bCs/>
            <w:noProof/>
            <w:color w:val="0F0D29" w:themeColor="text1"/>
            <w:lang w:bidi="es-ES"/>
          </w:rPr>
          <w:instrText xml:space="preserve"> PAGE   \* MERGEFORMAT </w:instrText>
        </w:r>
        <w:r w:rsidRPr="00291013">
          <w:rPr>
            <w:b w:val="0"/>
            <w:bCs/>
            <w:noProof/>
            <w:color w:val="0F0D29" w:themeColor="text1"/>
            <w:lang w:bidi="es-ES"/>
          </w:rPr>
          <w:fldChar w:fldCharType="separate"/>
        </w:r>
        <w:r w:rsidRPr="00291013">
          <w:rPr>
            <w:b w:val="0"/>
            <w:bCs/>
            <w:noProof/>
            <w:color w:val="0F0D29" w:themeColor="text1"/>
            <w:lang w:bidi="es-ES"/>
          </w:rPr>
          <w:t>2</w:t>
        </w:r>
        <w:r w:rsidRPr="00291013">
          <w:rPr>
            <w:b w:val="0"/>
            <w:bCs/>
            <w:noProof/>
            <w:color w:val="0F0D29" w:themeColor="text1"/>
            <w:lang w:bidi="es-ES"/>
          </w:rPr>
          <w:fldChar w:fldCharType="end"/>
        </w:r>
      </w:p>
    </w:sdtContent>
  </w:sdt>
  <w:p w14:paraId="1C32F618" w14:textId="77777777" w:rsidR="003818B7" w:rsidRDefault="003818B7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DBB3D6" w14:textId="77777777" w:rsidR="000D340B" w:rsidRDefault="000D340B">
      <w:r>
        <w:separator/>
      </w:r>
    </w:p>
    <w:p w14:paraId="748F0217" w14:textId="77777777" w:rsidR="000D340B" w:rsidRDefault="000D340B"/>
  </w:footnote>
  <w:footnote w:type="continuationSeparator" w:id="0">
    <w:p w14:paraId="7443A44D" w14:textId="77777777" w:rsidR="000D340B" w:rsidRDefault="000D340B">
      <w:r>
        <w:continuationSeparator/>
      </w:r>
    </w:p>
    <w:p w14:paraId="62031A5A" w14:textId="77777777" w:rsidR="000D340B" w:rsidRDefault="000D340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3818B7" w14:paraId="6E24F689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4463D68" w14:textId="77777777" w:rsidR="003818B7" w:rsidRDefault="003818B7">
          <w:pPr>
            <w:pStyle w:val="Encabezado"/>
            <w:rPr>
              <w:noProof/>
            </w:rPr>
          </w:pPr>
        </w:p>
        <w:p w14:paraId="06EA860B" w14:textId="74B74C05" w:rsidR="003818B7" w:rsidRPr="005A1735" w:rsidRDefault="003818B7" w:rsidP="005A1735">
          <w:pPr>
            <w:tabs>
              <w:tab w:val="left" w:pos="3227"/>
              <w:tab w:val="left" w:pos="3314"/>
            </w:tabs>
            <w:jc w:val="both"/>
            <w:rPr>
              <w:rFonts w:asciiTheme="majorHAnsi" w:hAnsiTheme="majorHAnsi" w:cstheme="majorHAnsi"/>
              <w:b w:val="0"/>
              <w:bCs/>
            </w:rPr>
          </w:pPr>
          <w:r w:rsidRPr="005A1735">
            <w:rPr>
              <w:rFonts w:asciiTheme="majorHAnsi" w:hAnsiTheme="majorHAnsi" w:cstheme="majorHAnsi"/>
              <w:b w:val="0"/>
              <w:bCs/>
              <w:color w:val="0F0D29" w:themeColor="text1"/>
              <w:sz w:val="24"/>
              <w:szCs w:val="20"/>
            </w:rPr>
            <w:t>Schooltime</w:t>
          </w:r>
        </w:p>
      </w:tc>
    </w:tr>
  </w:tbl>
  <w:p w14:paraId="1B12DBDC" w14:textId="77777777" w:rsidR="003818B7" w:rsidRDefault="003818B7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411FD"/>
    <w:multiLevelType w:val="hybridMultilevel"/>
    <w:tmpl w:val="F8100564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E6EEA"/>
    <w:multiLevelType w:val="hybridMultilevel"/>
    <w:tmpl w:val="1F9AAEFA"/>
    <w:lvl w:ilvl="0" w:tplc="50F094C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F46A6"/>
    <w:multiLevelType w:val="hybridMultilevel"/>
    <w:tmpl w:val="AFFAA6CA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2676F9"/>
    <w:multiLevelType w:val="hybridMultilevel"/>
    <w:tmpl w:val="5560DCAE"/>
    <w:lvl w:ilvl="0" w:tplc="A00A2B0C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color w:val="0F0D29" w:themeColor="text1"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F564E"/>
    <w:multiLevelType w:val="hybridMultilevel"/>
    <w:tmpl w:val="A4F6DB48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DC2449"/>
    <w:multiLevelType w:val="hybridMultilevel"/>
    <w:tmpl w:val="F8100564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4C7CF6"/>
    <w:multiLevelType w:val="hybridMultilevel"/>
    <w:tmpl w:val="78BAE05C"/>
    <w:lvl w:ilvl="0" w:tplc="C3202E3C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BEE3FE2"/>
    <w:multiLevelType w:val="hybridMultilevel"/>
    <w:tmpl w:val="144AB980"/>
    <w:lvl w:ilvl="0" w:tplc="DD48B8C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C0D4C6B"/>
    <w:multiLevelType w:val="hybridMultilevel"/>
    <w:tmpl w:val="E6DACB60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527062"/>
    <w:multiLevelType w:val="multilevel"/>
    <w:tmpl w:val="4C8AAEFC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0" w15:restartNumberingAfterBreak="0">
    <w:nsid w:val="1E6538B5"/>
    <w:multiLevelType w:val="hybridMultilevel"/>
    <w:tmpl w:val="AFFAA6CA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EC6EB6"/>
    <w:multiLevelType w:val="hybridMultilevel"/>
    <w:tmpl w:val="72F478CE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6A5F11"/>
    <w:multiLevelType w:val="hybridMultilevel"/>
    <w:tmpl w:val="FF90D556"/>
    <w:lvl w:ilvl="0" w:tplc="E42CF21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C01665D"/>
    <w:multiLevelType w:val="hybridMultilevel"/>
    <w:tmpl w:val="F26A644C"/>
    <w:lvl w:ilvl="0" w:tplc="3530BE68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022303"/>
    <w:multiLevelType w:val="hybridMultilevel"/>
    <w:tmpl w:val="BC7EDA40"/>
    <w:lvl w:ilvl="0" w:tplc="462EC176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6BC187D"/>
    <w:multiLevelType w:val="hybridMultilevel"/>
    <w:tmpl w:val="A4F6DB48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E70376"/>
    <w:multiLevelType w:val="multilevel"/>
    <w:tmpl w:val="4044FB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36E9488C"/>
    <w:multiLevelType w:val="hybridMultilevel"/>
    <w:tmpl w:val="E4226B8E"/>
    <w:lvl w:ilvl="0" w:tplc="9B7EDEB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  <w:color w:val="0F0D29" w:themeColor="text1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8BA6602"/>
    <w:multiLevelType w:val="multilevel"/>
    <w:tmpl w:val="6972AD34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9" w15:restartNumberingAfterBreak="0">
    <w:nsid w:val="38C7688F"/>
    <w:multiLevelType w:val="hybridMultilevel"/>
    <w:tmpl w:val="0BB0A0CE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F30849"/>
    <w:multiLevelType w:val="hybridMultilevel"/>
    <w:tmpl w:val="EBFE1844"/>
    <w:lvl w:ilvl="0" w:tplc="6E845A4E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91110A1"/>
    <w:multiLevelType w:val="hybridMultilevel"/>
    <w:tmpl w:val="84A2C64E"/>
    <w:lvl w:ilvl="0" w:tplc="5948AB9A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B3823AE"/>
    <w:multiLevelType w:val="hybridMultilevel"/>
    <w:tmpl w:val="73CA6D30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C95171"/>
    <w:multiLevelType w:val="hybridMultilevel"/>
    <w:tmpl w:val="A4F6DB48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623C96"/>
    <w:multiLevelType w:val="hybridMultilevel"/>
    <w:tmpl w:val="743825E4"/>
    <w:lvl w:ilvl="0" w:tplc="09682AA6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2B733D4"/>
    <w:multiLevelType w:val="hybridMultilevel"/>
    <w:tmpl w:val="1578F0D2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A6143A"/>
    <w:multiLevelType w:val="hybridMultilevel"/>
    <w:tmpl w:val="80BE696E"/>
    <w:lvl w:ilvl="0" w:tplc="26E0CC46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91F7362"/>
    <w:multiLevelType w:val="hybridMultilevel"/>
    <w:tmpl w:val="CED2D79E"/>
    <w:lvl w:ilvl="0" w:tplc="59DA7BB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0B3AC7"/>
    <w:multiLevelType w:val="hybridMultilevel"/>
    <w:tmpl w:val="740ED0AE"/>
    <w:lvl w:ilvl="0" w:tplc="38C2C562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E8D4A82"/>
    <w:multiLevelType w:val="hybridMultilevel"/>
    <w:tmpl w:val="4FA86002"/>
    <w:lvl w:ilvl="0" w:tplc="8E8AC66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1DD3FA2"/>
    <w:multiLevelType w:val="hybridMultilevel"/>
    <w:tmpl w:val="51FC8ED6"/>
    <w:lvl w:ilvl="0" w:tplc="4EE05146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C918C1"/>
    <w:multiLevelType w:val="hybridMultilevel"/>
    <w:tmpl w:val="DDA20B26"/>
    <w:lvl w:ilvl="0" w:tplc="F7B44816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D96E94"/>
    <w:multiLevelType w:val="hybridMultilevel"/>
    <w:tmpl w:val="FA2ACD20"/>
    <w:lvl w:ilvl="0" w:tplc="D68403CE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BFA4A8F"/>
    <w:multiLevelType w:val="hybridMultilevel"/>
    <w:tmpl w:val="5F00E5AA"/>
    <w:lvl w:ilvl="0" w:tplc="32900392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35154A8"/>
    <w:multiLevelType w:val="hybridMultilevel"/>
    <w:tmpl w:val="4DD8E122"/>
    <w:lvl w:ilvl="0" w:tplc="8474C74E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6B03488"/>
    <w:multiLevelType w:val="hybridMultilevel"/>
    <w:tmpl w:val="A6DA9206"/>
    <w:lvl w:ilvl="0" w:tplc="743A37CA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6DD6925"/>
    <w:multiLevelType w:val="hybridMultilevel"/>
    <w:tmpl w:val="BDBC458A"/>
    <w:lvl w:ilvl="0" w:tplc="1A3CE32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DA76879"/>
    <w:multiLevelType w:val="hybridMultilevel"/>
    <w:tmpl w:val="1578F0D2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073DAE"/>
    <w:multiLevelType w:val="hybridMultilevel"/>
    <w:tmpl w:val="A4F6DB48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D76FA3"/>
    <w:multiLevelType w:val="hybridMultilevel"/>
    <w:tmpl w:val="24CC3148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086491"/>
    <w:multiLevelType w:val="hybridMultilevel"/>
    <w:tmpl w:val="6150A5EA"/>
    <w:lvl w:ilvl="0" w:tplc="3C82AD64">
      <w:start w:val="1"/>
      <w:numFmt w:val="lowerLetter"/>
      <w:lvlText w:val="%1)"/>
      <w:lvlJc w:val="left"/>
      <w:pPr>
        <w:ind w:left="912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632" w:hanging="360"/>
      </w:pPr>
    </w:lvl>
    <w:lvl w:ilvl="2" w:tplc="080A001B" w:tentative="1">
      <w:start w:val="1"/>
      <w:numFmt w:val="lowerRoman"/>
      <w:lvlText w:val="%3."/>
      <w:lvlJc w:val="right"/>
      <w:pPr>
        <w:ind w:left="2352" w:hanging="180"/>
      </w:pPr>
    </w:lvl>
    <w:lvl w:ilvl="3" w:tplc="080A000F" w:tentative="1">
      <w:start w:val="1"/>
      <w:numFmt w:val="decimal"/>
      <w:lvlText w:val="%4."/>
      <w:lvlJc w:val="left"/>
      <w:pPr>
        <w:ind w:left="3072" w:hanging="360"/>
      </w:pPr>
    </w:lvl>
    <w:lvl w:ilvl="4" w:tplc="080A0019" w:tentative="1">
      <w:start w:val="1"/>
      <w:numFmt w:val="lowerLetter"/>
      <w:lvlText w:val="%5."/>
      <w:lvlJc w:val="left"/>
      <w:pPr>
        <w:ind w:left="3792" w:hanging="360"/>
      </w:pPr>
    </w:lvl>
    <w:lvl w:ilvl="5" w:tplc="080A001B" w:tentative="1">
      <w:start w:val="1"/>
      <w:numFmt w:val="lowerRoman"/>
      <w:lvlText w:val="%6."/>
      <w:lvlJc w:val="right"/>
      <w:pPr>
        <w:ind w:left="4512" w:hanging="180"/>
      </w:pPr>
    </w:lvl>
    <w:lvl w:ilvl="6" w:tplc="080A000F" w:tentative="1">
      <w:start w:val="1"/>
      <w:numFmt w:val="decimal"/>
      <w:lvlText w:val="%7."/>
      <w:lvlJc w:val="left"/>
      <w:pPr>
        <w:ind w:left="5232" w:hanging="360"/>
      </w:pPr>
    </w:lvl>
    <w:lvl w:ilvl="7" w:tplc="080A0019" w:tentative="1">
      <w:start w:val="1"/>
      <w:numFmt w:val="lowerLetter"/>
      <w:lvlText w:val="%8."/>
      <w:lvlJc w:val="left"/>
      <w:pPr>
        <w:ind w:left="5952" w:hanging="360"/>
      </w:pPr>
    </w:lvl>
    <w:lvl w:ilvl="8" w:tplc="080A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41" w15:restartNumberingAfterBreak="0">
    <w:nsid w:val="76322054"/>
    <w:multiLevelType w:val="hybridMultilevel"/>
    <w:tmpl w:val="2D324F24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E906B6"/>
    <w:multiLevelType w:val="hybridMultilevel"/>
    <w:tmpl w:val="E8D6F734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0B0741"/>
    <w:multiLevelType w:val="hybridMultilevel"/>
    <w:tmpl w:val="DC4CED4E"/>
    <w:lvl w:ilvl="0" w:tplc="85B04D4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96B634F"/>
    <w:multiLevelType w:val="hybridMultilevel"/>
    <w:tmpl w:val="24CC3148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96587E"/>
    <w:multiLevelType w:val="hybridMultilevel"/>
    <w:tmpl w:val="5E042DA4"/>
    <w:lvl w:ilvl="0" w:tplc="3CBEA9A0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D2A7638"/>
    <w:multiLevelType w:val="hybridMultilevel"/>
    <w:tmpl w:val="2D324F24"/>
    <w:lvl w:ilvl="0" w:tplc="4E5EBE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BB30AC"/>
    <w:multiLevelType w:val="multilevel"/>
    <w:tmpl w:val="456A8794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num w:numId="1">
    <w:abstractNumId w:val="16"/>
  </w:num>
  <w:num w:numId="2">
    <w:abstractNumId w:val="17"/>
  </w:num>
  <w:num w:numId="3">
    <w:abstractNumId w:val="35"/>
  </w:num>
  <w:num w:numId="4">
    <w:abstractNumId w:val="21"/>
  </w:num>
  <w:num w:numId="5">
    <w:abstractNumId w:val="30"/>
  </w:num>
  <w:num w:numId="6">
    <w:abstractNumId w:val="36"/>
  </w:num>
  <w:num w:numId="7">
    <w:abstractNumId w:val="12"/>
  </w:num>
  <w:num w:numId="8">
    <w:abstractNumId w:val="13"/>
  </w:num>
  <w:num w:numId="9">
    <w:abstractNumId w:val="29"/>
  </w:num>
  <w:num w:numId="10">
    <w:abstractNumId w:val="32"/>
  </w:num>
  <w:num w:numId="11">
    <w:abstractNumId w:val="43"/>
  </w:num>
  <w:num w:numId="12">
    <w:abstractNumId w:val="47"/>
  </w:num>
  <w:num w:numId="13">
    <w:abstractNumId w:val="1"/>
  </w:num>
  <w:num w:numId="14">
    <w:abstractNumId w:val="9"/>
  </w:num>
  <w:num w:numId="15">
    <w:abstractNumId w:val="31"/>
  </w:num>
  <w:num w:numId="16">
    <w:abstractNumId w:val="45"/>
  </w:num>
  <w:num w:numId="17">
    <w:abstractNumId w:val="33"/>
  </w:num>
  <w:num w:numId="18">
    <w:abstractNumId w:val="34"/>
  </w:num>
  <w:num w:numId="19">
    <w:abstractNumId w:val="20"/>
  </w:num>
  <w:num w:numId="20">
    <w:abstractNumId w:val="26"/>
  </w:num>
  <w:num w:numId="21">
    <w:abstractNumId w:val="28"/>
  </w:num>
  <w:num w:numId="22">
    <w:abstractNumId w:val="14"/>
  </w:num>
  <w:num w:numId="23">
    <w:abstractNumId w:val="24"/>
  </w:num>
  <w:num w:numId="24">
    <w:abstractNumId w:val="18"/>
  </w:num>
  <w:num w:numId="25">
    <w:abstractNumId w:val="27"/>
  </w:num>
  <w:num w:numId="26">
    <w:abstractNumId w:val="7"/>
  </w:num>
  <w:num w:numId="27">
    <w:abstractNumId w:val="6"/>
  </w:num>
  <w:num w:numId="28">
    <w:abstractNumId w:val="39"/>
  </w:num>
  <w:num w:numId="29">
    <w:abstractNumId w:val="44"/>
  </w:num>
  <w:num w:numId="30">
    <w:abstractNumId w:val="5"/>
  </w:num>
  <w:num w:numId="31">
    <w:abstractNumId w:val="0"/>
  </w:num>
  <w:num w:numId="32">
    <w:abstractNumId w:val="40"/>
  </w:num>
  <w:num w:numId="33">
    <w:abstractNumId w:val="42"/>
  </w:num>
  <w:num w:numId="34">
    <w:abstractNumId w:val="11"/>
  </w:num>
  <w:num w:numId="35">
    <w:abstractNumId w:val="46"/>
  </w:num>
  <w:num w:numId="36">
    <w:abstractNumId w:val="41"/>
  </w:num>
  <w:num w:numId="37">
    <w:abstractNumId w:val="8"/>
  </w:num>
  <w:num w:numId="38">
    <w:abstractNumId w:val="3"/>
  </w:num>
  <w:num w:numId="39">
    <w:abstractNumId w:val="10"/>
  </w:num>
  <w:num w:numId="40">
    <w:abstractNumId w:val="2"/>
  </w:num>
  <w:num w:numId="41">
    <w:abstractNumId w:val="22"/>
  </w:num>
  <w:num w:numId="42">
    <w:abstractNumId w:val="19"/>
  </w:num>
  <w:num w:numId="43">
    <w:abstractNumId w:val="38"/>
  </w:num>
  <w:num w:numId="44">
    <w:abstractNumId w:val="23"/>
  </w:num>
  <w:num w:numId="45">
    <w:abstractNumId w:val="4"/>
  </w:num>
  <w:num w:numId="46">
    <w:abstractNumId w:val="37"/>
  </w:num>
  <w:num w:numId="47">
    <w:abstractNumId w:val="15"/>
  </w:num>
  <w:num w:numId="48">
    <w:abstractNumId w:val="25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CEC"/>
    <w:rsid w:val="0002482E"/>
    <w:rsid w:val="000473AE"/>
    <w:rsid w:val="00050324"/>
    <w:rsid w:val="000747A0"/>
    <w:rsid w:val="000800DC"/>
    <w:rsid w:val="00097397"/>
    <w:rsid w:val="000A0150"/>
    <w:rsid w:val="000A565C"/>
    <w:rsid w:val="000C6EA1"/>
    <w:rsid w:val="000D2F4A"/>
    <w:rsid w:val="000D340B"/>
    <w:rsid w:val="000E63C9"/>
    <w:rsid w:val="000E7518"/>
    <w:rsid w:val="00124FF7"/>
    <w:rsid w:val="0012653F"/>
    <w:rsid w:val="00130E9D"/>
    <w:rsid w:val="00146DE9"/>
    <w:rsid w:val="00150A6D"/>
    <w:rsid w:val="00156E19"/>
    <w:rsid w:val="00185B35"/>
    <w:rsid w:val="00185BEA"/>
    <w:rsid w:val="001A2510"/>
    <w:rsid w:val="001C6C5D"/>
    <w:rsid w:val="001F2BC8"/>
    <w:rsid w:val="001F5829"/>
    <w:rsid w:val="001F5F6B"/>
    <w:rsid w:val="00243EBC"/>
    <w:rsid w:val="00246A35"/>
    <w:rsid w:val="00271E8F"/>
    <w:rsid w:val="00284348"/>
    <w:rsid w:val="00286282"/>
    <w:rsid w:val="00291013"/>
    <w:rsid w:val="002D5053"/>
    <w:rsid w:val="002F318F"/>
    <w:rsid w:val="002F51F5"/>
    <w:rsid w:val="003043EB"/>
    <w:rsid w:val="00312137"/>
    <w:rsid w:val="00330359"/>
    <w:rsid w:val="003363C1"/>
    <w:rsid w:val="0033762F"/>
    <w:rsid w:val="00350146"/>
    <w:rsid w:val="00360494"/>
    <w:rsid w:val="00366C7E"/>
    <w:rsid w:val="003818B7"/>
    <w:rsid w:val="00384EA3"/>
    <w:rsid w:val="003A39A1"/>
    <w:rsid w:val="003C2191"/>
    <w:rsid w:val="003D3501"/>
    <w:rsid w:val="003D3863"/>
    <w:rsid w:val="004110DE"/>
    <w:rsid w:val="0044085A"/>
    <w:rsid w:val="004438DC"/>
    <w:rsid w:val="00491397"/>
    <w:rsid w:val="004B21A5"/>
    <w:rsid w:val="004B3ACB"/>
    <w:rsid w:val="004E08C5"/>
    <w:rsid w:val="004E5FEE"/>
    <w:rsid w:val="004F2E29"/>
    <w:rsid w:val="005037F0"/>
    <w:rsid w:val="005122BB"/>
    <w:rsid w:val="00516A86"/>
    <w:rsid w:val="005275F6"/>
    <w:rsid w:val="00534CB6"/>
    <w:rsid w:val="00545117"/>
    <w:rsid w:val="00572102"/>
    <w:rsid w:val="00582445"/>
    <w:rsid w:val="005A1735"/>
    <w:rsid w:val="005C5F8A"/>
    <w:rsid w:val="005E47CA"/>
    <w:rsid w:val="005F1BB0"/>
    <w:rsid w:val="005F5F53"/>
    <w:rsid w:val="00621E4E"/>
    <w:rsid w:val="00656C4D"/>
    <w:rsid w:val="006707AC"/>
    <w:rsid w:val="0068635B"/>
    <w:rsid w:val="006B6A5E"/>
    <w:rsid w:val="006D17DF"/>
    <w:rsid w:val="006E5716"/>
    <w:rsid w:val="007302B3"/>
    <w:rsid w:val="00730733"/>
    <w:rsid w:val="007309A6"/>
    <w:rsid w:val="00730E3A"/>
    <w:rsid w:val="00732CB1"/>
    <w:rsid w:val="00736AAF"/>
    <w:rsid w:val="00742FD7"/>
    <w:rsid w:val="0076262A"/>
    <w:rsid w:val="00765B2A"/>
    <w:rsid w:val="00783A34"/>
    <w:rsid w:val="007A5BBC"/>
    <w:rsid w:val="007C0A74"/>
    <w:rsid w:val="007C6B52"/>
    <w:rsid w:val="007D0C8B"/>
    <w:rsid w:val="007D16C5"/>
    <w:rsid w:val="00821B99"/>
    <w:rsid w:val="00862FE4"/>
    <w:rsid w:val="0086389A"/>
    <w:rsid w:val="0087605E"/>
    <w:rsid w:val="008941AE"/>
    <w:rsid w:val="008B1FEE"/>
    <w:rsid w:val="008D02AE"/>
    <w:rsid w:val="00903C32"/>
    <w:rsid w:val="00916B16"/>
    <w:rsid w:val="009173B9"/>
    <w:rsid w:val="0093335D"/>
    <w:rsid w:val="0093613E"/>
    <w:rsid w:val="00943026"/>
    <w:rsid w:val="00966B81"/>
    <w:rsid w:val="00973687"/>
    <w:rsid w:val="00977F79"/>
    <w:rsid w:val="00982CEC"/>
    <w:rsid w:val="0099791A"/>
    <w:rsid w:val="009C7720"/>
    <w:rsid w:val="009E68D2"/>
    <w:rsid w:val="00A143F0"/>
    <w:rsid w:val="00A2255D"/>
    <w:rsid w:val="00A23AFA"/>
    <w:rsid w:val="00A31B3E"/>
    <w:rsid w:val="00A532F3"/>
    <w:rsid w:val="00A61B6A"/>
    <w:rsid w:val="00A8489E"/>
    <w:rsid w:val="00AB02A7"/>
    <w:rsid w:val="00AC29F3"/>
    <w:rsid w:val="00AD1209"/>
    <w:rsid w:val="00B231E5"/>
    <w:rsid w:val="00B32867"/>
    <w:rsid w:val="00B636D9"/>
    <w:rsid w:val="00B91755"/>
    <w:rsid w:val="00B93341"/>
    <w:rsid w:val="00BB17F2"/>
    <w:rsid w:val="00BB7FCC"/>
    <w:rsid w:val="00C02B87"/>
    <w:rsid w:val="00C4086D"/>
    <w:rsid w:val="00C55DA1"/>
    <w:rsid w:val="00C913A8"/>
    <w:rsid w:val="00C971E4"/>
    <w:rsid w:val="00CA151F"/>
    <w:rsid w:val="00CA1896"/>
    <w:rsid w:val="00CB5B28"/>
    <w:rsid w:val="00CC1CBE"/>
    <w:rsid w:val="00CF5371"/>
    <w:rsid w:val="00D0323A"/>
    <w:rsid w:val="00D0559F"/>
    <w:rsid w:val="00D064B5"/>
    <w:rsid w:val="00D077E9"/>
    <w:rsid w:val="00D13159"/>
    <w:rsid w:val="00D252F9"/>
    <w:rsid w:val="00D32C85"/>
    <w:rsid w:val="00D42CB7"/>
    <w:rsid w:val="00D5413D"/>
    <w:rsid w:val="00D5650A"/>
    <w:rsid w:val="00D570A9"/>
    <w:rsid w:val="00D70D02"/>
    <w:rsid w:val="00D770C7"/>
    <w:rsid w:val="00D86945"/>
    <w:rsid w:val="00D90290"/>
    <w:rsid w:val="00D91DCD"/>
    <w:rsid w:val="00DB0B17"/>
    <w:rsid w:val="00DC2CF7"/>
    <w:rsid w:val="00DC706A"/>
    <w:rsid w:val="00DD152F"/>
    <w:rsid w:val="00DE213F"/>
    <w:rsid w:val="00DF027C"/>
    <w:rsid w:val="00E00A32"/>
    <w:rsid w:val="00E22ACD"/>
    <w:rsid w:val="00E47014"/>
    <w:rsid w:val="00E563D3"/>
    <w:rsid w:val="00E620B0"/>
    <w:rsid w:val="00E777D5"/>
    <w:rsid w:val="00E81B40"/>
    <w:rsid w:val="00E828F5"/>
    <w:rsid w:val="00E9325C"/>
    <w:rsid w:val="00EA5EC5"/>
    <w:rsid w:val="00ED7C28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  <w:rsid w:val="00FF6EB6"/>
    <w:rsid w:val="00FF7EC9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898144"/>
  <w15:docId w15:val="{823ABABD-F4BC-4D11-B7B0-E572C4ACF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aliases w:val="Title"/>
    <w:basedOn w:val="Normal"/>
    <w:link w:val="Ttulo1Car"/>
    <w:uiPriority w:val="4"/>
    <w:qFormat/>
    <w:rsid w:val="008D02AE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F0D29" w:themeColor="text1"/>
      <w:kern w:val="28"/>
      <w:szCs w:val="32"/>
    </w:rPr>
  </w:style>
  <w:style w:type="paragraph" w:styleId="Ttulo2">
    <w:name w:val="heading 2"/>
    <w:aliases w:val="Subtitle"/>
    <w:basedOn w:val="Normal"/>
    <w:next w:val="Normal"/>
    <w:link w:val="Ttulo2Car"/>
    <w:uiPriority w:val="4"/>
    <w:qFormat/>
    <w:rsid w:val="008D02AE"/>
    <w:pPr>
      <w:keepNext/>
      <w:spacing w:after="240" w:line="240" w:lineRule="auto"/>
      <w:outlineLvl w:val="1"/>
    </w:pPr>
    <w:rPr>
      <w:rFonts w:asciiTheme="majorHAnsi" w:eastAsiaTheme="majorEastAsia" w:hAnsiTheme="majorHAnsi" w:cstheme="majorBidi"/>
      <w:color w:val="0F0D29" w:themeColor="text1"/>
      <w:szCs w:val="26"/>
    </w:rPr>
  </w:style>
  <w:style w:type="paragraph" w:styleId="Ttulo3">
    <w:name w:val="heading 3"/>
    <w:aliases w:val="Parrafos"/>
    <w:basedOn w:val="Normal"/>
    <w:next w:val="Normal"/>
    <w:link w:val="Ttulo3Car"/>
    <w:uiPriority w:val="5"/>
    <w:unhideWhenUsed/>
    <w:qFormat/>
    <w:rsid w:val="00821B99"/>
    <w:pPr>
      <w:keepNext/>
      <w:keepLines/>
      <w:spacing w:before="40"/>
      <w:ind w:left="720"/>
      <w:jc w:val="both"/>
      <w:outlineLvl w:val="2"/>
    </w:pPr>
    <w:rPr>
      <w:rFonts w:asciiTheme="majorHAnsi" w:eastAsiaTheme="majorEastAsia" w:hAnsiTheme="majorHAnsi" w:cstheme="majorBidi"/>
      <w:b w:val="0"/>
      <w:color w:val="0F0D29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aliases w:val="Title Car"/>
    <w:basedOn w:val="Fuentedeprrafopredeter"/>
    <w:link w:val="Ttulo1"/>
    <w:uiPriority w:val="4"/>
    <w:rsid w:val="008D02AE"/>
    <w:rPr>
      <w:rFonts w:asciiTheme="majorHAnsi" w:eastAsiaTheme="majorEastAsia" w:hAnsiTheme="majorHAnsi" w:cstheme="majorBidi"/>
      <w:b/>
      <w:color w:val="0F0D29" w:themeColor="text1"/>
      <w:kern w:val="28"/>
      <w:sz w:val="28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aliases w:val="Subtitle Car"/>
    <w:basedOn w:val="Fuentedeprrafopredeter"/>
    <w:link w:val="Ttulo2"/>
    <w:uiPriority w:val="4"/>
    <w:rsid w:val="008D02AE"/>
    <w:rPr>
      <w:rFonts w:asciiTheme="majorHAnsi" w:eastAsiaTheme="majorEastAsia" w:hAnsiTheme="majorHAnsi" w:cstheme="majorBidi"/>
      <w:b/>
      <w:color w:val="0F0D29" w:themeColor="text1"/>
      <w:sz w:val="28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982CEC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82CE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82CEC"/>
    <w:pPr>
      <w:spacing w:after="100"/>
      <w:ind w:left="280"/>
    </w:pPr>
  </w:style>
  <w:style w:type="character" w:styleId="Hipervnculo">
    <w:name w:val="Hyperlink"/>
    <w:basedOn w:val="Fuentedeprrafopredeter"/>
    <w:uiPriority w:val="99"/>
    <w:unhideWhenUsed/>
    <w:rsid w:val="00982CEC"/>
    <w:rPr>
      <w:color w:val="3592C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32C85"/>
    <w:rPr>
      <w:color w:val="3592CF" w:themeColor="followedHyperlink"/>
      <w:u w:val="single"/>
    </w:rPr>
  </w:style>
  <w:style w:type="paragraph" w:styleId="Prrafodelista">
    <w:name w:val="List Paragraph"/>
    <w:basedOn w:val="Normal"/>
    <w:uiPriority w:val="34"/>
    <w:unhideWhenUsed/>
    <w:qFormat/>
    <w:rsid w:val="005122BB"/>
    <w:pPr>
      <w:ind w:left="720"/>
      <w:contextualSpacing/>
    </w:pPr>
  </w:style>
  <w:style w:type="character" w:customStyle="1" w:styleId="Ttulo3Car">
    <w:name w:val="Título 3 Car"/>
    <w:aliases w:val="Parrafos Car"/>
    <w:basedOn w:val="Fuentedeprrafopredeter"/>
    <w:link w:val="Ttulo3"/>
    <w:uiPriority w:val="5"/>
    <w:rsid w:val="00821B99"/>
    <w:rPr>
      <w:rFonts w:asciiTheme="majorHAnsi" w:eastAsiaTheme="majorEastAsia" w:hAnsiTheme="majorHAnsi" w:cstheme="majorBidi"/>
      <w:color w:val="0F0D29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jpeg"/><Relationship Id="rId118" Type="http://schemas.openxmlformats.org/officeDocument/2006/relationships/fontTable" Target="fontTable.xml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jpeg"/><Relationship Id="rId119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yli%20Johana\AppData\Local\Microsoft\Office\16.0\DTS\es-ES%7bD405027B-A22D-4575-B1C2-90F5BFA361AC%7d\%7b945DC627-DD32-490D-BFCE-512EF6D673AD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F8E05901B9444FF832665774D56A9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C5BA6F-221F-4F3C-A4D9-8C7BDCFD139C}"/>
      </w:docPartPr>
      <w:docPartBody>
        <w:p w:rsidR="004A224E" w:rsidRDefault="004A224E">
          <w:pPr>
            <w:pStyle w:val="6F8E05901B9444FF832665774D56A9B9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junio 15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7B811FE14E8C498DBFEAF638D4F2DC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19DFB0-D7ED-4440-A7AB-CF0D6C741A07}"/>
      </w:docPartPr>
      <w:docPartBody>
        <w:p w:rsidR="004A224E" w:rsidRDefault="004A224E">
          <w:pPr>
            <w:pStyle w:val="7B811FE14E8C498DBFEAF638D4F2DC7E"/>
          </w:pPr>
          <w:r>
            <w:rPr>
              <w:noProof/>
              <w:lang w:bidi="es-ES"/>
            </w:rPr>
            <w:t>NOMBRE DE LA COMPAÑÍA</w:t>
          </w:r>
        </w:p>
      </w:docPartBody>
    </w:docPart>
    <w:docPart>
      <w:docPartPr>
        <w:name w:val="23C9C3288DC14726A84F3FAC7A9F03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5B021D-9A98-4CCF-B899-58C496946796}"/>
      </w:docPartPr>
      <w:docPartBody>
        <w:p w:rsidR="004A224E" w:rsidRDefault="004A224E">
          <w:pPr>
            <w:pStyle w:val="23C9C3288DC14726A84F3FAC7A9F0365"/>
          </w:pPr>
          <w:r>
            <w:rPr>
              <w:noProof/>
              <w:lang w:bidi="es-ES"/>
            </w:rPr>
            <w:t>Su nombre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24E"/>
    <w:rsid w:val="003F7F07"/>
    <w:rsid w:val="004A224E"/>
    <w:rsid w:val="007B2221"/>
    <w:rsid w:val="00DE1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6F8E05901B9444FF832665774D56A9B9">
    <w:name w:val="6F8E05901B9444FF832665774D56A9B9"/>
  </w:style>
  <w:style w:type="paragraph" w:customStyle="1" w:styleId="7B811FE14E8C498DBFEAF638D4F2DC7E">
    <w:name w:val="7B811FE14E8C498DBFEAF638D4F2DC7E"/>
  </w:style>
  <w:style w:type="paragraph" w:customStyle="1" w:styleId="23C9C3288DC14726A84F3FAC7A9F0365">
    <w:name w:val="23C9C3288DC14726A84F3FAC7A9F0365"/>
  </w:style>
  <w:style w:type="paragraph" w:customStyle="1" w:styleId="608F8CBADDD04085A300B7761EBA9822">
    <w:name w:val="608F8CBADDD04085A300B7761EBA9822"/>
  </w:style>
  <w:style w:type="paragraph" w:customStyle="1" w:styleId="72E7638475DE432383BC16298BCE730C">
    <w:name w:val="72E7638475DE432383BC16298BCE730C"/>
  </w:style>
  <w:style w:type="paragraph" w:customStyle="1" w:styleId="3C02C77CE33242AFA8396A6EA38DA21C">
    <w:name w:val="3C02C77CE33242AFA8396A6EA38DA21C"/>
  </w:style>
  <w:style w:type="paragraph" w:customStyle="1" w:styleId="DD8A8113E72E454B802052499CD205CA">
    <w:name w:val="DD8A8113E72E454B802052499CD205CA"/>
  </w:style>
  <w:style w:type="paragraph" w:customStyle="1" w:styleId="B51468B5D9354E9294FF437B1C3D9B7F">
    <w:name w:val="B51468B5D9354E9294FF437B1C3D9B7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>
    <a:lnDef>
      <a:spPr/>
      <a:bodyPr/>
      <a:lstStyle/>
      <a:style>
        <a:lnRef idx="2">
          <a:schemeClr val="dk1"/>
        </a:lnRef>
        <a:fillRef idx="0">
          <a:schemeClr val="dk1"/>
        </a:fillRef>
        <a:effectRef idx="1">
          <a:schemeClr val="dk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Deyl Johana Marín Corrales
Cristian Restrepo Yepes
Janus Alvaréz López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524B1B-ED25-4C06-9227-C54F5CF3B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{945DC627-DD32-490D-BFCE-512EF6D673AD}tf16392850</Template>
  <TotalTime>45</TotalTime>
  <Pages>101</Pages>
  <Words>3251</Words>
  <Characters>17883</Characters>
  <Application>Microsoft Office Word</Application>
  <DocSecurity>0</DocSecurity>
  <Lines>149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Deyli Johana</dc:creator>
  <cp:keywords/>
  <cp:lastModifiedBy>Deyli Johana Marin Corrales</cp:lastModifiedBy>
  <cp:revision>4</cp:revision>
  <cp:lastPrinted>2006-08-01T17:47:00Z</cp:lastPrinted>
  <dcterms:created xsi:type="dcterms:W3CDTF">2020-06-22T18:23:00Z</dcterms:created>
  <dcterms:modified xsi:type="dcterms:W3CDTF">2020-06-23T09:40:00Z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